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7628A" w:rsidP="0037628A" w:rsidRDefault="0037628A" w14:paraId="672A6659" w14:textId="77777777">
      <w:pPr>
        <w:pStyle w:val="Title"/>
        <w:jc w:val="right"/>
        <w:rPr>
          <w:lang w:val="en-US"/>
        </w:rPr>
      </w:pPr>
    </w:p>
    <w:p w:rsidR="0037628A" w:rsidP="0037628A" w:rsidRDefault="0037628A" w14:paraId="0A37501D" w14:textId="77777777">
      <w:pPr>
        <w:rPr>
          <w:lang w:val="en-US"/>
        </w:rPr>
      </w:pPr>
    </w:p>
    <w:p w:rsidRPr="003548A8" w:rsidR="0037628A" w:rsidP="0037628A" w:rsidRDefault="0037628A" w14:paraId="5DAB6C7B" w14:textId="77777777">
      <w:pPr>
        <w:rPr>
          <w:lang w:val="en-US"/>
        </w:rPr>
      </w:pPr>
    </w:p>
    <w:p w:rsidR="0037628A" w:rsidP="0037628A" w:rsidRDefault="0037628A" w14:paraId="02EB378F" w14:textId="77777777">
      <w:pPr>
        <w:pStyle w:val="Title"/>
        <w:jc w:val="right"/>
        <w:rPr>
          <w:lang w:val="en-US"/>
        </w:rPr>
      </w:pPr>
    </w:p>
    <w:p w:rsidR="0037628A" w:rsidP="0037628A" w:rsidRDefault="0037628A" w14:paraId="6A05A809" w14:textId="77777777">
      <w:pPr>
        <w:pStyle w:val="Title"/>
        <w:jc w:val="right"/>
        <w:rPr>
          <w:lang w:val="en-US"/>
        </w:rPr>
      </w:pPr>
    </w:p>
    <w:p w:rsidR="0037628A" w:rsidP="0037628A" w:rsidRDefault="0037628A" w14:paraId="5A39BBE3" w14:textId="77777777">
      <w:pPr>
        <w:pStyle w:val="Title"/>
        <w:jc w:val="right"/>
        <w:rPr>
          <w:lang w:val="en-US"/>
        </w:rPr>
      </w:pPr>
    </w:p>
    <w:p w:rsidR="00BB77B6" w:rsidP="2293092B" w:rsidRDefault="2293092B" w14:paraId="15490958" w14:textId="77777777">
      <w:pPr>
        <w:pStyle w:val="Title"/>
        <w:jc w:val="right"/>
        <w:rPr>
          <w:color w:val="0000FF"/>
          <w:lang w:val="en-US"/>
        </w:rPr>
      </w:pPr>
      <w:r w:rsidRPr="2293092B">
        <w:rPr>
          <w:noProof/>
        </w:rPr>
        <w:t>Hồ</w:t>
      </w:r>
      <w:r w:rsidRPr="2293092B">
        <w:rPr>
          <w:lang w:val="en-US"/>
        </w:rPr>
        <w:t xml:space="preserve"> sơ Phân tích </w:t>
      </w:r>
      <w:r w:rsidRPr="2293092B">
        <w:rPr>
          <w:color w:val="0000FF"/>
          <w:lang w:val="en-US"/>
        </w:rPr>
        <w:t>Quản lý</w:t>
      </w:r>
    </w:p>
    <w:p w:rsidR="0037628A" w:rsidP="00BB77B6" w:rsidRDefault="00BB77B6" w14:paraId="783D7613" w14:textId="77777777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cửa hàng kinh doanh điện thoại</w:t>
      </w:r>
    </w:p>
    <w:p w:rsidRPr="007A1DE8" w:rsidR="0037628A" w:rsidP="0037628A" w:rsidRDefault="0037628A" w14:paraId="41C8F396" w14:textId="77777777">
      <w:pPr>
        <w:rPr>
          <w:lang w:val="en-US"/>
        </w:rPr>
      </w:pPr>
    </w:p>
    <w:p w:rsidRPr="007A1DE8" w:rsidR="0037628A" w:rsidP="0037628A" w:rsidRDefault="0037628A" w14:paraId="7D791613" w14:textId="77777777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B77B6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BB77B6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37628A" w:rsidP="0037628A" w:rsidRDefault="0037628A" w14:paraId="72A3D3EC" w14:textId="77777777">
      <w:pPr>
        <w:pStyle w:val="Title"/>
        <w:jc w:val="both"/>
        <w:rPr>
          <w:lang w:val="en-US"/>
        </w:rPr>
      </w:pPr>
    </w:p>
    <w:p w:rsidR="0037628A" w:rsidP="0037628A" w:rsidRDefault="0037628A" w14:paraId="0D0B940D" w14:textId="77777777">
      <w:pPr>
        <w:rPr>
          <w:lang w:val="en-US"/>
        </w:rPr>
      </w:pPr>
    </w:p>
    <w:p w:rsidR="0037628A" w:rsidP="0037628A" w:rsidRDefault="0037628A" w14:paraId="0E27B00A" w14:textId="77777777">
      <w:pPr>
        <w:rPr>
          <w:lang w:val="en-US"/>
        </w:rPr>
      </w:pPr>
    </w:p>
    <w:p w:rsidR="0037628A" w:rsidP="0037628A" w:rsidRDefault="0037628A" w14:paraId="60061E4C" w14:textId="77777777">
      <w:pPr>
        <w:rPr>
          <w:lang w:val="en-US"/>
        </w:rPr>
      </w:pPr>
    </w:p>
    <w:p w:rsidR="0037628A" w:rsidP="0037628A" w:rsidRDefault="0037628A" w14:paraId="44EAFD9C" w14:textId="77777777">
      <w:pPr>
        <w:rPr>
          <w:lang w:val="en-US"/>
        </w:rPr>
      </w:pPr>
    </w:p>
    <w:p w:rsidR="0037628A" w:rsidP="0037628A" w:rsidRDefault="0037628A" w14:paraId="4B94D5A5" w14:textId="77777777">
      <w:pPr>
        <w:rPr>
          <w:lang w:val="en-US"/>
        </w:rPr>
      </w:pPr>
    </w:p>
    <w:p w:rsidR="0037628A" w:rsidP="0037628A" w:rsidRDefault="0037628A" w14:paraId="3DEEC669" w14:textId="77777777">
      <w:pPr>
        <w:rPr>
          <w:lang w:val="en-US"/>
        </w:rPr>
      </w:pPr>
    </w:p>
    <w:p w:rsidRPr="003548A8" w:rsidR="0037628A" w:rsidP="0037628A" w:rsidRDefault="0037628A" w14:paraId="6F26DAB9" w14:textId="77777777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Pr="003548A8" w:rsidR="00BB77B6" w:rsidP="00BB77B6" w:rsidRDefault="00BB77B6" w14:paraId="541D15C1" w14:textId="7777777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1612602 – Nguyễn Quang Thach</w:t>
      </w:r>
    </w:p>
    <w:p w:rsidRPr="003548A8" w:rsidR="0037628A" w:rsidP="0037628A" w:rsidRDefault="00BB77B6" w14:paraId="64F77957" w14:textId="77777777">
      <w:pPr>
        <w:jc w:val="center"/>
        <w:rPr>
          <w:sz w:val="30"/>
          <w:szCs w:val="30"/>
          <w:lang w:val="en-US"/>
        </w:rPr>
        <w:sectPr w:rsidRPr="003548A8" w:rsidR="0037628A" w:rsidSect="00746E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orient="portrait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1612623 – Phạm Duy Thanh</w:t>
      </w:r>
    </w:p>
    <w:p w:rsidRPr="007A1DE8" w:rsidR="007A1DE8" w:rsidP="007A1DE8" w:rsidRDefault="007A1DE8" w14:paraId="69D549D5" w14:textId="77777777">
      <w:pPr>
        <w:jc w:val="center"/>
        <w:rPr>
          <w:rFonts w:ascii="Arial" w:hAnsi="Arial" w:eastAsia="SimSun"/>
          <w:b/>
          <w:sz w:val="36"/>
          <w:lang w:val="en-US"/>
        </w:rPr>
      </w:pPr>
      <w:r w:rsidRPr="007A1DE8">
        <w:rPr>
          <w:rFonts w:ascii="Arial" w:hAnsi="Arial" w:eastAsia="SimSun"/>
          <w:b/>
          <w:sz w:val="36"/>
          <w:lang w:val="en-US"/>
        </w:rPr>
        <w:t>Bảng ghi nhận thay đổi tài liệu</w:t>
      </w:r>
    </w:p>
    <w:p w:rsidRPr="007A1DE8" w:rsidR="007A1DE8" w:rsidP="007A1DE8" w:rsidRDefault="007A1DE8" w14:paraId="3656B9AB" w14:textId="77777777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Pr="007A1DE8" w:rsidR="007A1DE8" w:rsidTr="2BBB7DD6" w14:paraId="1AE76012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78FDA12B" w14:textId="77777777">
            <w:pPr>
              <w:keepLines/>
              <w:spacing w:after="120"/>
              <w:jc w:val="center"/>
              <w:rPr>
                <w:b/>
                <w:bCs/>
                <w:lang w:val="en-US"/>
              </w:rPr>
            </w:pPr>
            <w:r w:rsidRPr="654BA557">
              <w:rPr>
                <w:b/>
                <w:bCs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40424496" w14:textId="77777777">
            <w:pPr>
              <w:keepLines/>
              <w:spacing w:after="120"/>
              <w:jc w:val="center"/>
              <w:rPr>
                <w:b/>
                <w:bCs/>
                <w:lang w:val="en-US"/>
              </w:rPr>
            </w:pPr>
            <w:r w:rsidRPr="654BA557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5B1638A7" w14:textId="77777777">
            <w:pPr>
              <w:keepLines/>
              <w:spacing w:after="120"/>
              <w:jc w:val="center"/>
              <w:rPr>
                <w:b/>
                <w:bCs/>
                <w:lang w:val="en-US"/>
              </w:rPr>
            </w:pPr>
            <w:r w:rsidRPr="654BA557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68805361" w14:textId="77777777">
            <w:pPr>
              <w:keepLines/>
              <w:spacing w:after="120"/>
              <w:jc w:val="center"/>
              <w:rPr>
                <w:b/>
                <w:bCs/>
                <w:lang w:val="en-US"/>
              </w:rPr>
            </w:pPr>
            <w:r w:rsidRPr="654BA557">
              <w:rPr>
                <w:b/>
                <w:bCs/>
                <w:lang w:val="en-US"/>
              </w:rPr>
              <w:t>Tác giả</w:t>
            </w:r>
          </w:p>
        </w:tc>
      </w:tr>
      <w:tr w:rsidRPr="000C0CA8" w:rsidR="0037628A" w:rsidTr="2BBB7DD6" w14:paraId="173A00D5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37628A" w:rsidP="654BA557" w:rsidRDefault="654BA557" w14:paraId="29133ABA" w14:textId="12AB2648">
            <w:pPr>
              <w:keepLines/>
              <w:spacing w:after="120"/>
              <w:jc w:val="center"/>
              <w:rPr>
                <w:lang w:val="en-US"/>
              </w:rPr>
            </w:pPr>
            <w:r w:rsidRPr="654BA557">
              <w:rPr>
                <w:lang w:val="en-US"/>
              </w:rPr>
              <w:t>17/04/2019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37628A" w:rsidP="654BA557" w:rsidRDefault="654BA557" w14:paraId="1BF357CF" w14:textId="2C522387">
            <w:pPr>
              <w:keepLines/>
              <w:spacing w:after="120"/>
              <w:jc w:val="center"/>
              <w:rPr>
                <w:lang w:val="en-US"/>
              </w:rPr>
            </w:pPr>
            <w:r w:rsidRPr="654BA557">
              <w:rPr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7628A" w:rsidR="0037628A" w:rsidP="654BA557" w:rsidRDefault="654BA557" w14:paraId="39926207" w14:textId="51CCB30F">
            <w:pPr>
              <w:keepLines/>
              <w:spacing w:after="120"/>
              <w:jc w:val="both"/>
              <w:rPr>
                <w:lang w:val="en-US"/>
              </w:rPr>
            </w:pPr>
            <w:r w:rsidRPr="654BA557">
              <w:rPr>
                <w:lang w:val="en-US"/>
              </w:rPr>
              <w:t>Vẽ sơ đồ lớp và mô tả chi tiết các lớp đối tượng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37628A" w:rsidP="654BA557" w:rsidRDefault="654BA557" w14:paraId="26B1ECC6" w14:textId="58961EFF">
            <w:pPr>
              <w:keepLines/>
              <w:spacing w:after="120"/>
              <w:jc w:val="both"/>
              <w:rPr>
                <w:lang w:val="en-US"/>
              </w:rPr>
            </w:pPr>
            <w:r w:rsidRPr="654BA557">
              <w:rPr>
                <w:lang w:val="en-US"/>
              </w:rPr>
              <w:t>Phạm Duy Thanh, Nguyễn Quang Thạch</w:t>
            </w:r>
          </w:p>
        </w:tc>
      </w:tr>
      <w:tr w:rsidRPr="007A1DE8" w:rsidR="007A1DE8" w:rsidTr="2BBB7DD6" w14:paraId="45FB0818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049F31CB" w14:textId="4C891393">
            <w:pPr>
              <w:keepLines/>
              <w:spacing w:after="120"/>
              <w:jc w:val="center"/>
              <w:rPr>
                <w:lang w:val="en-US"/>
              </w:rPr>
            </w:pPr>
            <w:r w:rsidRPr="654BA557">
              <w:rPr>
                <w:lang w:val="en-US"/>
              </w:rPr>
              <w:t>16/6/2019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53128261" w14:textId="0F189AAE">
            <w:pPr>
              <w:keepLines/>
              <w:spacing w:after="120"/>
              <w:jc w:val="center"/>
              <w:rPr>
                <w:lang w:val="en-US"/>
              </w:rPr>
            </w:pPr>
            <w:r w:rsidRPr="654BA557">
              <w:rPr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2BBB7DD6" w:rsidRDefault="2BBB7DD6" w14:paraId="62486C05" w14:textId="1525072E">
            <w:pPr>
              <w:keepLines/>
              <w:spacing w:after="120"/>
              <w:jc w:val="both"/>
              <w:rPr>
                <w:lang w:val="en-US"/>
              </w:rPr>
            </w:pPr>
            <w:r w:rsidRPr="2BBB7DD6">
              <w:rPr>
                <w:lang w:val="en-US"/>
              </w:rPr>
              <w:t>Vẽ lại sơ đồ class diagram và thay đổi các lớp đối tượng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654BA557" w14:paraId="4101652C" w14:textId="69933550">
            <w:pPr>
              <w:keepLines/>
              <w:spacing w:after="120"/>
              <w:jc w:val="both"/>
              <w:rPr>
                <w:lang w:val="en-US"/>
              </w:rPr>
            </w:pPr>
            <w:r w:rsidRPr="654BA557">
              <w:rPr>
                <w:lang w:val="en-US"/>
              </w:rPr>
              <w:t>Phạm Duy Thanh, Nguyễn Quang Thạch</w:t>
            </w:r>
          </w:p>
        </w:tc>
      </w:tr>
      <w:tr w:rsidRPr="007A1DE8" w:rsidR="007A1DE8" w:rsidTr="2BBB7DD6" w14:paraId="4B99056E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1299C43A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4DDBEF00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3461D779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3CF2D8B6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</w:tr>
      <w:tr w:rsidRPr="007A1DE8" w:rsidR="007A1DE8" w:rsidTr="2BBB7DD6" w14:paraId="0FB78278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1FC39945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0562CB0E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34CE0A41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7A1DE8" w:rsidP="654BA557" w:rsidRDefault="007A1DE8" w14:paraId="62EBF3C5" w14:textId="77777777">
            <w:pPr>
              <w:keepLines/>
              <w:spacing w:after="120"/>
              <w:jc w:val="both"/>
              <w:rPr>
                <w:lang w:val="en-US"/>
              </w:rPr>
            </w:pPr>
          </w:p>
        </w:tc>
      </w:tr>
    </w:tbl>
    <w:p w:rsidR="007A1DE8" w:rsidP="654BA557" w:rsidRDefault="007A1DE8" w14:paraId="6D98A12B" w14:textId="77777777">
      <w:pPr>
        <w:pStyle w:val="Title"/>
        <w:jc w:val="both"/>
        <w:rPr>
          <w:lang w:val="en-US"/>
        </w:rPr>
      </w:pPr>
    </w:p>
    <w:p w:rsidR="005E2817" w:rsidP="005E2817" w:rsidRDefault="007A1DE8" w14:paraId="650E0426" w14:textId="7777777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t>Mục lục</w:t>
      </w:r>
    </w:p>
    <w:p w:rsidR="00B6387D" w:rsidRDefault="005E2817" w14:paraId="2EBBB823" w14:textId="0F7C3DA5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history="1" w:anchor="_Toc6429015">
        <w:r w:rsidRPr="001E2B28" w:rsidR="00B6387D">
          <w:rPr>
            <w:rStyle w:val="Hyperlink"/>
            <w:noProof/>
          </w:rPr>
          <w:t>1.</w:t>
        </w:r>
        <w:r w:rsidR="00B6387D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1E2B28" w:rsidR="00B6387D">
          <w:rPr>
            <w:rStyle w:val="Hyperlink"/>
            <w:noProof/>
          </w:rPr>
          <w:t xml:space="preserve">Sơ đồ lớp </w:t>
        </w:r>
        <w:r w:rsidRPr="001E2B28" w:rsidR="00B6387D">
          <w:rPr>
            <w:rStyle w:val="Hyperlink"/>
            <w:noProof/>
            <w:lang w:val="en-US"/>
          </w:rPr>
          <w:t>(</w:t>
        </w:r>
        <w:r w:rsidRPr="001E2B28" w:rsidR="00B6387D">
          <w:rPr>
            <w:rStyle w:val="Hyperlink"/>
            <w:noProof/>
          </w:rPr>
          <w:t>mức phân tích</w:t>
        </w:r>
        <w:r w:rsidRPr="001E2B28" w:rsidR="00B6387D">
          <w:rPr>
            <w:rStyle w:val="Hyperlink"/>
            <w:noProof/>
            <w:lang w:val="en-US"/>
          </w:rPr>
          <w:t>)</w:t>
        </w:r>
        <w:r w:rsidR="00B6387D">
          <w:rPr>
            <w:noProof/>
            <w:webHidden/>
          </w:rPr>
          <w:tab/>
        </w:r>
        <w:r w:rsidR="00B6387D">
          <w:rPr>
            <w:noProof/>
            <w:webHidden/>
          </w:rPr>
          <w:fldChar w:fldCharType="begin"/>
        </w:r>
        <w:r w:rsidR="00B6387D">
          <w:rPr>
            <w:noProof/>
            <w:webHidden/>
          </w:rPr>
          <w:instrText xml:space="preserve"> PAGEREF _Toc6429015 \h </w:instrText>
        </w:r>
        <w:r w:rsidR="00B6387D">
          <w:rPr>
            <w:noProof/>
            <w:webHidden/>
          </w:rPr>
        </w:r>
        <w:r w:rsidR="00B6387D">
          <w:rPr>
            <w:noProof/>
            <w:webHidden/>
          </w:rPr>
          <w:fldChar w:fldCharType="separate"/>
        </w:r>
        <w:r w:rsidR="00B6387D">
          <w:rPr>
            <w:noProof/>
            <w:webHidden/>
          </w:rPr>
          <w:t>3</w:t>
        </w:r>
        <w:r w:rsidR="00B6387D">
          <w:rPr>
            <w:noProof/>
            <w:webHidden/>
          </w:rPr>
          <w:fldChar w:fldCharType="end"/>
        </w:r>
      </w:hyperlink>
    </w:p>
    <w:p w:rsidR="00B6387D" w:rsidRDefault="00AD4434" w14:paraId="7293E7DC" w14:textId="61AA1C58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6429016">
        <w:r w:rsidRPr="001E2B28" w:rsidR="00B6387D">
          <w:rPr>
            <w:rStyle w:val="Hyperlink"/>
            <w:noProof/>
            <w:lang w:val="en-US"/>
          </w:rPr>
          <w:t>1.1</w:t>
        </w:r>
        <w:r w:rsidR="00B6387D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1E2B28" w:rsidR="00B6387D">
          <w:rPr>
            <w:rStyle w:val="Hyperlink"/>
            <w:noProof/>
          </w:rPr>
          <w:t>Sơ đồ lớp (mức phân tích)</w:t>
        </w:r>
        <w:r w:rsidR="00B6387D">
          <w:rPr>
            <w:noProof/>
            <w:webHidden/>
          </w:rPr>
          <w:tab/>
        </w:r>
        <w:r w:rsidR="00B6387D">
          <w:rPr>
            <w:noProof/>
            <w:webHidden/>
          </w:rPr>
          <w:fldChar w:fldCharType="begin"/>
        </w:r>
        <w:r w:rsidR="00B6387D">
          <w:rPr>
            <w:noProof/>
            <w:webHidden/>
          </w:rPr>
          <w:instrText xml:space="preserve"> PAGEREF _Toc6429016 \h </w:instrText>
        </w:r>
        <w:r w:rsidR="00B6387D">
          <w:rPr>
            <w:noProof/>
            <w:webHidden/>
          </w:rPr>
        </w:r>
        <w:r w:rsidR="00B6387D">
          <w:rPr>
            <w:noProof/>
            <w:webHidden/>
          </w:rPr>
          <w:fldChar w:fldCharType="separate"/>
        </w:r>
        <w:r w:rsidR="00B6387D">
          <w:rPr>
            <w:noProof/>
            <w:webHidden/>
          </w:rPr>
          <w:t>3</w:t>
        </w:r>
        <w:r w:rsidR="00B6387D">
          <w:rPr>
            <w:noProof/>
            <w:webHidden/>
          </w:rPr>
          <w:fldChar w:fldCharType="end"/>
        </w:r>
      </w:hyperlink>
    </w:p>
    <w:p w:rsidR="00B6387D" w:rsidRDefault="00AD4434" w14:paraId="2F32D843" w14:textId="41BBE02B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6429017">
        <w:r w:rsidRPr="001E2B28" w:rsidR="00B6387D">
          <w:rPr>
            <w:rStyle w:val="Hyperlink"/>
            <w:noProof/>
          </w:rPr>
          <w:t>1.2</w:t>
        </w:r>
        <w:r w:rsidR="00B6387D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1E2B28" w:rsidR="00B6387D">
          <w:rPr>
            <w:rStyle w:val="Hyperlink"/>
            <w:noProof/>
          </w:rPr>
          <w:t>Danh sách các lớp đối tượng và quan hệ</w:t>
        </w:r>
        <w:r w:rsidR="00B6387D">
          <w:rPr>
            <w:noProof/>
            <w:webHidden/>
          </w:rPr>
          <w:tab/>
        </w:r>
        <w:r w:rsidR="00B6387D">
          <w:rPr>
            <w:noProof/>
            <w:webHidden/>
          </w:rPr>
          <w:fldChar w:fldCharType="begin"/>
        </w:r>
        <w:r w:rsidR="00B6387D">
          <w:rPr>
            <w:noProof/>
            <w:webHidden/>
          </w:rPr>
          <w:instrText xml:space="preserve"> PAGEREF _Toc6429017 \h </w:instrText>
        </w:r>
        <w:r w:rsidR="00B6387D">
          <w:rPr>
            <w:noProof/>
            <w:webHidden/>
          </w:rPr>
        </w:r>
        <w:r w:rsidR="00B6387D">
          <w:rPr>
            <w:noProof/>
            <w:webHidden/>
          </w:rPr>
          <w:fldChar w:fldCharType="separate"/>
        </w:r>
        <w:r w:rsidR="00B6387D">
          <w:rPr>
            <w:noProof/>
            <w:webHidden/>
          </w:rPr>
          <w:t>3</w:t>
        </w:r>
        <w:r w:rsidR="00B6387D">
          <w:rPr>
            <w:noProof/>
            <w:webHidden/>
          </w:rPr>
          <w:fldChar w:fldCharType="end"/>
        </w:r>
      </w:hyperlink>
    </w:p>
    <w:p w:rsidR="00B6387D" w:rsidRDefault="00AD4434" w14:paraId="4C9F4733" w14:textId="6A4329A3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6429018">
        <w:r w:rsidRPr="001E2B28" w:rsidR="00B6387D">
          <w:rPr>
            <w:rStyle w:val="Hyperlink"/>
            <w:noProof/>
          </w:rPr>
          <w:t>1.3</w:t>
        </w:r>
        <w:r w:rsidR="00B6387D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1E2B28" w:rsidR="00B6387D">
          <w:rPr>
            <w:rStyle w:val="Hyperlink"/>
            <w:noProof/>
          </w:rPr>
          <w:t>Mô tả chi tiết từng lớp đối tượng</w:t>
        </w:r>
        <w:r w:rsidR="00B6387D">
          <w:rPr>
            <w:noProof/>
            <w:webHidden/>
          </w:rPr>
          <w:tab/>
        </w:r>
        <w:r w:rsidR="00B6387D">
          <w:rPr>
            <w:noProof/>
            <w:webHidden/>
          </w:rPr>
          <w:fldChar w:fldCharType="begin"/>
        </w:r>
        <w:r w:rsidR="00B6387D">
          <w:rPr>
            <w:noProof/>
            <w:webHidden/>
          </w:rPr>
          <w:instrText xml:space="preserve"> PAGEREF _Toc6429018 \h </w:instrText>
        </w:r>
        <w:r w:rsidR="00B6387D">
          <w:rPr>
            <w:noProof/>
            <w:webHidden/>
          </w:rPr>
        </w:r>
        <w:r w:rsidR="00B6387D">
          <w:rPr>
            <w:noProof/>
            <w:webHidden/>
          </w:rPr>
          <w:fldChar w:fldCharType="separate"/>
        </w:r>
        <w:r w:rsidR="00B6387D">
          <w:rPr>
            <w:noProof/>
            <w:webHidden/>
          </w:rPr>
          <w:t>4</w:t>
        </w:r>
        <w:r w:rsidR="00B6387D">
          <w:rPr>
            <w:noProof/>
            <w:webHidden/>
          </w:rPr>
          <w:fldChar w:fldCharType="end"/>
        </w:r>
      </w:hyperlink>
    </w:p>
    <w:p w:rsidR="00B6387D" w:rsidRDefault="00AD4434" w14:paraId="157B4699" w14:textId="17D55250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6429019">
        <w:r w:rsidRPr="001E2B28" w:rsidR="00B6387D">
          <w:rPr>
            <w:rStyle w:val="Hyperlink"/>
            <w:noProof/>
          </w:rPr>
          <w:t>2.</w:t>
        </w:r>
        <w:r w:rsidR="00B6387D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1E2B28" w:rsidR="00B6387D">
          <w:rPr>
            <w:rStyle w:val="Hyperlink"/>
            <w:noProof/>
          </w:rPr>
          <w:t>Sơ đồ trạng thái</w:t>
        </w:r>
        <w:r w:rsidR="00B6387D">
          <w:rPr>
            <w:noProof/>
            <w:webHidden/>
          </w:rPr>
          <w:tab/>
        </w:r>
        <w:r w:rsidR="00B6387D">
          <w:rPr>
            <w:noProof/>
            <w:webHidden/>
          </w:rPr>
          <w:fldChar w:fldCharType="begin"/>
        </w:r>
        <w:r w:rsidR="00B6387D">
          <w:rPr>
            <w:noProof/>
            <w:webHidden/>
          </w:rPr>
          <w:instrText xml:space="preserve"> PAGEREF _Toc6429019 \h </w:instrText>
        </w:r>
        <w:r w:rsidR="00B6387D">
          <w:rPr>
            <w:noProof/>
            <w:webHidden/>
          </w:rPr>
        </w:r>
        <w:r w:rsidR="00B6387D">
          <w:rPr>
            <w:noProof/>
            <w:webHidden/>
          </w:rPr>
          <w:fldChar w:fldCharType="separate"/>
        </w:r>
        <w:r w:rsidR="00B6387D">
          <w:rPr>
            <w:noProof/>
            <w:webHidden/>
          </w:rPr>
          <w:t>6</w:t>
        </w:r>
        <w:r w:rsidR="00B6387D">
          <w:rPr>
            <w:noProof/>
            <w:webHidden/>
          </w:rPr>
          <w:fldChar w:fldCharType="end"/>
        </w:r>
      </w:hyperlink>
    </w:p>
    <w:p w:rsidR="005E2817" w:rsidP="005E2817" w:rsidRDefault="005E2817" w14:paraId="2946DB82" w14:textId="7777777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P="00FD06E2" w:rsidRDefault="005E2817" w14:paraId="61E0893D" w14:textId="77777777">
      <w:pPr>
        <w:pStyle w:val="Heading1"/>
      </w:pPr>
      <w:r>
        <w:br w:type="page"/>
      </w:r>
      <w:bookmarkStart w:name="_Toc167699049" w:id="0"/>
      <w:bookmarkStart w:name="_Toc6429015" w:id="1"/>
      <w:r w:rsidR="00FD06E2"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P="00FD06E2" w:rsidRDefault="00FD06E2" w14:paraId="13D700E2" w14:textId="77777777">
      <w:pPr>
        <w:pStyle w:val="Heading2"/>
        <w:rPr>
          <w:lang w:val="en-US"/>
        </w:rPr>
      </w:pPr>
      <w:bookmarkStart w:name="_Toc6429016" w:id="2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7599C166" w:rsidP="7599C166" w:rsidRDefault="00EB2659" w14:paraId="71392AA4" w14:textId="4EF3F9FD">
      <w:pPr>
        <w:pStyle w:val="Heading2"/>
        <w:numPr>
          <w:numId w:val="0"/>
        </w:numPr>
      </w:pPr>
      <w:r>
        <w:drawing>
          <wp:inline wp14:editId="3BF13D48" wp14:anchorId="09E5FD65">
            <wp:extent cx="5886450" cy="4709160"/>
            <wp:effectExtent l="0" t="0" r="0" b="0"/>
            <wp:docPr id="412316970" name="Picture 16994563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99456343"/>
                    <pic:cNvPicPr/>
                  </pic:nvPicPr>
                  <pic:blipFill>
                    <a:blip r:embed="R2d49abf5741340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P="00FD06E2" w:rsidRDefault="00FD06E2" w14:paraId="643ED22F" w14:textId="77777777">
      <w:pPr>
        <w:pStyle w:val="Heading2"/>
      </w:pPr>
      <w:bookmarkStart w:name="_Toc6429017" w:id="3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2370"/>
        <w:gridCol w:w="1909"/>
        <w:gridCol w:w="3792"/>
      </w:tblGrid>
      <w:tr w:rsidR="00FD06E2" w:rsidTr="2D84F79D" w14:paraId="6655B59C" w14:textId="77777777">
        <w:tc>
          <w:tcPr>
            <w:tcW w:w="797" w:type="dxa"/>
            <w:tcMar/>
          </w:tcPr>
          <w:p w:rsidR="00FD06E2" w:rsidP="00FD06E2" w:rsidRDefault="00FD06E2" w14:paraId="1164CDE7" w14:textId="77777777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370" w:type="dxa"/>
            <w:tcMar/>
          </w:tcPr>
          <w:p w:rsidR="00FD06E2" w:rsidP="00FD06E2" w:rsidRDefault="00FD06E2" w14:paraId="0703A249" w14:textId="77777777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1909" w:type="dxa"/>
            <w:tcMar/>
          </w:tcPr>
          <w:p w:rsidR="00FD06E2" w:rsidP="00FD06E2" w:rsidRDefault="00FD06E2" w14:paraId="22FC5BF0" w14:textId="77777777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792" w:type="dxa"/>
            <w:tcMar/>
          </w:tcPr>
          <w:p w:rsidR="00FD06E2" w:rsidP="00FD06E2" w:rsidRDefault="00FD06E2" w14:paraId="17B0EFD5" w14:textId="77777777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:rsidTr="2D84F79D" w14:paraId="5997CC1D" w14:textId="77777777">
        <w:tc>
          <w:tcPr>
            <w:tcW w:w="797" w:type="dxa"/>
            <w:tcMar/>
          </w:tcPr>
          <w:p w:rsidR="00FD06E2" w:rsidP="00FD06E2" w:rsidRDefault="0B1DCFA7" w14:paraId="110FFD37" w14:textId="1F8FA44D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370" w:type="dxa"/>
            <w:tcMar/>
          </w:tcPr>
          <w:p w:rsidR="00FD06E2" w:rsidP="00FD06E2" w:rsidRDefault="0B1DCFA7" w14:paraId="6B699379" w14:textId="4B931994">
            <w:pPr>
              <w:pStyle w:val="BodyText"/>
              <w:spacing w:after="0"/>
            </w:pPr>
            <w:r>
              <w:t>User</w:t>
            </w:r>
          </w:p>
        </w:tc>
        <w:tc>
          <w:tcPr>
            <w:tcW w:w="1909" w:type="dxa"/>
            <w:tcMar/>
          </w:tcPr>
          <w:p w:rsidR="00FD06E2" w:rsidP="00FD06E2" w:rsidRDefault="654BA557" w14:paraId="3FE9F23F" w14:textId="35FA13D0">
            <w:pPr>
              <w:pStyle w:val="BodyText"/>
              <w:spacing w:after="0"/>
            </w:pPr>
            <w:r>
              <w:t>class</w:t>
            </w:r>
          </w:p>
        </w:tc>
        <w:tc>
          <w:tcPr>
            <w:tcW w:w="3792" w:type="dxa"/>
            <w:tcMar/>
          </w:tcPr>
          <w:p w:rsidR="00FD06E2" w:rsidP="00FD06E2" w:rsidRDefault="0B1DCFA7" w14:paraId="1F72F646" w14:textId="1398AB2F">
            <w:pPr>
              <w:pStyle w:val="BodyText"/>
              <w:spacing w:after="0"/>
            </w:pPr>
            <w:r>
              <w:t>Thông tin nhân viên</w:t>
            </w:r>
          </w:p>
        </w:tc>
      </w:tr>
      <w:tr w:rsidR="0B1DCFA7" w:rsidTr="2D84F79D" w14:paraId="1F6B6FE5" w14:textId="77777777">
        <w:tc>
          <w:tcPr>
            <w:tcW w:w="797" w:type="dxa"/>
            <w:tcMar/>
          </w:tcPr>
          <w:p w:rsidR="0B1DCFA7" w:rsidP="0B1DCFA7" w:rsidRDefault="0B1DCFA7" w14:paraId="24EF35A5" w14:textId="02ABDD90">
            <w:pPr>
              <w:pStyle w:val="BodyText"/>
            </w:pPr>
            <w:r>
              <w:t>2</w:t>
            </w:r>
          </w:p>
        </w:tc>
        <w:tc>
          <w:tcPr>
            <w:tcW w:w="2370" w:type="dxa"/>
            <w:tcMar/>
          </w:tcPr>
          <w:p w:rsidR="0B1DCFA7" w:rsidP="0B1DCFA7" w:rsidRDefault="0B1DCFA7" w14:paraId="06C39AD0" w14:textId="115B4A45">
            <w:pPr>
              <w:pStyle w:val="BodyText"/>
            </w:pPr>
            <w:r>
              <w:t>Staff</w:t>
            </w:r>
          </w:p>
        </w:tc>
        <w:tc>
          <w:tcPr>
            <w:tcW w:w="1909" w:type="dxa"/>
            <w:tcMar/>
          </w:tcPr>
          <w:p w:rsidR="0B1DCFA7" w:rsidP="0B1DCFA7" w:rsidRDefault="654BA557" w14:paraId="47CBC536" w14:textId="2FA41E85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0B1DCFA7" w14:paraId="72A365BB" w14:textId="68AC3704">
            <w:pPr>
              <w:pStyle w:val="BodyText"/>
            </w:pPr>
            <w:r>
              <w:t xml:space="preserve">Nhân viên có các chức năng thực hiện như user </w:t>
            </w:r>
          </w:p>
        </w:tc>
      </w:tr>
      <w:tr w:rsidR="0B1DCFA7" w:rsidTr="2D84F79D" w14:paraId="4744A930" w14:textId="77777777">
        <w:tc>
          <w:tcPr>
            <w:tcW w:w="797" w:type="dxa"/>
            <w:tcMar/>
          </w:tcPr>
          <w:p w:rsidR="0B1DCFA7" w:rsidP="0B1DCFA7" w:rsidRDefault="0B1DCFA7" w14:paraId="7085C427" w14:textId="1596EF08">
            <w:pPr>
              <w:pStyle w:val="BodyText"/>
            </w:pPr>
            <w:r>
              <w:t>3</w:t>
            </w:r>
          </w:p>
        </w:tc>
        <w:tc>
          <w:tcPr>
            <w:tcW w:w="2370" w:type="dxa"/>
            <w:tcMar/>
          </w:tcPr>
          <w:p w:rsidR="0B1DCFA7" w:rsidP="0B1DCFA7" w:rsidRDefault="0B1DCFA7" w14:paraId="4CBED91F" w14:textId="29AC3F32">
            <w:pPr>
              <w:pStyle w:val="BodyText"/>
            </w:pPr>
            <w:r>
              <w:t>Manager</w:t>
            </w:r>
          </w:p>
        </w:tc>
        <w:tc>
          <w:tcPr>
            <w:tcW w:w="1909" w:type="dxa"/>
            <w:tcMar/>
          </w:tcPr>
          <w:p w:rsidR="0B1DCFA7" w:rsidP="0B1DCFA7" w:rsidRDefault="654BA557" w14:paraId="17D3E229" w14:textId="06006A9F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0B1DCFA7" w14:paraId="3845BF83" w14:textId="05104ECB">
            <w:pPr>
              <w:pStyle w:val="BodyText"/>
            </w:pPr>
            <w:r>
              <w:t>Quản lý có thêm các chức năng để quản lý nhân viên.</w:t>
            </w:r>
          </w:p>
        </w:tc>
      </w:tr>
      <w:tr w:rsidR="0B1DCFA7" w:rsidTr="2D84F79D" w14:paraId="6C01EFBB" w14:textId="77777777">
        <w:tc>
          <w:tcPr>
            <w:tcW w:w="797" w:type="dxa"/>
            <w:tcMar/>
          </w:tcPr>
          <w:p w:rsidR="0B1DCFA7" w:rsidP="0B1DCFA7" w:rsidRDefault="0B1DCFA7" w14:paraId="295C213F" w14:textId="6BB4CE91">
            <w:pPr>
              <w:pStyle w:val="BodyText"/>
            </w:pPr>
            <w:r>
              <w:t>4</w:t>
            </w:r>
          </w:p>
        </w:tc>
        <w:tc>
          <w:tcPr>
            <w:tcW w:w="2370" w:type="dxa"/>
            <w:tcMar/>
          </w:tcPr>
          <w:p w:rsidR="0B1DCFA7" w:rsidP="0B1DCFA7" w:rsidRDefault="0B1DCFA7" w14:paraId="6E4C6A25" w14:textId="10443609">
            <w:pPr>
              <w:pStyle w:val="BodyText"/>
            </w:pPr>
            <w:r>
              <w:t>Transaction</w:t>
            </w:r>
          </w:p>
        </w:tc>
        <w:tc>
          <w:tcPr>
            <w:tcW w:w="1909" w:type="dxa"/>
            <w:tcMar/>
          </w:tcPr>
          <w:p w:rsidR="0B1DCFA7" w:rsidP="0B1DCFA7" w:rsidRDefault="654BA557" w14:paraId="6D927C39" w14:textId="31AFBCC9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0B1DCFA7" w14:paraId="35C30867" w14:textId="2E724227">
            <w:pPr>
              <w:pStyle w:val="BodyText"/>
            </w:pPr>
            <w:r>
              <w:t>Lưu lại thông tin giao dịch</w:t>
            </w:r>
          </w:p>
        </w:tc>
      </w:tr>
      <w:tr w:rsidR="0B1DCFA7" w:rsidTr="2D84F79D" w14:paraId="6CC66C03" w14:textId="77777777">
        <w:tc>
          <w:tcPr>
            <w:tcW w:w="797" w:type="dxa"/>
            <w:tcMar/>
          </w:tcPr>
          <w:p w:rsidR="0B1DCFA7" w:rsidP="0B1DCFA7" w:rsidRDefault="0B1DCFA7" w14:paraId="782DBE58" w14:textId="48C65787">
            <w:pPr>
              <w:pStyle w:val="BodyText"/>
            </w:pPr>
            <w:r>
              <w:t>5</w:t>
            </w:r>
          </w:p>
        </w:tc>
        <w:tc>
          <w:tcPr>
            <w:tcW w:w="2370" w:type="dxa"/>
            <w:tcMar/>
          </w:tcPr>
          <w:p w:rsidR="0B1DCFA7" w:rsidP="0B1DCFA7" w:rsidRDefault="0B1DCFA7" w14:paraId="3B05BD01" w14:textId="0D619F41">
            <w:pPr>
              <w:pStyle w:val="BodyText"/>
            </w:pPr>
            <w:r>
              <w:t>ItemTransaction</w:t>
            </w:r>
          </w:p>
        </w:tc>
        <w:tc>
          <w:tcPr>
            <w:tcW w:w="1909" w:type="dxa"/>
            <w:tcMar/>
          </w:tcPr>
          <w:p w:rsidR="0B1DCFA7" w:rsidP="0B1DCFA7" w:rsidRDefault="654BA557" w14:paraId="6F1C4B03" w14:textId="21B53F9B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0B1DCFA7" w14:paraId="5D0142AF" w14:textId="2DD36AEE">
            <w:pPr>
              <w:pStyle w:val="BodyText"/>
            </w:pPr>
            <w:r>
              <w:t>Chi tiết thông tin giao dịch</w:t>
            </w:r>
          </w:p>
        </w:tc>
      </w:tr>
      <w:tr w:rsidR="0B1DCFA7" w:rsidTr="2D84F79D" w14:paraId="7C1B009D" w14:textId="77777777">
        <w:tc>
          <w:tcPr>
            <w:tcW w:w="797" w:type="dxa"/>
            <w:tcMar/>
          </w:tcPr>
          <w:p w:rsidR="0B1DCFA7" w:rsidP="0B1DCFA7" w:rsidRDefault="0B1DCFA7" w14:paraId="2E077827" w14:textId="3ADBE5A2">
            <w:pPr>
              <w:pStyle w:val="BodyText"/>
            </w:pPr>
            <w:r>
              <w:t>6</w:t>
            </w:r>
          </w:p>
        </w:tc>
        <w:tc>
          <w:tcPr>
            <w:tcW w:w="2370" w:type="dxa"/>
            <w:tcMar/>
          </w:tcPr>
          <w:p w:rsidR="0B1DCFA7" w:rsidP="0B1DCFA7" w:rsidRDefault="0B1DCFA7" w14:paraId="06AAA84B" w14:textId="3EDD1470">
            <w:pPr>
              <w:pStyle w:val="BodyText"/>
            </w:pPr>
            <w:r>
              <w:t>Product</w:t>
            </w:r>
          </w:p>
        </w:tc>
        <w:tc>
          <w:tcPr>
            <w:tcW w:w="1909" w:type="dxa"/>
            <w:tcMar/>
          </w:tcPr>
          <w:p w:rsidR="0B1DCFA7" w:rsidP="0B1DCFA7" w:rsidRDefault="654BA557" w14:paraId="275A4319" w14:textId="7072691B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0B1DCFA7" w14:paraId="6FD08E23" w14:textId="28218824">
            <w:pPr>
              <w:pStyle w:val="BodyText"/>
            </w:pPr>
            <w:r>
              <w:t>Thông tin sản phẩm</w:t>
            </w:r>
          </w:p>
        </w:tc>
      </w:tr>
      <w:tr w:rsidR="0B1DCFA7" w:rsidTr="2D84F79D" w14:paraId="1FAEBA04" w14:textId="77777777">
        <w:tc>
          <w:tcPr>
            <w:tcW w:w="797" w:type="dxa"/>
            <w:tcMar/>
          </w:tcPr>
          <w:p w:rsidR="0B1DCFA7" w:rsidP="0B1DCFA7" w:rsidRDefault="0B1DCFA7" w14:paraId="7853AC25" w14:textId="71849383">
            <w:pPr>
              <w:pStyle w:val="BodyText"/>
            </w:pPr>
            <w:r>
              <w:t>7</w:t>
            </w:r>
          </w:p>
        </w:tc>
        <w:tc>
          <w:tcPr>
            <w:tcW w:w="2370" w:type="dxa"/>
            <w:tcMar/>
          </w:tcPr>
          <w:p w:rsidR="0B1DCFA7" w:rsidP="0B1DCFA7" w:rsidRDefault="654BA557" w14:paraId="2205D40E" w14:textId="3748A746">
            <w:pPr>
              <w:pStyle w:val="BodyText"/>
            </w:pPr>
            <w:r>
              <w:t>Bill</w:t>
            </w:r>
          </w:p>
        </w:tc>
        <w:tc>
          <w:tcPr>
            <w:tcW w:w="1909" w:type="dxa"/>
            <w:tcMar/>
          </w:tcPr>
          <w:p w:rsidR="0B1DCFA7" w:rsidP="0B1DCFA7" w:rsidRDefault="654BA557" w14:paraId="4B72A97F" w14:textId="35467964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405FB8A8" w14:textId="38F884D8">
            <w:pPr>
              <w:pStyle w:val="BodyText"/>
            </w:pPr>
            <w:r>
              <w:t>Thông tin hóa đơn</w:t>
            </w:r>
          </w:p>
        </w:tc>
      </w:tr>
      <w:tr w:rsidR="0B1DCFA7" w:rsidTr="2D84F79D" w14:paraId="538DB4E3" w14:textId="77777777">
        <w:tc>
          <w:tcPr>
            <w:tcW w:w="797" w:type="dxa"/>
            <w:tcMar/>
          </w:tcPr>
          <w:p w:rsidR="0B1DCFA7" w:rsidP="0B1DCFA7" w:rsidRDefault="0B1DCFA7" w14:paraId="7B0AF280" w14:textId="75A375F8">
            <w:pPr>
              <w:pStyle w:val="BodyText"/>
            </w:pPr>
            <w:r>
              <w:t>8</w:t>
            </w:r>
          </w:p>
        </w:tc>
        <w:tc>
          <w:tcPr>
            <w:tcW w:w="2370" w:type="dxa"/>
            <w:tcMar/>
          </w:tcPr>
          <w:p w:rsidR="0B1DCFA7" w:rsidP="0B1DCFA7" w:rsidRDefault="654BA557" w14:paraId="00559BFA" w14:textId="4F57BC10">
            <w:pPr>
              <w:pStyle w:val="BodyText"/>
            </w:pPr>
            <w:r>
              <w:t>BillDetail</w:t>
            </w:r>
          </w:p>
        </w:tc>
        <w:tc>
          <w:tcPr>
            <w:tcW w:w="1909" w:type="dxa"/>
            <w:tcMar/>
          </w:tcPr>
          <w:p w:rsidR="0B1DCFA7" w:rsidP="0B1DCFA7" w:rsidRDefault="654BA557" w14:paraId="63AB6C38" w14:textId="2A9EB5B2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7A32375A" w14:textId="63CFC089">
            <w:pPr>
              <w:pStyle w:val="BodyText"/>
            </w:pPr>
            <w:r>
              <w:t>Chi tiết chi tiết hóa đơn</w:t>
            </w:r>
          </w:p>
        </w:tc>
      </w:tr>
      <w:tr w:rsidR="0B1DCFA7" w:rsidTr="2D84F79D" w14:paraId="7997E58A" w14:textId="77777777">
        <w:tc>
          <w:tcPr>
            <w:tcW w:w="797" w:type="dxa"/>
            <w:tcMar/>
          </w:tcPr>
          <w:p w:rsidR="0B1DCFA7" w:rsidP="0B1DCFA7" w:rsidRDefault="0B1DCFA7" w14:paraId="518CF815" w14:textId="01EB229F">
            <w:pPr>
              <w:pStyle w:val="BodyText"/>
            </w:pPr>
            <w:r>
              <w:t>9</w:t>
            </w:r>
          </w:p>
        </w:tc>
        <w:tc>
          <w:tcPr>
            <w:tcW w:w="2370" w:type="dxa"/>
            <w:tcMar/>
          </w:tcPr>
          <w:p w:rsidR="0B1DCFA7" w:rsidP="0B1DCFA7" w:rsidRDefault="654BA557" w14:paraId="6AD69449" w14:textId="3D07A65D">
            <w:pPr>
              <w:pStyle w:val="BodyText"/>
            </w:pPr>
            <w:r>
              <w:t>Basket</w:t>
            </w:r>
          </w:p>
        </w:tc>
        <w:tc>
          <w:tcPr>
            <w:tcW w:w="1909" w:type="dxa"/>
            <w:tcMar/>
          </w:tcPr>
          <w:p w:rsidR="0B1DCFA7" w:rsidP="0B1DCFA7" w:rsidRDefault="654BA557" w14:paraId="5F7C871F" w14:textId="36E37621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0CCC6624" w14:textId="0D55F334">
            <w:pPr>
              <w:pStyle w:val="BodyText"/>
            </w:pPr>
            <w:r>
              <w:t>Thông tin sản phẩm trong giỏ hàng</w:t>
            </w:r>
          </w:p>
        </w:tc>
      </w:tr>
      <w:tr w:rsidR="0B1DCFA7" w:rsidTr="2D84F79D" w14:paraId="4AEF33F5" w14:textId="77777777">
        <w:tc>
          <w:tcPr>
            <w:tcW w:w="797" w:type="dxa"/>
            <w:tcMar/>
          </w:tcPr>
          <w:p w:rsidR="0B1DCFA7" w:rsidP="0B1DCFA7" w:rsidRDefault="0B1DCFA7" w14:paraId="4E98147B" w14:textId="48F90D56">
            <w:pPr>
              <w:pStyle w:val="BodyText"/>
            </w:pPr>
            <w:r>
              <w:t>10</w:t>
            </w:r>
          </w:p>
        </w:tc>
        <w:tc>
          <w:tcPr>
            <w:tcW w:w="2370" w:type="dxa"/>
            <w:tcMar/>
          </w:tcPr>
          <w:p w:rsidR="0B1DCFA7" w:rsidP="0B1DCFA7" w:rsidRDefault="654BA557" w14:paraId="4DCD15EF" w14:textId="760A2A6F">
            <w:pPr>
              <w:pStyle w:val="BodyText"/>
            </w:pPr>
            <w:r>
              <w:t>BasketDetail</w:t>
            </w:r>
          </w:p>
        </w:tc>
        <w:tc>
          <w:tcPr>
            <w:tcW w:w="1909" w:type="dxa"/>
            <w:tcMar/>
          </w:tcPr>
          <w:p w:rsidR="0B1DCFA7" w:rsidP="0B1DCFA7" w:rsidRDefault="654BA557" w14:paraId="0EEC1EB1" w14:textId="18392C7F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4EE24A54" w14:textId="2586DECB">
            <w:pPr>
              <w:pStyle w:val="BodyText"/>
            </w:pPr>
            <w:r>
              <w:t>Chi tiết sản phẩm trong giỏ hàng</w:t>
            </w:r>
          </w:p>
        </w:tc>
      </w:tr>
      <w:tr w:rsidR="0B1DCFA7" w:rsidTr="2D84F79D" w14:paraId="28D92FB2" w14:textId="77777777">
        <w:tc>
          <w:tcPr>
            <w:tcW w:w="797" w:type="dxa"/>
            <w:tcMar/>
          </w:tcPr>
          <w:p w:rsidR="0B1DCFA7" w:rsidP="0B1DCFA7" w:rsidRDefault="0B1DCFA7" w14:paraId="50E58307" w14:textId="7B91399B">
            <w:pPr>
              <w:pStyle w:val="BodyText"/>
            </w:pPr>
            <w:r>
              <w:t>11</w:t>
            </w:r>
          </w:p>
        </w:tc>
        <w:tc>
          <w:tcPr>
            <w:tcW w:w="2370" w:type="dxa"/>
            <w:tcMar/>
          </w:tcPr>
          <w:p w:rsidR="0B1DCFA7" w:rsidP="0B1DCFA7" w:rsidRDefault="654BA557" w14:paraId="204ACE6B" w14:textId="4387C983">
            <w:pPr>
              <w:pStyle w:val="BodyText"/>
            </w:pPr>
            <w:r>
              <w:t>CustomerInfo</w:t>
            </w:r>
          </w:p>
        </w:tc>
        <w:tc>
          <w:tcPr>
            <w:tcW w:w="1909" w:type="dxa"/>
            <w:tcMar/>
          </w:tcPr>
          <w:p w:rsidR="0B1DCFA7" w:rsidP="0B1DCFA7" w:rsidRDefault="654BA557" w14:paraId="5EA354E1" w14:textId="3DBF9939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654BA557" w:rsidRDefault="52899257" w14:paraId="531C0AA0" w14:textId="11D1E22D">
            <w:pPr>
              <w:pStyle w:val="BodyText"/>
            </w:pPr>
            <w:r>
              <w:t>Thông tin khách hàng</w:t>
            </w:r>
          </w:p>
        </w:tc>
      </w:tr>
      <w:tr w:rsidR="0B1DCFA7" w:rsidTr="2D84F79D" w14:paraId="59A83B1D" w14:textId="77777777">
        <w:tc>
          <w:tcPr>
            <w:tcW w:w="797" w:type="dxa"/>
            <w:tcMar/>
          </w:tcPr>
          <w:p w:rsidR="0B1DCFA7" w:rsidP="0B1DCFA7" w:rsidRDefault="0B1DCFA7" w14:paraId="09301BF6" w14:textId="702D5CE7">
            <w:pPr>
              <w:pStyle w:val="BodyText"/>
            </w:pPr>
            <w:r>
              <w:t>12</w:t>
            </w:r>
          </w:p>
        </w:tc>
        <w:tc>
          <w:tcPr>
            <w:tcW w:w="2370" w:type="dxa"/>
            <w:tcMar/>
          </w:tcPr>
          <w:p w:rsidR="0B1DCFA7" w:rsidP="0B1DCFA7" w:rsidRDefault="654BA557" w14:paraId="51D9A203" w14:textId="78B34107">
            <w:pPr>
              <w:pStyle w:val="BodyText"/>
            </w:pPr>
            <w:r>
              <w:t>Warranty</w:t>
            </w:r>
          </w:p>
        </w:tc>
        <w:tc>
          <w:tcPr>
            <w:tcW w:w="1909" w:type="dxa"/>
            <w:tcMar/>
          </w:tcPr>
          <w:p w:rsidR="0B1DCFA7" w:rsidP="0B1DCFA7" w:rsidRDefault="654BA557" w14:paraId="504897E2" w14:textId="2638EC4E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2028C22B" w14:textId="3A464EE9">
            <w:pPr>
              <w:pStyle w:val="BodyText"/>
            </w:pPr>
            <w:r>
              <w:t>Thông tin bảo hành</w:t>
            </w:r>
          </w:p>
        </w:tc>
      </w:tr>
      <w:tr w:rsidR="0B1DCFA7" w:rsidTr="2D84F79D" w14:paraId="41A90B00" w14:textId="77777777">
        <w:tc>
          <w:tcPr>
            <w:tcW w:w="797" w:type="dxa"/>
            <w:tcMar/>
          </w:tcPr>
          <w:p w:rsidR="0B1DCFA7" w:rsidP="0B1DCFA7" w:rsidRDefault="0B1DCFA7" w14:paraId="7D3668A6" w14:textId="2F66A887">
            <w:pPr>
              <w:pStyle w:val="BodyText"/>
            </w:pPr>
            <w:r>
              <w:t>13</w:t>
            </w:r>
          </w:p>
        </w:tc>
        <w:tc>
          <w:tcPr>
            <w:tcW w:w="2370" w:type="dxa"/>
            <w:tcMar/>
          </w:tcPr>
          <w:p w:rsidR="0B1DCFA7" w:rsidP="0B1DCFA7" w:rsidRDefault="654BA557" w14:paraId="410D95E4" w14:textId="39FC4895">
            <w:pPr>
              <w:pStyle w:val="BodyText"/>
            </w:pPr>
            <w:r>
              <w:t>Type</w:t>
            </w:r>
          </w:p>
        </w:tc>
        <w:tc>
          <w:tcPr>
            <w:tcW w:w="1909" w:type="dxa"/>
            <w:tcMar/>
          </w:tcPr>
          <w:p w:rsidR="0B1DCFA7" w:rsidP="0B1DCFA7" w:rsidRDefault="654BA557" w14:paraId="7399EE91" w14:textId="64290F90">
            <w:pPr>
              <w:pStyle w:val="BodyText"/>
            </w:pPr>
            <w:r>
              <w:t>class</w:t>
            </w:r>
          </w:p>
        </w:tc>
        <w:tc>
          <w:tcPr>
            <w:tcW w:w="3792" w:type="dxa"/>
            <w:tcMar/>
          </w:tcPr>
          <w:p w:rsidR="0B1DCFA7" w:rsidP="0B1DCFA7" w:rsidRDefault="654BA557" w14:paraId="3FA52808" w14:textId="56B7CEA2">
            <w:pPr>
              <w:pStyle w:val="BodyText"/>
            </w:pPr>
            <w:r>
              <w:t>Loại sản phẩm</w:t>
            </w:r>
          </w:p>
        </w:tc>
      </w:tr>
      <w:tr w:rsidR="654BA557" w:rsidTr="2D84F79D" w14:paraId="0981CA65" w14:textId="77777777">
        <w:tc>
          <w:tcPr>
            <w:tcW w:w="797" w:type="dxa"/>
            <w:tcMar/>
          </w:tcPr>
          <w:p w:rsidR="654BA557" w:rsidP="654BA557" w:rsidRDefault="5B19E315" w14:paraId="22042C7C" w14:textId="42AB4548">
            <w:pPr>
              <w:pStyle w:val="BodyText"/>
            </w:pPr>
            <w:r w:rsidR="2D84F79D">
              <w:rPr/>
              <w:t>14</w:t>
            </w:r>
          </w:p>
        </w:tc>
        <w:tc>
          <w:tcPr>
            <w:tcW w:w="2370" w:type="dxa"/>
            <w:tcMar/>
          </w:tcPr>
          <w:p w:rsidR="654BA557" w:rsidP="654BA557" w:rsidRDefault="5B19E315" w14:paraId="1F7CF27B" w14:textId="2050E3D3">
            <w:pPr>
              <w:pStyle w:val="BodyText"/>
            </w:pPr>
            <w:r w:rsidR="2D84F79D">
              <w:rPr/>
              <w:t>Role</w:t>
            </w:r>
          </w:p>
        </w:tc>
        <w:tc>
          <w:tcPr>
            <w:tcW w:w="1909" w:type="dxa"/>
            <w:tcMar/>
          </w:tcPr>
          <w:p w:rsidR="654BA557" w:rsidP="654BA557" w:rsidRDefault="5B19E315" w14:paraId="09A656FF" w14:textId="5D4F45D1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6A07558D" w14:textId="689E7F2D">
            <w:pPr>
              <w:pStyle w:val="BodyText"/>
            </w:pPr>
            <w:r w:rsidR="2D84F79D">
              <w:rPr/>
              <w:t>Loại tải khoản</w:t>
            </w:r>
          </w:p>
        </w:tc>
      </w:tr>
      <w:tr w:rsidR="654BA557" w:rsidTr="2D84F79D" w14:paraId="6C983F48" w14:textId="77777777">
        <w:tc>
          <w:tcPr>
            <w:tcW w:w="797" w:type="dxa"/>
            <w:tcMar/>
          </w:tcPr>
          <w:p w:rsidR="654BA557" w:rsidP="654BA557" w:rsidRDefault="5B19E315" w14:paraId="7F71F53A" w14:textId="1886584A">
            <w:pPr>
              <w:pStyle w:val="BodyText"/>
            </w:pPr>
            <w:r w:rsidR="2D84F79D">
              <w:rPr/>
              <w:t>15</w:t>
            </w:r>
          </w:p>
        </w:tc>
        <w:tc>
          <w:tcPr>
            <w:tcW w:w="2370" w:type="dxa"/>
            <w:tcMar/>
          </w:tcPr>
          <w:p w:rsidR="654BA557" w:rsidP="654BA557" w:rsidRDefault="5B19E315" w14:paraId="765B8CB7" w14:textId="0EC46778">
            <w:pPr>
              <w:pStyle w:val="BodyText"/>
            </w:pPr>
            <w:r w:rsidR="2D84F79D">
              <w:rPr/>
              <w:t>IDao</w:t>
            </w:r>
          </w:p>
        </w:tc>
        <w:tc>
          <w:tcPr>
            <w:tcW w:w="1909" w:type="dxa"/>
            <w:tcMar/>
          </w:tcPr>
          <w:p w:rsidR="654BA557" w:rsidP="654BA557" w:rsidRDefault="5B19E315" w14:paraId="3AFF9A8A" w14:textId="2C1A229E">
            <w:pPr>
              <w:pStyle w:val="BodyText"/>
            </w:pPr>
            <w:r w:rsidR="2D84F79D">
              <w:rPr/>
              <w:t>interface</w:t>
            </w:r>
          </w:p>
        </w:tc>
        <w:tc>
          <w:tcPr>
            <w:tcW w:w="3792" w:type="dxa"/>
            <w:tcMar/>
          </w:tcPr>
          <w:p w:rsidR="654BA557" w:rsidP="654BA557" w:rsidRDefault="5B19E315" w14:paraId="0AC13595" w14:textId="252D8261">
            <w:pPr>
              <w:pStyle w:val="BodyText"/>
            </w:pPr>
            <w:r w:rsidR="2D84F79D">
              <w:rPr/>
              <w:t>Các phương thức DAO</w:t>
            </w:r>
          </w:p>
        </w:tc>
      </w:tr>
      <w:tr w:rsidR="654BA557" w:rsidTr="2D84F79D" w14:paraId="060115DD" w14:textId="77777777">
        <w:tc>
          <w:tcPr>
            <w:tcW w:w="797" w:type="dxa"/>
            <w:tcMar/>
          </w:tcPr>
          <w:p w:rsidR="654BA557" w:rsidP="654BA557" w:rsidRDefault="5B19E315" w14:paraId="7E574787" w14:textId="6D092EB8">
            <w:pPr>
              <w:pStyle w:val="BodyText"/>
            </w:pPr>
            <w:r w:rsidR="2D84F79D">
              <w:rPr/>
              <w:t>16</w:t>
            </w:r>
          </w:p>
        </w:tc>
        <w:tc>
          <w:tcPr>
            <w:tcW w:w="2370" w:type="dxa"/>
            <w:tcMar/>
          </w:tcPr>
          <w:p w:rsidR="654BA557" w:rsidP="654BA557" w:rsidRDefault="5B19E315" w14:paraId="041284E2" w14:textId="62FF9519">
            <w:pPr>
              <w:pStyle w:val="BodyText"/>
            </w:pPr>
            <w:r w:rsidR="2D84F79D">
              <w:rPr/>
              <w:t>BillDAO</w:t>
            </w:r>
          </w:p>
        </w:tc>
        <w:tc>
          <w:tcPr>
            <w:tcW w:w="1909" w:type="dxa"/>
            <w:tcMar/>
          </w:tcPr>
          <w:p w:rsidR="654BA557" w:rsidP="654BA557" w:rsidRDefault="5B19E315" w14:paraId="4A26375E" w14:textId="15E6633E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51CE0BE5" w14:textId="16BBCBE9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hóa đơn</w:t>
            </w:r>
          </w:p>
        </w:tc>
      </w:tr>
      <w:tr w:rsidR="654BA557" w:rsidTr="2D84F79D" w14:paraId="579FA758" w14:textId="77777777">
        <w:tc>
          <w:tcPr>
            <w:tcW w:w="797" w:type="dxa"/>
            <w:tcMar/>
          </w:tcPr>
          <w:p w:rsidR="654BA557" w:rsidP="654BA557" w:rsidRDefault="5B19E315" w14:paraId="0C20141A" w14:textId="253E530B">
            <w:pPr>
              <w:pStyle w:val="BodyText"/>
            </w:pPr>
            <w:r w:rsidR="2D84F79D">
              <w:rPr/>
              <w:t>17</w:t>
            </w:r>
          </w:p>
        </w:tc>
        <w:tc>
          <w:tcPr>
            <w:tcW w:w="2370" w:type="dxa"/>
            <w:tcMar/>
          </w:tcPr>
          <w:p w:rsidR="654BA557" w:rsidP="654BA557" w:rsidRDefault="5B19E315" w14:paraId="4A826423" w14:textId="6F52161D">
            <w:pPr>
              <w:pStyle w:val="BodyText"/>
            </w:pPr>
            <w:r w:rsidR="2D84F79D">
              <w:rPr/>
              <w:t>BillDetailDAO</w:t>
            </w:r>
          </w:p>
        </w:tc>
        <w:tc>
          <w:tcPr>
            <w:tcW w:w="1909" w:type="dxa"/>
            <w:tcMar/>
          </w:tcPr>
          <w:p w:rsidR="654BA557" w:rsidP="654BA557" w:rsidRDefault="5B19E315" w14:paraId="51C624EC" w14:textId="10B22825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21B8C651" w14:textId="34CDED0C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chi tiết hóa đơn</w:t>
            </w:r>
          </w:p>
        </w:tc>
      </w:tr>
      <w:tr w:rsidR="654BA557" w:rsidTr="2D84F79D" w14:paraId="4A37B57C" w14:textId="77777777">
        <w:tc>
          <w:tcPr>
            <w:tcW w:w="797" w:type="dxa"/>
            <w:tcMar/>
          </w:tcPr>
          <w:p w:rsidR="654BA557" w:rsidP="654BA557" w:rsidRDefault="5B19E315" w14:paraId="012E96A8" w14:textId="37E53876">
            <w:pPr>
              <w:pStyle w:val="BodyText"/>
            </w:pPr>
            <w:r w:rsidR="2D84F79D">
              <w:rPr/>
              <w:t>18</w:t>
            </w:r>
          </w:p>
        </w:tc>
        <w:tc>
          <w:tcPr>
            <w:tcW w:w="2370" w:type="dxa"/>
            <w:tcMar/>
          </w:tcPr>
          <w:p w:rsidR="654BA557" w:rsidP="654BA557" w:rsidRDefault="5B19E315" w14:paraId="40DDEA2C" w14:textId="14F35D4A">
            <w:pPr>
              <w:pStyle w:val="BodyText"/>
            </w:pPr>
            <w:r w:rsidR="2D84F79D">
              <w:rPr/>
              <w:t>UserDAO</w:t>
            </w:r>
          </w:p>
        </w:tc>
        <w:tc>
          <w:tcPr>
            <w:tcW w:w="1909" w:type="dxa"/>
            <w:tcMar/>
          </w:tcPr>
          <w:p w:rsidR="654BA557" w:rsidP="654BA557" w:rsidRDefault="5B19E315" w14:paraId="7B38792F" w14:textId="02E68338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788D2AC4" w14:textId="1D9210AB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tài khoản</w:t>
            </w:r>
          </w:p>
        </w:tc>
      </w:tr>
      <w:tr w:rsidR="654BA557" w:rsidTr="2D84F79D" w14:paraId="030A3E2C" w14:textId="77777777">
        <w:tc>
          <w:tcPr>
            <w:tcW w:w="797" w:type="dxa"/>
            <w:tcMar/>
          </w:tcPr>
          <w:p w:rsidR="654BA557" w:rsidP="654BA557" w:rsidRDefault="5B19E315" w14:paraId="12D2BEB5" w14:textId="12C4CBAF">
            <w:pPr>
              <w:pStyle w:val="BodyText"/>
            </w:pPr>
            <w:r w:rsidR="2D84F79D">
              <w:rPr/>
              <w:t>19</w:t>
            </w:r>
          </w:p>
        </w:tc>
        <w:tc>
          <w:tcPr>
            <w:tcW w:w="2370" w:type="dxa"/>
            <w:tcMar/>
          </w:tcPr>
          <w:p w:rsidR="654BA557" w:rsidP="654BA557" w:rsidRDefault="5B19E315" w14:paraId="0102C09D" w14:textId="399C1C81">
            <w:pPr>
              <w:pStyle w:val="BodyText"/>
            </w:pPr>
            <w:r w:rsidR="2D84F79D">
              <w:rPr/>
              <w:t>ProductDAO</w:t>
            </w:r>
          </w:p>
        </w:tc>
        <w:tc>
          <w:tcPr>
            <w:tcW w:w="1909" w:type="dxa"/>
            <w:tcMar/>
          </w:tcPr>
          <w:p w:rsidR="654BA557" w:rsidP="654BA557" w:rsidRDefault="5B19E315" w14:paraId="090525B4" w14:textId="6626C242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4DEB88D3" w14:textId="652CAD2D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sản phẩm</w:t>
            </w:r>
          </w:p>
        </w:tc>
      </w:tr>
      <w:tr w:rsidR="654BA557" w:rsidTr="2D84F79D" w14:paraId="337D9308" w14:textId="77777777">
        <w:tc>
          <w:tcPr>
            <w:tcW w:w="797" w:type="dxa"/>
            <w:tcMar/>
          </w:tcPr>
          <w:p w:rsidR="654BA557" w:rsidP="654BA557" w:rsidRDefault="5B19E315" w14:paraId="6369AB86" w14:textId="217604D2">
            <w:pPr>
              <w:pStyle w:val="BodyText"/>
            </w:pPr>
            <w:r w:rsidR="2D84F79D">
              <w:rPr/>
              <w:t>20</w:t>
            </w:r>
          </w:p>
        </w:tc>
        <w:tc>
          <w:tcPr>
            <w:tcW w:w="2370" w:type="dxa"/>
            <w:tcMar/>
          </w:tcPr>
          <w:p w:rsidR="654BA557" w:rsidP="654BA557" w:rsidRDefault="5B19E315" w14:paraId="49A0718D" w14:textId="61CAA2C3">
            <w:pPr>
              <w:pStyle w:val="BodyText"/>
            </w:pPr>
            <w:r w:rsidR="2D84F79D">
              <w:rPr/>
              <w:t>WarrantyDAO</w:t>
            </w:r>
          </w:p>
        </w:tc>
        <w:tc>
          <w:tcPr>
            <w:tcW w:w="1909" w:type="dxa"/>
            <w:tcMar/>
          </w:tcPr>
          <w:p w:rsidR="654BA557" w:rsidP="654BA557" w:rsidRDefault="5B19E315" w14:paraId="709BC4AB" w14:textId="1C8CCB43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1E6CD881" w14:textId="4494D51C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bảo hành</w:t>
            </w:r>
          </w:p>
        </w:tc>
      </w:tr>
      <w:tr w:rsidR="654BA557" w:rsidTr="2D84F79D" w14:paraId="64C63A5D" w14:textId="77777777">
        <w:tc>
          <w:tcPr>
            <w:tcW w:w="797" w:type="dxa"/>
            <w:tcMar/>
          </w:tcPr>
          <w:p w:rsidR="654BA557" w:rsidP="654BA557" w:rsidRDefault="5B19E315" w14:paraId="47ADFEA5" w14:textId="3E19F3D9">
            <w:pPr>
              <w:pStyle w:val="BodyText"/>
            </w:pPr>
            <w:r w:rsidR="2D84F79D">
              <w:rPr/>
              <w:t>21</w:t>
            </w:r>
          </w:p>
        </w:tc>
        <w:tc>
          <w:tcPr>
            <w:tcW w:w="2370" w:type="dxa"/>
            <w:tcMar/>
          </w:tcPr>
          <w:p w:rsidR="654BA557" w:rsidP="654BA557" w:rsidRDefault="5B19E315" w14:paraId="0DD346B0" w14:textId="39F27C15">
            <w:pPr>
              <w:pStyle w:val="BodyText"/>
            </w:pPr>
            <w:r w:rsidR="2D84F79D">
              <w:rPr/>
              <w:t>CustomerInfoDAO</w:t>
            </w:r>
          </w:p>
        </w:tc>
        <w:tc>
          <w:tcPr>
            <w:tcW w:w="1909" w:type="dxa"/>
            <w:tcMar/>
          </w:tcPr>
          <w:p w:rsidR="654BA557" w:rsidP="654BA557" w:rsidRDefault="5B19E315" w14:paraId="5E4495C4" w14:textId="783A740B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77499693" w14:textId="17F1B3F3">
            <w:pPr>
              <w:pStyle w:val="BodyText"/>
              <w:rPr>
                <w:szCs w:val="24"/>
              </w:rPr>
            </w:pPr>
            <w:r w:rsidR="2D84F79D">
              <w:rPr/>
              <w:t>Truy xuất các dữ liệu liên quan đến thông tin khách hàng</w:t>
            </w:r>
          </w:p>
        </w:tc>
      </w:tr>
      <w:tr w:rsidR="654BA557" w:rsidTr="2D84F79D" w14:paraId="41233186" w14:textId="77777777">
        <w:tc>
          <w:tcPr>
            <w:tcW w:w="797" w:type="dxa"/>
            <w:tcMar/>
          </w:tcPr>
          <w:p w:rsidR="654BA557" w:rsidP="654BA557" w:rsidRDefault="5B19E315" w14:paraId="5BF2373C" w14:textId="7F019DD5">
            <w:pPr>
              <w:pStyle w:val="BodyText"/>
            </w:pPr>
            <w:r w:rsidR="2D84F79D">
              <w:rPr/>
              <w:t>22</w:t>
            </w:r>
          </w:p>
        </w:tc>
        <w:tc>
          <w:tcPr>
            <w:tcW w:w="2370" w:type="dxa"/>
            <w:tcMar/>
          </w:tcPr>
          <w:p w:rsidR="654BA557" w:rsidP="654BA557" w:rsidRDefault="5B19E315" w14:paraId="1DA2948D" w14:textId="04ECB919">
            <w:pPr>
              <w:pStyle w:val="BodyText"/>
            </w:pPr>
            <w:r w:rsidR="2D84F79D">
              <w:rPr/>
              <w:t>UCBill</w:t>
            </w:r>
          </w:p>
        </w:tc>
        <w:tc>
          <w:tcPr>
            <w:tcW w:w="1909" w:type="dxa"/>
            <w:tcMar/>
          </w:tcPr>
          <w:p w:rsidR="654BA557" w:rsidP="654BA557" w:rsidRDefault="5B19E315" w14:paraId="59349B4E" w14:textId="5BB4D58A">
            <w:pPr>
              <w:pStyle w:val="BodyText"/>
              <w:rPr>
                <w:szCs w:val="24"/>
              </w:rPr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38B710BC" w14:textId="1DFED1A8">
            <w:pPr>
              <w:pStyle w:val="BodyText"/>
            </w:pPr>
            <w:r w:rsidR="2D84F79D">
              <w:rPr/>
              <w:t>Thao tác giữa class DAO và hiện thị lên view</w:t>
            </w:r>
          </w:p>
        </w:tc>
      </w:tr>
      <w:tr w:rsidR="654BA557" w:rsidTr="2D84F79D" w14:paraId="75F74F57" w14:textId="77777777">
        <w:tc>
          <w:tcPr>
            <w:tcW w:w="797" w:type="dxa"/>
            <w:tcMar/>
          </w:tcPr>
          <w:p w:rsidR="654BA557" w:rsidP="654BA557" w:rsidRDefault="5B19E315" w14:paraId="3B302D47" w14:textId="425EDD06">
            <w:pPr>
              <w:pStyle w:val="BodyText"/>
            </w:pPr>
            <w:r w:rsidR="2D84F79D">
              <w:rPr/>
              <w:t>23</w:t>
            </w:r>
          </w:p>
        </w:tc>
        <w:tc>
          <w:tcPr>
            <w:tcW w:w="2370" w:type="dxa"/>
            <w:tcMar/>
          </w:tcPr>
          <w:p w:rsidR="654BA557" w:rsidP="654BA557" w:rsidRDefault="5B19E315" w14:paraId="75ABCCC5" w14:textId="099D2FC5">
            <w:pPr>
              <w:pStyle w:val="BodyText"/>
            </w:pPr>
            <w:r w:rsidR="2D84F79D">
              <w:rPr/>
              <w:t>UCSale</w:t>
            </w:r>
          </w:p>
        </w:tc>
        <w:tc>
          <w:tcPr>
            <w:tcW w:w="1909" w:type="dxa"/>
            <w:tcMar/>
          </w:tcPr>
          <w:p w:rsidR="654BA557" w:rsidP="654BA557" w:rsidRDefault="5B19E315" w14:paraId="271A0290" w14:textId="34626363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7832907F" w14:textId="60F9D54E">
            <w:pPr>
              <w:pStyle w:val="BodyText"/>
            </w:pPr>
            <w:r w:rsidR="2D84F79D">
              <w:rPr/>
              <w:t>Thao tác giữa class DAO và hiện thị lên view</w:t>
            </w:r>
          </w:p>
        </w:tc>
      </w:tr>
      <w:tr w:rsidR="654BA557" w:rsidTr="2D84F79D" w14:paraId="3A87E4CC" w14:textId="77777777">
        <w:tc>
          <w:tcPr>
            <w:tcW w:w="797" w:type="dxa"/>
            <w:tcMar/>
          </w:tcPr>
          <w:p w:rsidR="654BA557" w:rsidP="654BA557" w:rsidRDefault="5B19E315" w14:paraId="09159366" w14:textId="5BB48A80">
            <w:pPr>
              <w:pStyle w:val="BodyText"/>
            </w:pPr>
            <w:r w:rsidR="2D84F79D">
              <w:rPr/>
              <w:t>24</w:t>
            </w:r>
          </w:p>
        </w:tc>
        <w:tc>
          <w:tcPr>
            <w:tcW w:w="2370" w:type="dxa"/>
            <w:tcMar/>
          </w:tcPr>
          <w:p w:rsidR="654BA557" w:rsidP="654BA557" w:rsidRDefault="5B19E315" w14:paraId="67E90597" w14:textId="709FB9AF">
            <w:pPr>
              <w:pStyle w:val="BodyText"/>
            </w:pPr>
            <w:r w:rsidR="2D84F79D">
              <w:rPr/>
              <w:t>UCProductManager</w:t>
            </w:r>
          </w:p>
        </w:tc>
        <w:tc>
          <w:tcPr>
            <w:tcW w:w="1909" w:type="dxa"/>
            <w:tcMar/>
          </w:tcPr>
          <w:p w:rsidR="654BA557" w:rsidP="654BA557" w:rsidRDefault="5B19E315" w14:paraId="269807DA" w14:textId="34A0BC9E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38778599" w14:textId="0D118A73">
            <w:pPr>
              <w:pStyle w:val="BodyText"/>
            </w:pPr>
            <w:r w:rsidR="2D84F79D">
              <w:rPr/>
              <w:t>Thao tác giữa class DAO và hiện thị lên view</w:t>
            </w:r>
          </w:p>
        </w:tc>
      </w:tr>
      <w:tr w:rsidR="654BA557" w:rsidTr="2D84F79D" w14:paraId="2A4B015F" w14:textId="77777777">
        <w:tc>
          <w:tcPr>
            <w:tcW w:w="797" w:type="dxa"/>
            <w:tcMar/>
          </w:tcPr>
          <w:p w:rsidR="654BA557" w:rsidP="654BA557" w:rsidRDefault="5B19E315" w14:paraId="39C94DCA" w14:textId="08CA87A8">
            <w:pPr>
              <w:pStyle w:val="BodyText"/>
            </w:pPr>
            <w:r w:rsidR="2D84F79D">
              <w:rPr/>
              <w:t>25</w:t>
            </w:r>
          </w:p>
        </w:tc>
        <w:tc>
          <w:tcPr>
            <w:tcW w:w="2370" w:type="dxa"/>
            <w:tcMar/>
          </w:tcPr>
          <w:p w:rsidR="654BA557" w:rsidP="654BA557" w:rsidRDefault="5B19E315" w14:paraId="0851B926" w14:textId="5C037EC0">
            <w:pPr>
              <w:pStyle w:val="BodyText"/>
            </w:pPr>
            <w:r w:rsidR="2D84F79D">
              <w:rPr/>
              <w:t>UCPersonalInfo</w:t>
            </w:r>
          </w:p>
        </w:tc>
        <w:tc>
          <w:tcPr>
            <w:tcW w:w="1909" w:type="dxa"/>
            <w:tcMar/>
          </w:tcPr>
          <w:p w:rsidR="654BA557" w:rsidP="654BA557" w:rsidRDefault="5B19E315" w14:paraId="7E61C04D" w14:textId="772C0593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271EC197" w14:textId="217BE315">
            <w:pPr>
              <w:pStyle w:val="BodyText"/>
            </w:pPr>
            <w:r w:rsidR="2D84F79D">
              <w:rPr/>
              <w:t>Thao tác giữa class DAO và hiện thị lên view</w:t>
            </w:r>
          </w:p>
        </w:tc>
      </w:tr>
      <w:tr w:rsidR="654BA557" w:rsidTr="2D84F79D" w14:paraId="669952C8" w14:textId="77777777">
        <w:tc>
          <w:tcPr>
            <w:tcW w:w="797" w:type="dxa"/>
            <w:tcMar/>
          </w:tcPr>
          <w:p w:rsidR="654BA557" w:rsidP="654BA557" w:rsidRDefault="5B19E315" w14:paraId="0EC91421" w14:textId="0EA081E5">
            <w:pPr>
              <w:pStyle w:val="BodyText"/>
            </w:pPr>
            <w:r w:rsidR="2D84F79D">
              <w:rPr/>
              <w:t>26</w:t>
            </w:r>
          </w:p>
        </w:tc>
        <w:tc>
          <w:tcPr>
            <w:tcW w:w="2370" w:type="dxa"/>
            <w:tcMar/>
          </w:tcPr>
          <w:p w:rsidR="654BA557" w:rsidP="654BA557" w:rsidRDefault="5B19E315" w14:paraId="70B4A71C" w14:textId="1965CB0B">
            <w:pPr>
              <w:pStyle w:val="BodyText"/>
            </w:pPr>
            <w:r w:rsidR="2D84F79D">
              <w:rPr/>
              <w:t>UCStaffManagement</w:t>
            </w:r>
          </w:p>
        </w:tc>
        <w:tc>
          <w:tcPr>
            <w:tcW w:w="1909" w:type="dxa"/>
            <w:tcMar/>
          </w:tcPr>
          <w:p w:rsidR="654BA557" w:rsidP="654BA557" w:rsidRDefault="5B19E315" w14:paraId="0E2248E1" w14:textId="5772DEB9">
            <w:pPr>
              <w:pStyle w:val="BodyText"/>
            </w:pPr>
            <w:r w:rsidR="2D84F79D">
              <w:rPr/>
              <w:t>class</w:t>
            </w:r>
          </w:p>
        </w:tc>
        <w:tc>
          <w:tcPr>
            <w:tcW w:w="3792" w:type="dxa"/>
            <w:tcMar/>
          </w:tcPr>
          <w:p w:rsidR="654BA557" w:rsidP="654BA557" w:rsidRDefault="5B19E315" w14:paraId="18C00C86" w14:textId="0221313C">
            <w:pPr>
              <w:pStyle w:val="BodyText"/>
            </w:pPr>
            <w:r w:rsidR="2D84F79D">
              <w:rPr/>
              <w:t>Thao tác giữa class DAO và hiện thị lên view</w:t>
            </w:r>
          </w:p>
        </w:tc>
      </w:tr>
    </w:tbl>
    <w:p w:rsidR="00FD06E2" w:rsidP="00FD06E2" w:rsidRDefault="00FD06E2" w14:paraId="381E0C7B" w14:textId="77777777">
      <w:pPr>
        <w:pStyle w:val="Heading2"/>
      </w:pPr>
      <w:bookmarkStart w:name="_Toc6429018" w:id="4"/>
      <w:r>
        <w:t>Mô tả chi tiết từng lớp đối tượng</w:t>
      </w:r>
      <w:bookmarkEnd w:id="4"/>
    </w:p>
    <w:p w:rsidRPr="00FD06E2" w:rsidR="00FD06E2" w:rsidP="00FD06E2" w:rsidRDefault="00FD06E2" w14:paraId="72B45C6D" w14:textId="7777777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:rsidRPr="00363B6E" w:rsidR="00363B6E" w:rsidP="00FD06E2" w:rsidRDefault="00363B6E" w14:paraId="09DB6CD8" w14:textId="7777777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:rsidRPr="00FD06E2" w:rsidR="00FD06E2" w:rsidP="00FD06E2" w:rsidRDefault="00FD06E2" w14:paraId="7BCD64EB" w14:textId="7777777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 w:rsid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p w:rsidR="00FD06E2" w:rsidP="00FD06E2" w:rsidRDefault="00FD06E2" w14:paraId="774CFB29" w14:textId="110463B1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740AB3" w:rsidP="00506C6B" w:rsidRDefault="006E1C34" w14:paraId="70713D36" w14:textId="52EAAC2B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C65565">
        <w:rPr>
          <w:color w:val="000000" w:themeColor="text1"/>
          <w:lang w:val="en-US"/>
        </w:rPr>
        <w:t xml:space="preserve"> </w:t>
      </w:r>
      <w:r w:rsidRPr="00C65565" w:rsidR="00C65565">
        <w:rPr>
          <w:b/>
          <w:color w:val="000000" w:themeColor="text1"/>
          <w:lang w:val="en-US"/>
        </w:rPr>
        <w:t>User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E1C34" w:rsidTr="003C387E" w14:paraId="6F6DB929" w14:textId="77777777">
        <w:tc>
          <w:tcPr>
            <w:tcW w:w="758" w:type="dxa"/>
          </w:tcPr>
          <w:p w:rsidRPr="00F44EE4" w:rsidR="006E1C34" w:rsidP="003C387E" w:rsidRDefault="006E1C34" w14:paraId="609D8530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6E1C34" w:rsidP="003C387E" w:rsidRDefault="006E1C34" w14:paraId="160B5AB5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6E1C34" w:rsidP="003C387E" w:rsidRDefault="006E1C34" w14:paraId="4CA39B2F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6E1C34" w:rsidP="003C387E" w:rsidRDefault="006E1C34" w14:paraId="3B853437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6E1C34" w:rsidP="003C387E" w:rsidRDefault="006E1C34" w14:paraId="0030E92B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E1C34" w:rsidTr="003C387E" w14:paraId="7D0CF8A0" w14:textId="77777777">
        <w:tc>
          <w:tcPr>
            <w:tcW w:w="758" w:type="dxa"/>
          </w:tcPr>
          <w:p w:rsidRPr="004F7A25" w:rsidR="006E1C34" w:rsidP="003C387E" w:rsidRDefault="004F7A25" w14:paraId="5F654FFB" w14:textId="351710E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Pr="004F7A25" w:rsidR="006E1C34" w:rsidP="003C387E" w:rsidRDefault="004F7A25" w14:paraId="4CBA4299" w14:textId="7784584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566" w:type="dxa"/>
          </w:tcPr>
          <w:p w:rsidRPr="00363B6E" w:rsidR="006E1C34" w:rsidP="003C387E" w:rsidRDefault="008E795A" w14:paraId="2099CF6F" w14:textId="685208B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6E1C34" w:rsidP="003C387E" w:rsidRDefault="006E1C34" w14:paraId="47B7A5B9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6E1C34" w:rsidP="003C387E" w:rsidRDefault="002F1714" w14:paraId="6B5D8039" w14:textId="636A6FC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của mỗi user</w:t>
            </w:r>
          </w:p>
        </w:tc>
      </w:tr>
      <w:tr w:rsidR="000B151F" w:rsidTr="003C387E" w14:paraId="252F4C8B" w14:textId="77777777">
        <w:tc>
          <w:tcPr>
            <w:tcW w:w="758" w:type="dxa"/>
          </w:tcPr>
          <w:p w:rsidR="000B151F" w:rsidP="003C387E" w:rsidRDefault="000B151F" w14:paraId="6E46783A" w14:textId="2298453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B151F" w:rsidP="003C387E" w:rsidRDefault="000B151F" w14:paraId="207F3066" w14:textId="541167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</w:tcPr>
          <w:p w:rsidRPr="00363B6E" w:rsidR="000B151F" w:rsidP="003C387E" w:rsidRDefault="008E795A" w14:paraId="4A707F1D" w14:textId="702791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58C94F01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3DE8C08A" w14:textId="3114784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0B151F" w:rsidTr="003C387E" w14:paraId="20AE80BB" w14:textId="77777777">
        <w:tc>
          <w:tcPr>
            <w:tcW w:w="758" w:type="dxa"/>
          </w:tcPr>
          <w:p w:rsidR="000B151F" w:rsidP="003C387E" w:rsidRDefault="000B151F" w14:paraId="5826E0D4" w14:textId="3ACB235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B151F" w:rsidP="003C387E" w:rsidRDefault="000B151F" w14:paraId="668C0226" w14:textId="7037DF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Pr="00363B6E" w:rsidR="000B151F" w:rsidP="003C387E" w:rsidRDefault="008E795A" w14:paraId="243B638B" w14:textId="18225A9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15668904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19A316CD" w14:textId="4E43B66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của user</w:t>
            </w:r>
          </w:p>
        </w:tc>
      </w:tr>
      <w:tr w:rsidR="000B151F" w:rsidTr="003C387E" w14:paraId="55D08F12" w14:textId="77777777">
        <w:tc>
          <w:tcPr>
            <w:tcW w:w="758" w:type="dxa"/>
          </w:tcPr>
          <w:p w:rsidR="000B151F" w:rsidP="003C387E" w:rsidRDefault="000B151F" w14:paraId="1A021278" w14:textId="1E16A89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B151F" w:rsidP="003C387E" w:rsidRDefault="00F53090" w14:paraId="5C8B4CB3" w14:textId="7EC9B0A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66" w:type="dxa"/>
          </w:tcPr>
          <w:p w:rsidRPr="00363B6E" w:rsidR="000B151F" w:rsidP="003C387E" w:rsidRDefault="008E795A" w14:paraId="670A5753" w14:textId="085069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12C5055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2B6B7E14" w14:textId="7CF63EB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đầy đủ của user</w:t>
            </w:r>
          </w:p>
        </w:tc>
      </w:tr>
      <w:tr w:rsidR="000B151F" w:rsidTr="003C387E" w14:paraId="0D49A679" w14:textId="77777777">
        <w:tc>
          <w:tcPr>
            <w:tcW w:w="758" w:type="dxa"/>
          </w:tcPr>
          <w:p w:rsidR="000B151F" w:rsidP="003C387E" w:rsidRDefault="000B151F" w14:paraId="0C38E76B" w14:textId="664DFA8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0B151F" w:rsidP="003C387E" w:rsidRDefault="00F53090" w14:paraId="7E12B7D4" w14:textId="65A888A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566" w:type="dxa"/>
          </w:tcPr>
          <w:p w:rsidRPr="00363B6E" w:rsidR="000B151F" w:rsidP="003C387E" w:rsidRDefault="008E795A" w14:paraId="2F23368E" w14:textId="2504E40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74F0A6D8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4F3DB4B0" w14:textId="0EA77D0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tháng năm sinh của user</w:t>
            </w:r>
          </w:p>
        </w:tc>
      </w:tr>
      <w:tr w:rsidR="000B151F" w:rsidTr="003C387E" w14:paraId="76864456" w14:textId="77777777">
        <w:tc>
          <w:tcPr>
            <w:tcW w:w="758" w:type="dxa"/>
          </w:tcPr>
          <w:p w:rsidR="000B151F" w:rsidP="003C387E" w:rsidRDefault="000B151F" w14:paraId="134358A3" w14:textId="5891C35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B151F" w:rsidP="003C387E" w:rsidRDefault="00F53090" w14:paraId="19AC1339" w14:textId="4076E0E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IDCardNumber</w:t>
            </w:r>
          </w:p>
        </w:tc>
        <w:tc>
          <w:tcPr>
            <w:tcW w:w="1566" w:type="dxa"/>
          </w:tcPr>
          <w:p w:rsidRPr="00363B6E" w:rsidR="000B151F" w:rsidP="003C387E" w:rsidRDefault="008E795A" w14:paraId="796A3969" w14:textId="4C036A6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7B296AD3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7EF42040" w14:textId="5CB271A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chứng minh nhân dân của user</w:t>
            </w:r>
          </w:p>
        </w:tc>
      </w:tr>
      <w:tr w:rsidR="000B151F" w:rsidTr="003C387E" w14:paraId="7CBF9F4E" w14:textId="77777777">
        <w:tc>
          <w:tcPr>
            <w:tcW w:w="758" w:type="dxa"/>
          </w:tcPr>
          <w:p w:rsidR="000B151F" w:rsidP="003C387E" w:rsidRDefault="000B151F" w14:paraId="663C06C6" w14:textId="6AFF014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B151F" w:rsidP="003C387E" w:rsidRDefault="00F53090" w14:paraId="27DCBFE9" w14:textId="0A7BE01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Pr="00363B6E" w:rsidR="000B151F" w:rsidP="003C387E" w:rsidRDefault="008E795A" w14:paraId="5ABB0949" w14:textId="77226F9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B151F" w:rsidP="003C387E" w:rsidRDefault="000B151F" w14:paraId="546025D6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2F1714" w:rsidR="000B151F" w:rsidP="003C387E" w:rsidRDefault="002F1714" w14:paraId="0798674D" w14:textId="12FD628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user</w:t>
            </w:r>
          </w:p>
        </w:tc>
      </w:tr>
    </w:tbl>
    <w:p w:rsidR="001C07C7" w:rsidP="4FE5FF79" w:rsidRDefault="001C07C7" w14:paraId="39A8EBFF" w14:textId="2D23E2BA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1"/>
        <w:gridCol w:w="1911"/>
        <w:gridCol w:w="1517"/>
        <w:gridCol w:w="1581"/>
        <w:gridCol w:w="3483"/>
      </w:tblGrid>
      <w:tr w:rsidR="4FE5FF79" w:rsidTr="4FE5FF79" w14:paraId="0040D55B" w14:textId="77777777">
        <w:tc>
          <w:tcPr>
            <w:tcW w:w="758" w:type="dxa"/>
          </w:tcPr>
          <w:p w:rsidR="4FE5FF79" w:rsidP="4FE5FF79" w:rsidRDefault="4FE5FF79" w14:paraId="2D71FA22" w14:textId="77777777">
            <w:pPr>
              <w:spacing w:line="360" w:lineRule="auto"/>
            </w:pPr>
            <w:r w:rsidRPr="4FE5FF79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:rsidR="4FE5FF79" w:rsidP="4FE5FF79" w:rsidRDefault="6768ED7F" w14:paraId="3F7855BC" w14:textId="7E223E81">
            <w:pPr>
              <w:spacing w:line="360" w:lineRule="auto"/>
              <w:rPr>
                <w:color w:val="000000" w:themeColor="text1"/>
              </w:rPr>
            </w:pPr>
            <w:r w:rsidRPr="6768ED7F">
              <w:rPr>
                <w:color w:val="000000" w:themeColor="text1"/>
              </w:rPr>
              <w:t>Tên phương thức</w:t>
            </w:r>
          </w:p>
        </w:tc>
        <w:tc>
          <w:tcPr>
            <w:tcW w:w="1566" w:type="dxa"/>
          </w:tcPr>
          <w:p w:rsidR="4FE5FF79" w:rsidP="4FE5FF79" w:rsidRDefault="4FE5FF79" w14:paraId="171FFC30" w14:textId="77777777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4FE5FF79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640" w:type="dxa"/>
          </w:tcPr>
          <w:p w:rsidR="4FE5FF79" w:rsidP="4FE5FF79" w:rsidRDefault="4FE5FF79" w14:paraId="43BD7986" w14:textId="77777777">
            <w:pPr>
              <w:spacing w:line="360" w:lineRule="auto"/>
            </w:pPr>
            <w:r w:rsidRPr="4FE5FF79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:rsidR="4FE5FF79" w:rsidP="4FE5FF79" w:rsidRDefault="4FE5FF79" w14:paraId="3E689B02" w14:textId="77777777">
            <w:pPr>
              <w:spacing w:line="360" w:lineRule="auto"/>
            </w:pPr>
            <w:r w:rsidRPr="4FE5FF79">
              <w:rPr>
                <w:color w:val="000000" w:themeColor="text1"/>
              </w:rPr>
              <w:t>Ý nghĩa/ghi chú</w:t>
            </w:r>
          </w:p>
        </w:tc>
      </w:tr>
      <w:tr w:rsidR="4FE5FF79" w:rsidTr="4FE5FF79" w14:paraId="4F7331F0" w14:textId="77777777">
        <w:tc>
          <w:tcPr>
            <w:tcW w:w="758" w:type="dxa"/>
          </w:tcPr>
          <w:p w:rsidR="4FE5FF79" w:rsidP="4FE5FF79" w:rsidRDefault="4FE5FF79" w14:paraId="05BCA5B6" w14:textId="351710E6">
            <w:pPr>
              <w:pStyle w:val="BodyText"/>
              <w:spacing w:after="0"/>
              <w:rPr>
                <w:lang w:val="en-US"/>
              </w:rPr>
            </w:pPr>
            <w:r w:rsidRPr="4FE5FF79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4FE5FF79" w:rsidP="4FE5FF79" w:rsidRDefault="5F086F61" w14:paraId="5F7BB380" w14:textId="7303FD81">
            <w:pPr>
              <w:pStyle w:val="BodyText"/>
              <w:spacing w:after="0"/>
              <w:rPr>
                <w:lang w:val="en-US"/>
              </w:rPr>
            </w:pPr>
            <w:r w:rsidRPr="5F086F61">
              <w:rPr>
                <w:lang w:val="en-US"/>
              </w:rPr>
              <w:t>Login</w:t>
            </w:r>
            <w:r w:rsidRPr="07351094" w:rsidR="07351094">
              <w:rPr>
                <w:lang w:val="en-US"/>
              </w:rPr>
              <w:t>()</w:t>
            </w:r>
          </w:p>
        </w:tc>
        <w:tc>
          <w:tcPr>
            <w:tcW w:w="1566" w:type="dxa"/>
          </w:tcPr>
          <w:p w:rsidR="4FE5FF79" w:rsidP="4FE5FF79" w:rsidRDefault="26ABFC42" w14:paraId="425B95D2" w14:textId="242C0BAC">
            <w:pPr>
              <w:pStyle w:val="BodyText"/>
              <w:spacing w:after="0"/>
              <w:rPr>
                <w:lang w:val="en-US"/>
              </w:rPr>
            </w:pPr>
            <w:r w:rsidRPr="26ABFC42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4FE5FF79" w:rsidP="4FE5FF79" w:rsidRDefault="4FE5FF79" w14:paraId="500177E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4FE5FF79" w:rsidP="4FE5FF79" w:rsidRDefault="07351094" w14:paraId="67E2B056" w14:textId="121621CB">
            <w:pPr>
              <w:pStyle w:val="BodyText"/>
              <w:spacing w:after="0"/>
              <w:rPr>
                <w:lang w:val="en-US"/>
              </w:rPr>
            </w:pPr>
            <w:r w:rsidRPr="07351094">
              <w:rPr>
                <w:lang w:val="en-US"/>
              </w:rPr>
              <w:t>Đăng nhập</w:t>
            </w:r>
          </w:p>
        </w:tc>
      </w:tr>
      <w:tr w:rsidR="4FE5FF79" w:rsidTr="4FE5FF79" w14:paraId="023B50D5" w14:textId="77777777">
        <w:tc>
          <w:tcPr>
            <w:tcW w:w="758" w:type="dxa"/>
          </w:tcPr>
          <w:p w:rsidR="4FE5FF79" w:rsidP="4FE5FF79" w:rsidRDefault="4FE5FF79" w14:paraId="34A95B2D" w14:textId="2298453E">
            <w:pPr>
              <w:pStyle w:val="BodyText"/>
              <w:spacing w:after="0"/>
              <w:rPr>
                <w:lang w:val="en-US"/>
              </w:rPr>
            </w:pPr>
            <w:r w:rsidRPr="4FE5FF79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4FE5FF79" w:rsidP="4FE5FF79" w:rsidRDefault="07351094" w14:paraId="42F6CF77" w14:textId="46754C0B">
            <w:pPr>
              <w:pStyle w:val="BodyText"/>
              <w:spacing w:after="0"/>
              <w:rPr>
                <w:lang w:val="en-US"/>
              </w:rPr>
            </w:pPr>
            <w:r w:rsidRPr="07351094">
              <w:rPr>
                <w:lang w:val="en-US"/>
              </w:rPr>
              <w:t>LogOut()</w:t>
            </w:r>
          </w:p>
        </w:tc>
        <w:tc>
          <w:tcPr>
            <w:tcW w:w="1566" w:type="dxa"/>
          </w:tcPr>
          <w:p w:rsidR="4FE5FF79" w:rsidP="4FE5FF79" w:rsidRDefault="4CB5C2DB" w14:paraId="10F86E58" w14:textId="1459AF66">
            <w:pPr>
              <w:pStyle w:val="BodyText"/>
              <w:spacing w:after="0"/>
              <w:rPr>
                <w:lang w:val="en-US"/>
              </w:rPr>
            </w:pPr>
            <w:r w:rsidRPr="4CB5C2DB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4FE5FF79" w:rsidP="4FE5FF79" w:rsidRDefault="4FE5FF79" w14:paraId="39E7DA5F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4FE5FF79" w:rsidP="4FE5FF79" w:rsidRDefault="07351094" w14:paraId="31E5A76C" w14:textId="30AC3505">
            <w:pPr>
              <w:pStyle w:val="BodyText"/>
              <w:spacing w:after="0"/>
              <w:rPr>
                <w:lang w:val="en-US"/>
              </w:rPr>
            </w:pPr>
            <w:r w:rsidRPr="07351094">
              <w:rPr>
                <w:lang w:val="en-US"/>
              </w:rPr>
              <w:t>Đăng xuất</w:t>
            </w:r>
          </w:p>
        </w:tc>
      </w:tr>
    </w:tbl>
    <w:p w:rsidR="37669D88" w:rsidRDefault="37669D88" w14:paraId="23603698" w14:textId="3F510EAF"/>
    <w:p w:rsidR="001C07C7" w:rsidP="46410161" w:rsidRDefault="001C07C7" w14:paraId="08EF9C4B" w14:textId="475F5327">
      <w:pPr>
        <w:widowControl/>
        <w:spacing w:before="120"/>
        <w:rPr>
          <w:color w:val="000000" w:themeColor="text1"/>
          <w:lang w:val="en-US"/>
        </w:rPr>
      </w:pPr>
    </w:p>
    <w:p w:rsidR="001C07C7" w:rsidP="001C07C7" w:rsidRDefault="001C07C7" w14:paraId="43BFAF15" w14:textId="4996F501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C65565">
        <w:rPr>
          <w:color w:val="000000" w:themeColor="text1"/>
          <w:lang w:val="en-US"/>
        </w:rPr>
        <w:t xml:space="preserve"> </w:t>
      </w:r>
      <w:r w:rsidR="00C65565">
        <w:rPr>
          <w:b/>
          <w:color w:val="000000" w:themeColor="text1"/>
          <w:lang w:val="en-US"/>
        </w:rPr>
        <w:t>Staff</w:t>
      </w:r>
      <w:r w:rsidR="00CE54B0">
        <w:rPr>
          <w:color w:val="000000" w:themeColor="text1"/>
          <w:lang w:val="en-US"/>
        </w:rPr>
        <w:t xml:space="preserve"> kế thừa lớp </w:t>
      </w:r>
      <w:r w:rsidRPr="00CE54B0" w:rsidR="00CE54B0">
        <w:rPr>
          <w:b/>
          <w:color w:val="000000" w:themeColor="text1"/>
          <w:lang w:val="en-US"/>
        </w:rPr>
        <w:t>User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003C387E" w14:paraId="3E1C89FD" w14:textId="77777777">
        <w:tc>
          <w:tcPr>
            <w:tcW w:w="758" w:type="dxa"/>
          </w:tcPr>
          <w:p w:rsidRPr="00F44EE4" w:rsidR="001C07C7" w:rsidP="003C387E" w:rsidRDefault="001C07C7" w14:paraId="296F62EF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1C07C7" w:rsidP="003C387E" w:rsidRDefault="001C07C7" w14:paraId="3133378D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1C07C7" w:rsidP="003C387E" w:rsidRDefault="001C07C7" w14:paraId="14E6F611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1C07C7" w:rsidP="003C387E" w:rsidRDefault="001C07C7" w14:paraId="7B7A957B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1C07C7" w:rsidP="003C387E" w:rsidRDefault="001C07C7" w14:paraId="28C58F70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A30E8" w:rsidTr="003C387E" w14:paraId="2EC59A97" w14:textId="77777777">
        <w:tc>
          <w:tcPr>
            <w:tcW w:w="758" w:type="dxa"/>
          </w:tcPr>
          <w:p w:rsidR="008A30E8" w:rsidP="008A30E8" w:rsidRDefault="008A30E8" w14:paraId="67E681A1" w14:textId="386C6633">
            <w:pPr>
              <w:pStyle w:val="BodyText"/>
              <w:spacing w:after="0"/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8A30E8" w:rsidP="008A30E8" w:rsidRDefault="008A30E8" w14:paraId="1107EBB6" w14:textId="31999775">
            <w:pPr>
              <w:pStyle w:val="BodyText"/>
              <w:spacing w:after="0"/>
            </w:pPr>
            <w:r>
              <w:rPr>
                <w:lang w:val="en-US"/>
              </w:rPr>
              <w:t>UserID</w:t>
            </w:r>
          </w:p>
        </w:tc>
        <w:tc>
          <w:tcPr>
            <w:tcW w:w="1566" w:type="dxa"/>
          </w:tcPr>
          <w:p w:rsidRPr="00363B6E" w:rsidR="008A30E8" w:rsidP="008A30E8" w:rsidRDefault="33709A95" w14:paraId="77EA6002" w14:textId="7476714B">
            <w:pPr>
              <w:pStyle w:val="BodyText"/>
              <w:spacing w:after="0"/>
              <w:rPr>
                <w:lang w:val="en-US"/>
              </w:rPr>
            </w:pPr>
            <w:r w:rsidRPr="33709A95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75722416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8A30E8" w:rsidP="008A30E8" w:rsidRDefault="008A30E8" w14:paraId="36DF4778" w14:textId="40B183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06783682" w14:textId="77777777">
        <w:tc>
          <w:tcPr>
            <w:tcW w:w="758" w:type="dxa"/>
          </w:tcPr>
          <w:p w:rsidR="008A30E8" w:rsidP="008A30E8" w:rsidRDefault="008A30E8" w14:paraId="3445EE61" w14:textId="4CCFCD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8A30E8" w:rsidP="008A30E8" w:rsidRDefault="008A30E8" w14:paraId="79D6D34E" w14:textId="5AF8668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</w:tcPr>
          <w:p w:rsidRPr="00363B6E" w:rsidR="008A30E8" w:rsidP="008A30E8" w:rsidRDefault="33709A95" w14:paraId="41754FE5" w14:textId="7D435585">
            <w:pPr>
              <w:pStyle w:val="BodyText"/>
              <w:spacing w:after="0"/>
              <w:rPr>
                <w:lang w:val="en-US"/>
              </w:rPr>
            </w:pPr>
            <w:r w:rsidRPr="33709A95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4C86E812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6E81D93F" w14:textId="2C4EABB0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39759BDE" w14:textId="77777777">
        <w:tc>
          <w:tcPr>
            <w:tcW w:w="758" w:type="dxa"/>
          </w:tcPr>
          <w:p w:rsidR="008A30E8" w:rsidP="008A30E8" w:rsidRDefault="008A30E8" w14:paraId="216637DE" w14:textId="6FE966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8A30E8" w:rsidP="008A30E8" w:rsidRDefault="008A30E8" w14:paraId="6979F8D1" w14:textId="680ED21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Pr="00363B6E" w:rsidR="008A30E8" w:rsidP="008A30E8" w:rsidRDefault="7E5F937C" w14:paraId="074B5A79" w14:textId="691F0216">
            <w:pPr>
              <w:pStyle w:val="BodyText"/>
              <w:spacing w:after="0"/>
              <w:rPr>
                <w:lang w:val="en-US"/>
              </w:rPr>
            </w:pPr>
            <w:r w:rsidRPr="7E5F93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70DA80B0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0987CAA4" w14:textId="611D5BC6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1E68F102" w14:textId="77777777">
        <w:tc>
          <w:tcPr>
            <w:tcW w:w="758" w:type="dxa"/>
          </w:tcPr>
          <w:p w:rsidR="008A30E8" w:rsidP="008A30E8" w:rsidRDefault="008A30E8" w14:paraId="58142CB7" w14:textId="3AF29D9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8A30E8" w:rsidP="008A30E8" w:rsidRDefault="008A30E8" w14:paraId="19045CFF" w14:textId="0895593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66" w:type="dxa"/>
          </w:tcPr>
          <w:p w:rsidRPr="00363B6E" w:rsidR="008A30E8" w:rsidP="008A30E8" w:rsidRDefault="7E5F937C" w14:paraId="5770676B" w14:textId="72714715">
            <w:pPr>
              <w:pStyle w:val="BodyText"/>
              <w:spacing w:after="0"/>
              <w:rPr>
                <w:lang w:val="en-US"/>
              </w:rPr>
            </w:pPr>
            <w:r w:rsidRPr="7E5F93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0E3C6A56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3EC81F63" w14:textId="3E5696CB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52ECBC4B" w14:textId="77777777">
        <w:tc>
          <w:tcPr>
            <w:tcW w:w="758" w:type="dxa"/>
          </w:tcPr>
          <w:p w:rsidR="008A30E8" w:rsidP="008A30E8" w:rsidRDefault="008A30E8" w14:paraId="2DD1BCD5" w14:textId="5F005A8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8A30E8" w:rsidP="008A30E8" w:rsidRDefault="008A30E8" w14:paraId="624607DA" w14:textId="2B9E636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566" w:type="dxa"/>
          </w:tcPr>
          <w:p w:rsidRPr="00363B6E" w:rsidR="008A30E8" w:rsidP="008A30E8" w:rsidRDefault="7E5F937C" w14:paraId="33A8132F" w14:textId="4E8E805A">
            <w:pPr>
              <w:pStyle w:val="BodyText"/>
              <w:spacing w:after="0"/>
              <w:rPr>
                <w:lang w:val="en-US"/>
              </w:rPr>
            </w:pPr>
            <w:r w:rsidRPr="7E5F93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51F4B582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33E42859" w14:textId="1AE3B7C0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7BCE2395" w14:textId="77777777">
        <w:tc>
          <w:tcPr>
            <w:tcW w:w="758" w:type="dxa"/>
          </w:tcPr>
          <w:p w:rsidR="008A30E8" w:rsidP="008A30E8" w:rsidRDefault="008A30E8" w14:paraId="6E29B761" w14:textId="2E3813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8A30E8" w:rsidP="008A30E8" w:rsidRDefault="008A30E8" w14:paraId="516CFF0C" w14:textId="38597F2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IDCardNumber</w:t>
            </w:r>
          </w:p>
        </w:tc>
        <w:tc>
          <w:tcPr>
            <w:tcW w:w="1566" w:type="dxa"/>
          </w:tcPr>
          <w:p w:rsidRPr="00363B6E" w:rsidR="008A30E8" w:rsidP="008A30E8" w:rsidRDefault="6A648058" w14:paraId="5D813E1C" w14:textId="5A70DF37">
            <w:pPr>
              <w:pStyle w:val="BodyText"/>
              <w:spacing w:after="0"/>
              <w:rPr>
                <w:lang w:val="en-US"/>
              </w:rPr>
            </w:pPr>
            <w:r w:rsidRPr="6A64805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42388E57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0EB9751A" w14:textId="2D0CF799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06AB0C08" w14:textId="77777777">
        <w:tc>
          <w:tcPr>
            <w:tcW w:w="758" w:type="dxa"/>
          </w:tcPr>
          <w:p w:rsidR="008A30E8" w:rsidP="008A30E8" w:rsidRDefault="008A30E8" w14:paraId="0978BDED" w14:textId="6AF94BB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8A30E8" w:rsidP="008A30E8" w:rsidRDefault="008A30E8" w14:paraId="781AD33C" w14:textId="78DBCB1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Pr="00363B6E" w:rsidR="008A30E8" w:rsidP="008A30E8" w:rsidRDefault="6A648058" w14:paraId="38269018" w14:textId="1E6362B6">
            <w:pPr>
              <w:pStyle w:val="BodyText"/>
              <w:spacing w:after="0"/>
              <w:rPr>
                <w:lang w:val="en-US"/>
              </w:rPr>
            </w:pPr>
            <w:r w:rsidRPr="6A64805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3A72C6C1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603FB261" w14:textId="658380EC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</w:tbl>
    <w:p w:rsidR="00FF6523" w:rsidP="00FF6523" w:rsidRDefault="00FF6523" w14:paraId="6956B92B" w14:textId="77777777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6068B" w:rsidTr="003C387E" w14:paraId="7524B0DA" w14:textId="77777777">
        <w:tc>
          <w:tcPr>
            <w:tcW w:w="758" w:type="dxa"/>
          </w:tcPr>
          <w:p w:rsidRPr="00F44EE4" w:rsidR="00F6068B" w:rsidP="003C387E" w:rsidRDefault="00F6068B" w14:paraId="5460A009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4D2929" w:rsidR="00F6068B" w:rsidP="003C387E" w:rsidRDefault="00F6068B" w14:paraId="19E85210" w14:textId="6C285427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 w:rsidR="004D2929"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Pr="00363B6E" w:rsidR="00F6068B" w:rsidP="003C387E" w:rsidRDefault="00F6068B" w14:paraId="00A0ECA9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F6068B" w:rsidP="003C387E" w:rsidRDefault="00F6068B" w14:paraId="38A3AF64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F6068B" w:rsidP="003C387E" w:rsidRDefault="00F6068B" w14:paraId="7A8C584E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E3032" w:rsidTr="003C387E" w14:paraId="62792BEB" w14:textId="77777777">
        <w:tc>
          <w:tcPr>
            <w:tcW w:w="758" w:type="dxa"/>
          </w:tcPr>
          <w:p w:rsidR="008E3032" w:rsidP="008E3032" w:rsidRDefault="008E3032" w14:paraId="1BA1999A" w14:textId="3C53E6B5">
            <w:pPr>
              <w:pStyle w:val="BodyText"/>
              <w:spacing w:after="0"/>
            </w:pPr>
            <w:r w:rsidRPr="3C23B141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8E3032" w:rsidP="008E3032" w:rsidRDefault="008E3032" w14:paraId="218E6CE8" w14:textId="50554380">
            <w:pPr>
              <w:pStyle w:val="BodyText"/>
              <w:spacing w:after="0"/>
            </w:pPr>
            <w:r w:rsidRPr="3C23B141">
              <w:rPr>
                <w:lang w:val="en-US"/>
              </w:rPr>
              <w:t>Login()</w:t>
            </w:r>
          </w:p>
        </w:tc>
        <w:tc>
          <w:tcPr>
            <w:tcW w:w="1566" w:type="dxa"/>
          </w:tcPr>
          <w:p w:rsidRPr="00363B6E" w:rsidR="008E3032" w:rsidP="008E3032" w:rsidRDefault="008E3032" w14:paraId="6FF4D074" w14:textId="720B78F6">
            <w:pPr>
              <w:pStyle w:val="BodyText"/>
              <w:spacing w:after="0"/>
              <w:rPr>
                <w:lang w:val="en-US"/>
              </w:rPr>
            </w:pPr>
            <w:r w:rsidRPr="4CB5C2DB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8E3032" w:rsidP="008E3032" w:rsidRDefault="008E3032" w14:paraId="1DEDD99E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8E3032" w:rsidP="008E3032" w:rsidRDefault="008E3032" w14:paraId="48C25665" w14:textId="3D2C720C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Đăng nhập</w:t>
            </w:r>
          </w:p>
        </w:tc>
      </w:tr>
      <w:tr w:rsidR="008E3032" w:rsidTr="003C387E" w14:paraId="652386A7" w14:textId="77777777">
        <w:tc>
          <w:tcPr>
            <w:tcW w:w="758" w:type="dxa"/>
          </w:tcPr>
          <w:p w:rsidR="008E3032" w:rsidP="008E3032" w:rsidRDefault="008E3032" w14:paraId="504E4290" w14:textId="6D2019C9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8E3032" w:rsidP="008E3032" w:rsidRDefault="008E3032" w14:paraId="655C7E1B" w14:textId="038A35A6">
            <w:pPr>
              <w:pStyle w:val="BodyText"/>
              <w:spacing w:after="0"/>
            </w:pPr>
            <w:r w:rsidRPr="3C23B141">
              <w:rPr>
                <w:lang w:val="en-US"/>
              </w:rPr>
              <w:t>LogOut()</w:t>
            </w:r>
          </w:p>
        </w:tc>
        <w:tc>
          <w:tcPr>
            <w:tcW w:w="1566" w:type="dxa"/>
          </w:tcPr>
          <w:p w:rsidRPr="00363B6E" w:rsidR="008E3032" w:rsidP="008E3032" w:rsidRDefault="008E3032" w14:paraId="285EABF3" w14:textId="6838DE12">
            <w:pPr>
              <w:pStyle w:val="BodyText"/>
              <w:spacing w:after="0"/>
              <w:rPr>
                <w:lang w:val="en-US"/>
              </w:rPr>
            </w:pPr>
            <w:r w:rsidRPr="3FB81FAB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8E3032" w:rsidP="008E3032" w:rsidRDefault="008E3032" w14:paraId="52F75075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8E3032" w:rsidP="008E3032" w:rsidRDefault="008E3032" w14:paraId="74D687C5" w14:textId="68AC3E4A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Đăng xuất</w:t>
            </w:r>
          </w:p>
        </w:tc>
      </w:tr>
    </w:tbl>
    <w:p w:rsidR="00F6068B" w:rsidP="00FF6523" w:rsidRDefault="00F6068B" w14:paraId="23C84089" w14:textId="77777777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p w:rsidR="001C07C7" w:rsidP="001C07C7" w:rsidRDefault="001C07C7" w14:paraId="2BAC87C1" w14:textId="287B1CCA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C65565">
        <w:rPr>
          <w:color w:val="000000" w:themeColor="text1"/>
          <w:lang w:val="en-US"/>
        </w:rPr>
        <w:t xml:space="preserve"> </w:t>
      </w:r>
      <w:r w:rsidR="00C65565">
        <w:rPr>
          <w:b/>
          <w:color w:val="000000" w:themeColor="text1"/>
          <w:lang w:val="en-US"/>
        </w:rPr>
        <w:t>Manager</w:t>
      </w:r>
      <w:r w:rsidR="00CE54B0">
        <w:rPr>
          <w:color w:val="000000" w:themeColor="text1"/>
          <w:lang w:val="en-US"/>
        </w:rPr>
        <w:t xml:space="preserve"> kế thừa lớp </w:t>
      </w:r>
      <w:r w:rsidR="00CE54B0">
        <w:rPr>
          <w:b/>
          <w:color w:val="000000" w:themeColor="text1"/>
          <w:lang w:val="en-US"/>
        </w:rPr>
        <w:t>User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003C387E" w14:paraId="4E7C6BE3" w14:textId="77777777">
        <w:tc>
          <w:tcPr>
            <w:tcW w:w="758" w:type="dxa"/>
          </w:tcPr>
          <w:p w:rsidRPr="00F44EE4" w:rsidR="001C07C7" w:rsidP="003C387E" w:rsidRDefault="001C07C7" w14:paraId="18996EED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1C07C7" w:rsidP="003C387E" w:rsidRDefault="001C07C7" w14:paraId="5141300C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1C07C7" w:rsidP="003C387E" w:rsidRDefault="001C07C7" w14:paraId="4CDD0DCE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1C07C7" w:rsidP="003C387E" w:rsidRDefault="001C07C7" w14:paraId="576782AF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1C07C7" w:rsidP="003C387E" w:rsidRDefault="001C07C7" w14:paraId="390D4E2A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A30E8" w:rsidTr="003C387E" w14:paraId="4087FE55" w14:textId="77777777">
        <w:tc>
          <w:tcPr>
            <w:tcW w:w="758" w:type="dxa"/>
          </w:tcPr>
          <w:p w:rsidR="008A30E8" w:rsidP="008A30E8" w:rsidRDefault="008A30E8" w14:paraId="1643BA03" w14:textId="2A00D024">
            <w:pPr>
              <w:pStyle w:val="BodyText"/>
              <w:spacing w:after="0"/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8A30E8" w:rsidP="008A30E8" w:rsidRDefault="008A30E8" w14:paraId="3F43B0B3" w14:textId="7C3DC21A">
            <w:pPr>
              <w:pStyle w:val="BodyText"/>
              <w:spacing w:after="0"/>
            </w:pPr>
            <w:r>
              <w:rPr>
                <w:lang w:val="en-US"/>
              </w:rPr>
              <w:t>UserID</w:t>
            </w:r>
          </w:p>
        </w:tc>
        <w:tc>
          <w:tcPr>
            <w:tcW w:w="1566" w:type="dxa"/>
          </w:tcPr>
          <w:p w:rsidRPr="00363B6E" w:rsidR="008A30E8" w:rsidP="008A30E8" w:rsidRDefault="6A648058" w14:paraId="22DE91EE" w14:textId="02F8BD78">
            <w:pPr>
              <w:pStyle w:val="BodyText"/>
              <w:spacing w:after="0"/>
              <w:rPr>
                <w:lang w:val="en-US"/>
              </w:rPr>
            </w:pPr>
            <w:r w:rsidRPr="6A64805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4F911534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0BE73925" w14:textId="684C5528">
            <w:pPr>
              <w:pStyle w:val="BodyText"/>
              <w:spacing w:after="0"/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7B1778EE" w14:textId="77777777">
        <w:tc>
          <w:tcPr>
            <w:tcW w:w="758" w:type="dxa"/>
          </w:tcPr>
          <w:p w:rsidR="008A30E8" w:rsidP="008A30E8" w:rsidRDefault="008A30E8" w14:paraId="5B4A6CBD" w14:textId="4E872D7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8A30E8" w:rsidP="008A30E8" w:rsidRDefault="008A30E8" w14:paraId="513A6EF1" w14:textId="32E7CA0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</w:tcPr>
          <w:p w:rsidRPr="00363B6E" w:rsidR="008A30E8" w:rsidP="008A30E8" w:rsidRDefault="6A648058" w14:paraId="49BEFD0D" w14:textId="34C1345E">
            <w:pPr>
              <w:pStyle w:val="BodyText"/>
              <w:spacing w:after="0"/>
              <w:rPr>
                <w:lang w:val="en-US"/>
              </w:rPr>
            </w:pPr>
            <w:r w:rsidRPr="6A64805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3EFEABF9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4B18378A" w14:textId="013E57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0839C856" w14:textId="77777777">
        <w:tc>
          <w:tcPr>
            <w:tcW w:w="758" w:type="dxa"/>
          </w:tcPr>
          <w:p w:rsidR="008A30E8" w:rsidP="008A30E8" w:rsidRDefault="008A30E8" w14:paraId="3E5F0794" w14:textId="2BC7467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8A30E8" w:rsidP="008A30E8" w:rsidRDefault="008A30E8" w14:paraId="5EB27E99" w14:textId="16E5FD3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Pr="00363B6E" w:rsidR="008A30E8" w:rsidP="008A30E8" w:rsidRDefault="1A14967C" w14:paraId="00AF9884" w14:textId="7A6AC3D0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6B7AA6C3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5B5C8A7D" w14:textId="102F3E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0B0933EC" w14:textId="77777777">
        <w:tc>
          <w:tcPr>
            <w:tcW w:w="758" w:type="dxa"/>
          </w:tcPr>
          <w:p w:rsidR="008A30E8" w:rsidP="008A30E8" w:rsidRDefault="008A30E8" w14:paraId="7D358BB9" w14:textId="7B19ADC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8A30E8" w:rsidP="008A30E8" w:rsidRDefault="008A30E8" w14:paraId="0A3E283A" w14:textId="232CFC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66" w:type="dxa"/>
          </w:tcPr>
          <w:p w:rsidRPr="00363B6E" w:rsidR="008A30E8" w:rsidP="008A30E8" w:rsidRDefault="1A14967C" w14:paraId="0D9A01D4" w14:textId="431A6346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6844E3C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35E41BBF" w14:textId="0FCE0DF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3CDA82F6" w14:textId="77777777">
        <w:tc>
          <w:tcPr>
            <w:tcW w:w="758" w:type="dxa"/>
          </w:tcPr>
          <w:p w:rsidR="008A30E8" w:rsidP="008A30E8" w:rsidRDefault="008A30E8" w14:paraId="3695CE90" w14:textId="25DEE58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8A30E8" w:rsidP="008A30E8" w:rsidRDefault="008A30E8" w14:paraId="2C224161" w14:textId="7317E41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566" w:type="dxa"/>
          </w:tcPr>
          <w:p w:rsidRPr="00363B6E" w:rsidR="008A30E8" w:rsidP="008A30E8" w:rsidRDefault="1A14967C" w14:paraId="393302A0" w14:textId="20DFBDC9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74F88C8A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7E3470DB" w14:textId="76968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3E9E6F4C" w14:textId="77777777">
        <w:tc>
          <w:tcPr>
            <w:tcW w:w="758" w:type="dxa"/>
          </w:tcPr>
          <w:p w:rsidR="008A30E8" w:rsidP="008A30E8" w:rsidRDefault="008A30E8" w14:paraId="179D4093" w14:textId="5F2081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8A30E8" w:rsidP="008A30E8" w:rsidRDefault="008A30E8" w14:paraId="06C30A18" w14:textId="7D0DB79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IDCardNumber</w:t>
            </w:r>
          </w:p>
        </w:tc>
        <w:tc>
          <w:tcPr>
            <w:tcW w:w="1566" w:type="dxa"/>
          </w:tcPr>
          <w:p w:rsidRPr="00363B6E" w:rsidR="008A30E8" w:rsidP="008A30E8" w:rsidRDefault="1A14967C" w14:paraId="0366E129" w14:textId="4B508C25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1CD89C57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3CF28328" w14:textId="1248504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  <w:tr w:rsidR="008A30E8" w:rsidTr="003C387E" w14:paraId="0371D448" w14:textId="77777777">
        <w:tc>
          <w:tcPr>
            <w:tcW w:w="758" w:type="dxa"/>
          </w:tcPr>
          <w:p w:rsidR="008A30E8" w:rsidP="008A30E8" w:rsidRDefault="008A30E8" w14:paraId="761334E6" w14:textId="40E98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8A30E8" w:rsidP="008A30E8" w:rsidRDefault="008A30E8" w14:paraId="59E14957" w14:textId="5B2FDDB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Pr="00363B6E" w:rsidR="008A30E8" w:rsidP="008A30E8" w:rsidRDefault="1A14967C" w14:paraId="32C77F86" w14:textId="18D36FEA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A30E8" w:rsidP="008A30E8" w:rsidRDefault="008A30E8" w14:paraId="2A740741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A30E8" w:rsidP="008A30E8" w:rsidRDefault="008A30E8" w14:paraId="40471EB5" w14:textId="565A0AF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</w:t>
            </w:r>
          </w:p>
        </w:tc>
      </w:tr>
    </w:tbl>
    <w:p w:rsidR="001C07C7" w:rsidP="7074939F" w:rsidRDefault="001C07C7" w14:paraId="5A755B4B" w14:textId="6469022D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0"/>
        <w:gridCol w:w="1923"/>
        <w:gridCol w:w="1533"/>
        <w:gridCol w:w="1574"/>
        <w:gridCol w:w="3463"/>
      </w:tblGrid>
      <w:tr w:rsidR="3C23B141" w:rsidTr="3C23B141" w14:paraId="3188C88D" w14:textId="77777777">
        <w:tc>
          <w:tcPr>
            <w:tcW w:w="750" w:type="dxa"/>
          </w:tcPr>
          <w:p w:rsidR="3C23B141" w:rsidP="3C23B141" w:rsidRDefault="3C23B141" w14:paraId="41597D93" w14:textId="77777777">
            <w:pPr>
              <w:spacing w:line="360" w:lineRule="auto"/>
            </w:pPr>
            <w:r w:rsidRPr="3C23B141">
              <w:rPr>
                <w:color w:val="000000" w:themeColor="text1"/>
              </w:rPr>
              <w:t>STT</w:t>
            </w:r>
          </w:p>
        </w:tc>
        <w:tc>
          <w:tcPr>
            <w:tcW w:w="1923" w:type="dxa"/>
          </w:tcPr>
          <w:p w:rsidR="3C23B141" w:rsidP="3C23B141" w:rsidRDefault="3C23B141" w14:paraId="5E3FC67D" w14:textId="7E223E81">
            <w:pPr>
              <w:spacing w:line="360" w:lineRule="auto"/>
              <w:rPr>
                <w:color w:val="000000" w:themeColor="text1"/>
              </w:rPr>
            </w:pPr>
            <w:r w:rsidRPr="3C23B141">
              <w:rPr>
                <w:color w:val="000000" w:themeColor="text1"/>
              </w:rPr>
              <w:t>Tên phương thức</w:t>
            </w:r>
          </w:p>
        </w:tc>
        <w:tc>
          <w:tcPr>
            <w:tcW w:w="1533" w:type="dxa"/>
          </w:tcPr>
          <w:p w:rsidR="3C23B141" w:rsidP="3C23B141" w:rsidRDefault="3C23B141" w14:paraId="0609F50E" w14:textId="77777777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3C23B141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574" w:type="dxa"/>
          </w:tcPr>
          <w:p w:rsidR="3C23B141" w:rsidP="3C23B141" w:rsidRDefault="3C23B141" w14:paraId="6CCAF8F4" w14:textId="77777777">
            <w:pPr>
              <w:spacing w:line="360" w:lineRule="auto"/>
            </w:pPr>
            <w:r w:rsidRPr="3C23B141">
              <w:rPr>
                <w:color w:val="000000" w:themeColor="text1"/>
              </w:rPr>
              <w:t>Ràng buộc</w:t>
            </w:r>
          </w:p>
        </w:tc>
        <w:tc>
          <w:tcPr>
            <w:tcW w:w="3463" w:type="dxa"/>
          </w:tcPr>
          <w:p w:rsidR="3C23B141" w:rsidP="3C23B141" w:rsidRDefault="3C23B141" w14:paraId="2FA04D75" w14:textId="77777777">
            <w:pPr>
              <w:spacing w:line="360" w:lineRule="auto"/>
            </w:pPr>
            <w:r w:rsidRPr="3C23B141">
              <w:rPr>
                <w:color w:val="000000" w:themeColor="text1"/>
              </w:rPr>
              <w:t>Ý nghĩa/ghi chú</w:t>
            </w:r>
          </w:p>
        </w:tc>
      </w:tr>
      <w:tr w:rsidR="3C23B141" w:rsidTr="3C23B141" w14:paraId="41829D50" w14:textId="77777777">
        <w:tc>
          <w:tcPr>
            <w:tcW w:w="750" w:type="dxa"/>
          </w:tcPr>
          <w:p w:rsidR="3C23B141" w:rsidP="3C23B141" w:rsidRDefault="3C23B141" w14:paraId="1766DCF9" w14:textId="351710E6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1</w:t>
            </w:r>
          </w:p>
        </w:tc>
        <w:tc>
          <w:tcPr>
            <w:tcW w:w="1923" w:type="dxa"/>
          </w:tcPr>
          <w:p w:rsidR="3C23B141" w:rsidP="3C23B141" w:rsidRDefault="3C23B141" w14:paraId="70ADB674" w14:textId="7303FD81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Login()</w:t>
            </w:r>
          </w:p>
        </w:tc>
        <w:tc>
          <w:tcPr>
            <w:tcW w:w="1533" w:type="dxa"/>
          </w:tcPr>
          <w:p w:rsidR="3C23B141" w:rsidP="3C23B141" w:rsidRDefault="4CB5C2DB" w14:paraId="01D34085" w14:textId="0D05B97A">
            <w:pPr>
              <w:pStyle w:val="BodyText"/>
              <w:spacing w:after="0"/>
              <w:rPr>
                <w:lang w:val="en-US"/>
              </w:rPr>
            </w:pPr>
            <w:r w:rsidRPr="4CB5C2DB">
              <w:rPr>
                <w:lang w:val="en-US"/>
              </w:rPr>
              <w:t>public</w:t>
            </w:r>
          </w:p>
        </w:tc>
        <w:tc>
          <w:tcPr>
            <w:tcW w:w="1574" w:type="dxa"/>
          </w:tcPr>
          <w:p w:rsidR="3C23B141" w:rsidP="3C23B141" w:rsidRDefault="3C23B141" w14:paraId="02B42BE7" w14:textId="77777777">
            <w:pPr>
              <w:pStyle w:val="BodyText"/>
              <w:spacing w:after="0"/>
            </w:pPr>
          </w:p>
        </w:tc>
        <w:tc>
          <w:tcPr>
            <w:tcW w:w="3463" w:type="dxa"/>
          </w:tcPr>
          <w:p w:rsidR="3C23B141" w:rsidP="3C23B141" w:rsidRDefault="3C23B141" w14:paraId="35C11169" w14:textId="121621CB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Đăng nhập</w:t>
            </w:r>
          </w:p>
        </w:tc>
      </w:tr>
      <w:tr w:rsidR="3C23B141" w:rsidTr="3C23B141" w14:paraId="233E4076" w14:textId="77777777">
        <w:tc>
          <w:tcPr>
            <w:tcW w:w="750" w:type="dxa"/>
          </w:tcPr>
          <w:p w:rsidR="3C23B141" w:rsidP="3C23B141" w:rsidRDefault="3C23B141" w14:paraId="6B58AEA6" w14:textId="2298453E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2</w:t>
            </w:r>
          </w:p>
        </w:tc>
        <w:tc>
          <w:tcPr>
            <w:tcW w:w="1923" w:type="dxa"/>
          </w:tcPr>
          <w:p w:rsidR="3C23B141" w:rsidP="3C23B141" w:rsidRDefault="3C23B141" w14:paraId="6CA2DB23" w14:textId="46754C0B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LogOut()</w:t>
            </w:r>
          </w:p>
        </w:tc>
        <w:tc>
          <w:tcPr>
            <w:tcW w:w="1533" w:type="dxa"/>
          </w:tcPr>
          <w:p w:rsidR="3C23B141" w:rsidP="3C23B141" w:rsidRDefault="3FB81FAB" w14:paraId="478BEFD8" w14:textId="3C278682">
            <w:pPr>
              <w:pStyle w:val="BodyText"/>
              <w:spacing w:after="0"/>
              <w:rPr>
                <w:lang w:val="en-US"/>
              </w:rPr>
            </w:pPr>
            <w:r w:rsidRPr="3FB81FAB">
              <w:rPr>
                <w:lang w:val="en-US"/>
              </w:rPr>
              <w:t>public</w:t>
            </w:r>
          </w:p>
        </w:tc>
        <w:tc>
          <w:tcPr>
            <w:tcW w:w="1574" w:type="dxa"/>
          </w:tcPr>
          <w:p w:rsidR="3C23B141" w:rsidP="3C23B141" w:rsidRDefault="3C23B141" w14:paraId="4CFD09EE" w14:textId="77777777">
            <w:pPr>
              <w:pStyle w:val="BodyText"/>
              <w:spacing w:after="0"/>
            </w:pPr>
          </w:p>
        </w:tc>
        <w:tc>
          <w:tcPr>
            <w:tcW w:w="3463" w:type="dxa"/>
          </w:tcPr>
          <w:p w:rsidR="3C23B141" w:rsidP="3C23B141" w:rsidRDefault="3C23B141" w14:paraId="1A2C0CAA" w14:textId="30AC3505">
            <w:pPr>
              <w:pStyle w:val="BodyText"/>
              <w:spacing w:after="0"/>
              <w:rPr>
                <w:lang w:val="en-US"/>
              </w:rPr>
            </w:pPr>
            <w:r w:rsidRPr="3C23B141">
              <w:rPr>
                <w:lang w:val="en-US"/>
              </w:rPr>
              <w:t>Đăng xuất</w:t>
            </w:r>
          </w:p>
        </w:tc>
      </w:tr>
      <w:tr w:rsidR="7074939F" w:rsidTr="7074939F" w14:paraId="665A112E" w14:textId="77777777">
        <w:tc>
          <w:tcPr>
            <w:tcW w:w="750" w:type="dxa"/>
          </w:tcPr>
          <w:p w:rsidR="7074939F" w:rsidP="7074939F" w:rsidRDefault="7074939F" w14:paraId="2A726C8D" w14:textId="2A109838">
            <w:pPr>
              <w:pStyle w:val="BodyText"/>
              <w:rPr>
                <w:lang w:val="en-US"/>
              </w:rPr>
            </w:pPr>
            <w:r w:rsidRPr="7074939F">
              <w:rPr>
                <w:lang w:val="en-US"/>
              </w:rPr>
              <w:t>3</w:t>
            </w:r>
          </w:p>
        </w:tc>
        <w:tc>
          <w:tcPr>
            <w:tcW w:w="1923" w:type="dxa"/>
          </w:tcPr>
          <w:p w:rsidR="7074939F" w:rsidP="7074939F" w:rsidRDefault="405E2948" w14:paraId="32E567BA" w14:textId="7600071C">
            <w:pPr>
              <w:pStyle w:val="BodyText"/>
              <w:rPr>
                <w:lang w:val="en-US"/>
              </w:rPr>
            </w:pPr>
            <w:r w:rsidRPr="405E2948">
              <w:rPr>
                <w:lang w:val="en-US"/>
              </w:rPr>
              <w:t>AddUser()</w:t>
            </w:r>
          </w:p>
        </w:tc>
        <w:tc>
          <w:tcPr>
            <w:tcW w:w="1533" w:type="dxa"/>
          </w:tcPr>
          <w:p w:rsidR="7074939F" w:rsidP="7074939F" w:rsidRDefault="3FB81FAB" w14:paraId="23D09B7D" w14:textId="3C278682">
            <w:pPr>
              <w:pStyle w:val="BodyText"/>
              <w:rPr>
                <w:lang w:val="en-US"/>
              </w:rPr>
            </w:pPr>
            <w:r w:rsidRPr="3FB81FAB">
              <w:rPr>
                <w:lang w:val="en-US"/>
              </w:rPr>
              <w:t>public</w:t>
            </w:r>
          </w:p>
        </w:tc>
        <w:tc>
          <w:tcPr>
            <w:tcW w:w="1574" w:type="dxa"/>
          </w:tcPr>
          <w:p w:rsidR="7074939F" w:rsidP="7074939F" w:rsidRDefault="7074939F" w14:paraId="691658D5" w14:textId="3F37A13E">
            <w:pPr>
              <w:pStyle w:val="BodyText"/>
            </w:pPr>
          </w:p>
        </w:tc>
        <w:tc>
          <w:tcPr>
            <w:tcW w:w="3463" w:type="dxa"/>
          </w:tcPr>
          <w:p w:rsidR="7074939F" w:rsidP="7074939F" w:rsidRDefault="7EC42862" w14:paraId="25D36585" w14:textId="4A3F7B9B">
            <w:pPr>
              <w:pStyle w:val="BodyText"/>
              <w:rPr>
                <w:lang w:val="en-US"/>
              </w:rPr>
            </w:pPr>
            <w:r w:rsidRPr="7EC42862">
              <w:rPr>
                <w:lang w:val="en-US"/>
              </w:rPr>
              <w:t>Thêm User</w:t>
            </w:r>
          </w:p>
        </w:tc>
      </w:tr>
      <w:tr w:rsidR="54EAF3B4" w:rsidTr="54EAF3B4" w14:paraId="06BDEF0E" w14:textId="77777777">
        <w:tc>
          <w:tcPr>
            <w:tcW w:w="750" w:type="dxa"/>
          </w:tcPr>
          <w:p w:rsidR="54EAF3B4" w:rsidP="54EAF3B4" w:rsidRDefault="54EAF3B4" w14:paraId="43D5C36F" w14:textId="05468EE1">
            <w:pPr>
              <w:pStyle w:val="BodyText"/>
              <w:rPr>
                <w:lang w:val="en-US"/>
              </w:rPr>
            </w:pPr>
            <w:r w:rsidRPr="54EAF3B4">
              <w:rPr>
                <w:lang w:val="en-US"/>
              </w:rPr>
              <w:t>4</w:t>
            </w:r>
          </w:p>
        </w:tc>
        <w:tc>
          <w:tcPr>
            <w:tcW w:w="1923" w:type="dxa"/>
          </w:tcPr>
          <w:p w:rsidR="54EAF3B4" w:rsidP="54EAF3B4" w:rsidRDefault="54EAF3B4" w14:paraId="74D6C4C7" w14:textId="4E17DE5B">
            <w:pPr>
              <w:pStyle w:val="BodyText"/>
              <w:rPr>
                <w:lang w:val="en-US"/>
              </w:rPr>
            </w:pPr>
            <w:r w:rsidRPr="54EAF3B4">
              <w:rPr>
                <w:lang w:val="en-US"/>
              </w:rPr>
              <w:t>DeleteUser()</w:t>
            </w:r>
          </w:p>
        </w:tc>
        <w:tc>
          <w:tcPr>
            <w:tcW w:w="1533" w:type="dxa"/>
          </w:tcPr>
          <w:p w:rsidR="54EAF3B4" w:rsidP="54EAF3B4" w:rsidRDefault="3FB81FAB" w14:paraId="124518DB" w14:textId="3C278682">
            <w:pPr>
              <w:pStyle w:val="BodyText"/>
              <w:rPr>
                <w:lang w:val="en-US"/>
              </w:rPr>
            </w:pPr>
            <w:r w:rsidRPr="3FB81FAB">
              <w:rPr>
                <w:lang w:val="en-US"/>
              </w:rPr>
              <w:t>public</w:t>
            </w:r>
          </w:p>
        </w:tc>
        <w:tc>
          <w:tcPr>
            <w:tcW w:w="1574" w:type="dxa"/>
          </w:tcPr>
          <w:p w:rsidR="54EAF3B4" w:rsidP="54EAF3B4" w:rsidRDefault="54EAF3B4" w14:paraId="12557E77" w14:textId="4638527B">
            <w:pPr>
              <w:pStyle w:val="BodyText"/>
            </w:pPr>
          </w:p>
        </w:tc>
        <w:tc>
          <w:tcPr>
            <w:tcW w:w="3463" w:type="dxa"/>
          </w:tcPr>
          <w:p w:rsidR="54EAF3B4" w:rsidP="54EAF3B4" w:rsidRDefault="7EC42862" w14:paraId="0B0335EC" w14:textId="532A1CEA">
            <w:pPr>
              <w:pStyle w:val="BodyText"/>
              <w:rPr>
                <w:lang w:val="en-US"/>
              </w:rPr>
            </w:pPr>
            <w:r w:rsidRPr="7EC42862">
              <w:rPr>
                <w:lang w:val="en-US"/>
              </w:rPr>
              <w:t>Xóa User</w:t>
            </w:r>
          </w:p>
        </w:tc>
      </w:tr>
      <w:tr w:rsidR="54EAF3B4" w:rsidTr="54EAF3B4" w14:paraId="028D8381" w14:textId="77777777">
        <w:tc>
          <w:tcPr>
            <w:tcW w:w="750" w:type="dxa"/>
          </w:tcPr>
          <w:p w:rsidR="54EAF3B4" w:rsidP="54EAF3B4" w:rsidRDefault="54EAF3B4" w14:paraId="16CAAB32" w14:textId="09273463">
            <w:pPr>
              <w:pStyle w:val="BodyText"/>
              <w:rPr>
                <w:lang w:val="en-US"/>
              </w:rPr>
            </w:pPr>
            <w:r w:rsidRPr="54EAF3B4">
              <w:rPr>
                <w:lang w:val="en-US"/>
              </w:rPr>
              <w:t>5</w:t>
            </w:r>
          </w:p>
        </w:tc>
        <w:tc>
          <w:tcPr>
            <w:tcW w:w="1923" w:type="dxa"/>
          </w:tcPr>
          <w:p w:rsidR="54EAF3B4" w:rsidP="54EAF3B4" w:rsidRDefault="54EAF3B4" w14:paraId="181BA4DA" w14:textId="4B4EC291">
            <w:pPr>
              <w:pStyle w:val="BodyText"/>
              <w:rPr>
                <w:lang w:val="en-US"/>
              </w:rPr>
            </w:pPr>
            <w:r w:rsidRPr="54EAF3B4">
              <w:rPr>
                <w:lang w:val="en-US"/>
              </w:rPr>
              <w:t>UpdateUser</w:t>
            </w:r>
            <w:r w:rsidRPr="7FCB454C" w:rsidR="7FCB454C">
              <w:rPr>
                <w:lang w:val="en-US"/>
              </w:rPr>
              <w:t>()</w:t>
            </w:r>
          </w:p>
        </w:tc>
        <w:tc>
          <w:tcPr>
            <w:tcW w:w="1533" w:type="dxa"/>
          </w:tcPr>
          <w:p w:rsidR="54EAF3B4" w:rsidP="54EAF3B4" w:rsidRDefault="3FB81FAB" w14:paraId="7E492609" w14:textId="3C278682">
            <w:pPr>
              <w:pStyle w:val="BodyText"/>
              <w:rPr>
                <w:lang w:val="en-US"/>
              </w:rPr>
            </w:pPr>
            <w:r w:rsidRPr="3FB81FAB">
              <w:rPr>
                <w:lang w:val="en-US"/>
              </w:rPr>
              <w:t>public</w:t>
            </w:r>
          </w:p>
        </w:tc>
        <w:tc>
          <w:tcPr>
            <w:tcW w:w="1574" w:type="dxa"/>
          </w:tcPr>
          <w:p w:rsidR="54EAF3B4" w:rsidP="54EAF3B4" w:rsidRDefault="54EAF3B4" w14:paraId="04AFCE34" w14:textId="352111B5">
            <w:pPr>
              <w:pStyle w:val="BodyText"/>
            </w:pPr>
          </w:p>
        </w:tc>
        <w:tc>
          <w:tcPr>
            <w:tcW w:w="3463" w:type="dxa"/>
          </w:tcPr>
          <w:p w:rsidR="54EAF3B4" w:rsidP="54EAF3B4" w:rsidRDefault="7EC42862" w14:paraId="5C34ADD2" w14:textId="4F517A18">
            <w:pPr>
              <w:pStyle w:val="BodyText"/>
              <w:rPr>
                <w:lang w:val="en-US"/>
              </w:rPr>
            </w:pPr>
            <w:r w:rsidRPr="7EC42862">
              <w:rPr>
                <w:lang w:val="en-US"/>
              </w:rPr>
              <w:t>Cập nhật User</w:t>
            </w:r>
          </w:p>
        </w:tc>
      </w:tr>
    </w:tbl>
    <w:p w:rsidR="001C07C7" w:rsidP="3C23B141" w:rsidRDefault="001C07C7" w14:paraId="33452FC5" w14:textId="6469022D">
      <w:pPr>
        <w:widowControl/>
        <w:spacing w:before="120"/>
        <w:rPr>
          <w:color w:val="000000" w:themeColor="text1"/>
          <w:lang w:val="en-US"/>
        </w:rPr>
      </w:pPr>
    </w:p>
    <w:p w:rsidR="001C07C7" w:rsidP="001C07C7" w:rsidRDefault="001C07C7" w14:paraId="14E0C9C3" w14:textId="6469022D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C65565">
        <w:rPr>
          <w:color w:val="000000" w:themeColor="text1"/>
          <w:lang w:val="en-US"/>
        </w:rPr>
        <w:t xml:space="preserve"> </w:t>
      </w:r>
      <w:r w:rsidR="00E73FEC">
        <w:rPr>
          <w:b/>
          <w:color w:val="000000" w:themeColor="text1"/>
          <w:lang w:val="en-US"/>
        </w:rPr>
        <w:t>Transaction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003C387E" w14:paraId="7A5D7AD1" w14:textId="77777777">
        <w:tc>
          <w:tcPr>
            <w:tcW w:w="758" w:type="dxa"/>
          </w:tcPr>
          <w:p w:rsidRPr="00F44EE4" w:rsidR="001C07C7" w:rsidP="003C387E" w:rsidRDefault="001C07C7" w14:paraId="3699AD8F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1C07C7" w:rsidP="003C387E" w:rsidRDefault="001C07C7" w14:paraId="40A41FAA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1C07C7" w:rsidP="003C387E" w:rsidRDefault="001C07C7" w14:paraId="735F98FE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1C07C7" w:rsidP="003C387E" w:rsidRDefault="001C07C7" w14:paraId="357D391E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1C07C7" w:rsidP="003C387E" w:rsidRDefault="001C07C7" w14:paraId="2004FCA8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C07C7" w:rsidTr="003C387E" w14:paraId="5D0EC616" w14:textId="77777777">
        <w:tc>
          <w:tcPr>
            <w:tcW w:w="758" w:type="dxa"/>
          </w:tcPr>
          <w:p w:rsidRPr="00AB3C37" w:rsidR="001C07C7" w:rsidP="003C387E" w:rsidRDefault="00AB3C37" w14:paraId="6F3D9032" w14:textId="556BB80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Pr="00AB3C37" w:rsidR="001C07C7" w:rsidP="003C387E" w:rsidRDefault="00AB3C37" w14:paraId="27D1BA23" w14:textId="7FFBFA1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TransactionID</w:t>
            </w:r>
          </w:p>
        </w:tc>
        <w:tc>
          <w:tcPr>
            <w:tcW w:w="1566" w:type="dxa"/>
          </w:tcPr>
          <w:p w:rsidRPr="00363B6E" w:rsidR="001C07C7" w:rsidP="003C387E" w:rsidRDefault="1A14967C" w14:paraId="33DEA0D0" w14:textId="52938D4C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C07C7" w:rsidP="003C387E" w:rsidRDefault="001C07C7" w14:paraId="7ECC2C11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1C07C7" w:rsidP="003C387E" w:rsidRDefault="003B7277" w14:paraId="79C38694" w14:textId="47C5515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</w:p>
        </w:tc>
      </w:tr>
      <w:tr w:rsidR="00E47F5A" w:rsidTr="003C387E" w14:paraId="125D439A" w14:textId="77777777">
        <w:tc>
          <w:tcPr>
            <w:tcW w:w="758" w:type="dxa"/>
          </w:tcPr>
          <w:p w:rsidR="00E47F5A" w:rsidP="003C387E" w:rsidRDefault="00E47F5A" w14:paraId="7C806726" w14:textId="1EF727B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47F5A" w:rsidP="003C387E" w:rsidRDefault="00D41806" w14:paraId="65022685" w14:textId="2E10863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66" w:type="dxa"/>
          </w:tcPr>
          <w:p w:rsidRPr="00363B6E" w:rsidR="00E47F5A" w:rsidP="003C387E" w:rsidRDefault="1A14967C" w14:paraId="1E8CB720" w14:textId="6A699B12">
            <w:pPr>
              <w:pStyle w:val="BodyText"/>
              <w:spacing w:after="0"/>
              <w:rPr>
                <w:lang w:val="en-US"/>
              </w:rPr>
            </w:pPr>
            <w:r w:rsidRPr="1A14967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7F5A" w:rsidP="003C387E" w:rsidRDefault="00E47F5A" w14:paraId="175A154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E47F5A" w:rsidP="003C387E" w:rsidRDefault="003B7277" w14:paraId="75EFFA2B" w14:textId="0192E06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giao dịch</w:t>
            </w:r>
          </w:p>
        </w:tc>
      </w:tr>
      <w:tr w:rsidR="00E47F5A" w:rsidTr="003C387E" w14:paraId="7B5E5BE1" w14:textId="77777777">
        <w:tc>
          <w:tcPr>
            <w:tcW w:w="758" w:type="dxa"/>
          </w:tcPr>
          <w:p w:rsidR="00E47F5A" w:rsidP="003C387E" w:rsidRDefault="00D41806" w14:paraId="6B061D42" w14:textId="4AF952E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47F5A" w:rsidP="003C387E" w:rsidRDefault="00D41806" w14:paraId="649D6E13" w14:textId="5949A0B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CustomerName</w:t>
            </w:r>
          </w:p>
        </w:tc>
        <w:tc>
          <w:tcPr>
            <w:tcW w:w="1566" w:type="dxa"/>
          </w:tcPr>
          <w:p w:rsidRPr="00363B6E" w:rsidR="00E47F5A" w:rsidP="003C387E" w:rsidRDefault="116B46C2" w14:paraId="0694CDE9" w14:textId="35B2FE44">
            <w:pPr>
              <w:pStyle w:val="BodyText"/>
              <w:spacing w:after="0"/>
              <w:rPr>
                <w:lang w:val="en-US"/>
              </w:rPr>
            </w:pPr>
            <w:r w:rsidRPr="116B46C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47F5A" w:rsidP="003C387E" w:rsidRDefault="00E47F5A" w14:paraId="15AC128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E47F5A" w:rsidP="003C387E" w:rsidRDefault="003B7277" w14:paraId="055079D4" w14:textId="0CC375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khách hàng</w:t>
            </w:r>
          </w:p>
        </w:tc>
      </w:tr>
      <w:tr w:rsidR="00D41806" w:rsidTr="003C387E" w14:paraId="045569CD" w14:textId="77777777">
        <w:tc>
          <w:tcPr>
            <w:tcW w:w="758" w:type="dxa"/>
          </w:tcPr>
          <w:p w:rsidR="00D41806" w:rsidP="003C387E" w:rsidRDefault="00D41806" w14:paraId="5579619C" w14:textId="45ABA62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41806" w:rsidP="003C387E" w:rsidRDefault="00D41806" w14:paraId="2CA28081" w14:textId="3B8AD96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566" w:type="dxa"/>
          </w:tcPr>
          <w:p w:rsidRPr="00363B6E" w:rsidR="00D41806" w:rsidP="003C387E" w:rsidRDefault="116B46C2" w14:paraId="71289EBD" w14:textId="1E6DC376">
            <w:pPr>
              <w:pStyle w:val="BodyText"/>
              <w:spacing w:after="0"/>
              <w:rPr>
                <w:lang w:val="en-US"/>
              </w:rPr>
            </w:pPr>
            <w:r w:rsidRPr="116B46C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3E5EBC9C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53768191" w14:textId="5BB5CC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 ngân</w:t>
            </w:r>
          </w:p>
        </w:tc>
      </w:tr>
      <w:tr w:rsidR="00D41806" w:rsidTr="003C387E" w14:paraId="1711B19B" w14:textId="77777777">
        <w:tc>
          <w:tcPr>
            <w:tcW w:w="758" w:type="dxa"/>
          </w:tcPr>
          <w:p w:rsidR="00D41806" w:rsidP="003C387E" w:rsidRDefault="00D41806" w14:paraId="5CB32E15" w14:textId="1CD7437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41806" w:rsidP="003C387E" w:rsidRDefault="00D41806" w14:paraId="60FBB504" w14:textId="6BBD4E3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66" w:type="dxa"/>
          </w:tcPr>
          <w:p w:rsidRPr="00363B6E" w:rsidR="00D41806" w:rsidP="003C387E" w:rsidRDefault="116B46C2" w14:paraId="335C4F0B" w14:textId="62999195">
            <w:pPr>
              <w:pStyle w:val="BodyText"/>
              <w:spacing w:after="0"/>
              <w:rPr>
                <w:lang w:val="en-US"/>
              </w:rPr>
            </w:pPr>
            <w:r w:rsidRPr="116B46C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775124BF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7EFBA5B9" w14:textId="6BFB378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</w:tbl>
    <w:p w:rsidR="004025AB" w:rsidP="004025AB" w:rsidRDefault="004025AB" w14:paraId="0B3C3B2A" w14:textId="3C278682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025AB" w:rsidTr="003C387E" w14:paraId="21B5E0E3" w14:textId="77777777">
        <w:tc>
          <w:tcPr>
            <w:tcW w:w="758" w:type="dxa"/>
          </w:tcPr>
          <w:p w:rsidRPr="00F44EE4" w:rsidR="004025AB" w:rsidP="003C387E" w:rsidRDefault="004025AB" w14:paraId="72595286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4D2929" w:rsidR="004025AB" w:rsidP="003C387E" w:rsidRDefault="004025AB" w14:paraId="67BFDF2E" w14:textId="77777777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Pr="00363B6E" w:rsidR="004025AB" w:rsidP="003C387E" w:rsidRDefault="004025AB" w14:paraId="46E1D555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4025AB" w:rsidP="003C387E" w:rsidRDefault="004025AB" w14:paraId="60C1EDC0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4025AB" w:rsidP="003C387E" w:rsidRDefault="004025AB" w14:paraId="0ACAD0B8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5AB" w:rsidTr="003C387E" w14:paraId="2FBF6C08" w14:textId="77777777">
        <w:tc>
          <w:tcPr>
            <w:tcW w:w="758" w:type="dxa"/>
          </w:tcPr>
          <w:p w:rsidR="004025AB" w:rsidP="003C387E" w:rsidRDefault="004025AB" w14:paraId="5981273A" w14:textId="77777777">
            <w:pPr>
              <w:pStyle w:val="BodyText"/>
              <w:spacing w:after="0"/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025AB" w:rsidP="003C387E" w:rsidRDefault="33A9C9AD" w14:paraId="4ACAAFD7" w14:textId="29391E0A">
            <w:pPr>
              <w:pStyle w:val="BodyText"/>
              <w:spacing w:after="0"/>
            </w:pPr>
            <w:r>
              <w:t>Pay()</w:t>
            </w:r>
          </w:p>
        </w:tc>
        <w:tc>
          <w:tcPr>
            <w:tcW w:w="1566" w:type="dxa"/>
          </w:tcPr>
          <w:p w:rsidRPr="00363B6E" w:rsidR="004025AB" w:rsidP="003C387E" w:rsidRDefault="4A5814C3" w14:paraId="5CC8A7CA" w14:textId="28A2FF1F">
            <w:pPr>
              <w:pStyle w:val="BodyText"/>
              <w:spacing w:after="0"/>
              <w:rPr>
                <w:lang w:val="en-US"/>
              </w:rPr>
            </w:pPr>
            <w:r w:rsidRPr="4A5814C3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025AB" w:rsidP="003C387E" w:rsidRDefault="004025AB" w14:paraId="18D9E4AD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4025AB" w:rsidP="003C387E" w:rsidRDefault="4A5814C3" w14:paraId="7A2670B9" w14:textId="0762C684">
            <w:pPr>
              <w:pStyle w:val="BodyText"/>
              <w:spacing w:after="0"/>
              <w:rPr>
                <w:lang w:val="en-US"/>
              </w:rPr>
            </w:pPr>
            <w:r w:rsidRPr="4A5814C3">
              <w:rPr>
                <w:lang w:val="en-US"/>
              </w:rPr>
              <w:t>Thanh toán</w:t>
            </w:r>
          </w:p>
        </w:tc>
      </w:tr>
      <w:tr w:rsidR="41F6FA15" w:rsidTr="41F6FA15" w14:paraId="33CEB4B8" w14:textId="77777777">
        <w:tc>
          <w:tcPr>
            <w:tcW w:w="758" w:type="dxa"/>
          </w:tcPr>
          <w:p w:rsidR="41F6FA15" w:rsidP="41F6FA15" w:rsidRDefault="41F6FA15" w14:paraId="6249BBC9" w14:textId="231C6D49">
            <w:pPr>
              <w:pStyle w:val="BodyText"/>
              <w:rPr>
                <w:lang w:val="en-US"/>
              </w:rPr>
            </w:pPr>
            <w:r w:rsidRPr="41F6FA1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41F6FA15" w:rsidP="41F6FA15" w:rsidRDefault="633F3CC1" w14:paraId="3E0E73BB" w14:textId="32EFBB5F">
            <w:pPr>
              <w:pStyle w:val="BodyText"/>
            </w:pPr>
            <w:r>
              <w:t>ClearList</w:t>
            </w:r>
            <w:r w:rsidR="4D9CB8A3">
              <w:t>()</w:t>
            </w:r>
          </w:p>
        </w:tc>
        <w:tc>
          <w:tcPr>
            <w:tcW w:w="1566" w:type="dxa"/>
          </w:tcPr>
          <w:p w:rsidR="41F6FA15" w:rsidP="41F6FA15" w:rsidRDefault="4D9CB8A3" w14:paraId="5D7ACF55" w14:textId="5A291858">
            <w:pPr>
              <w:pStyle w:val="BodyText"/>
              <w:rPr>
                <w:lang w:val="en-US"/>
              </w:rPr>
            </w:pPr>
            <w:r w:rsidRPr="4D9CB8A3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41F6FA15" w:rsidP="41F6FA15" w:rsidRDefault="41F6FA15" w14:paraId="1B463904" w14:textId="09E91031">
            <w:pPr>
              <w:pStyle w:val="BodyText"/>
            </w:pPr>
          </w:p>
        </w:tc>
        <w:tc>
          <w:tcPr>
            <w:tcW w:w="3646" w:type="dxa"/>
          </w:tcPr>
          <w:p w:rsidR="41F6FA15" w:rsidP="41F6FA15" w:rsidRDefault="2F6BF1B2" w14:paraId="560E789A" w14:textId="2436B1FB">
            <w:pPr>
              <w:pStyle w:val="BodyText"/>
              <w:rPr>
                <w:lang w:val="en-US"/>
              </w:rPr>
            </w:pPr>
            <w:r w:rsidRPr="2F6BF1B2">
              <w:rPr>
                <w:lang w:val="en-US"/>
              </w:rPr>
              <w:t xml:space="preserve">Xóa danh sách các sản </w:t>
            </w:r>
            <w:r w:rsidRPr="35784ED0" w:rsidR="35784ED0">
              <w:rPr>
                <w:lang w:val="en-US"/>
              </w:rPr>
              <w:t>phẩm đã thêm vào</w:t>
            </w:r>
          </w:p>
        </w:tc>
      </w:tr>
      <w:tr w:rsidR="35784ED0" w:rsidTr="35784ED0" w14:paraId="159A99E1" w14:textId="77777777">
        <w:tc>
          <w:tcPr>
            <w:tcW w:w="758" w:type="dxa"/>
          </w:tcPr>
          <w:p w:rsidR="35784ED0" w:rsidP="35784ED0" w:rsidRDefault="35784ED0" w14:paraId="69B78012" w14:textId="1E2BCF4E">
            <w:pPr>
              <w:pStyle w:val="BodyText"/>
              <w:rPr>
                <w:lang w:val="en-US"/>
              </w:rPr>
            </w:pPr>
            <w:r w:rsidRPr="35784ED0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35784ED0" w:rsidP="35784ED0" w:rsidRDefault="7480F079" w14:paraId="05A3ECE6" w14:textId="6335EF14">
            <w:pPr>
              <w:pStyle w:val="BodyText"/>
            </w:pPr>
            <w:r>
              <w:t>CalculateBill</w:t>
            </w:r>
            <w:r w:rsidR="268A920A">
              <w:t>()</w:t>
            </w:r>
          </w:p>
        </w:tc>
        <w:tc>
          <w:tcPr>
            <w:tcW w:w="1566" w:type="dxa"/>
          </w:tcPr>
          <w:p w:rsidR="35784ED0" w:rsidP="35784ED0" w:rsidRDefault="013DB66B" w14:paraId="07D2F121" w14:textId="500FE389">
            <w:pPr>
              <w:pStyle w:val="BodyText"/>
              <w:rPr>
                <w:lang w:val="en-US"/>
              </w:rPr>
            </w:pPr>
            <w:r w:rsidRPr="013DB66B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35784ED0" w:rsidP="35784ED0" w:rsidRDefault="35784ED0" w14:paraId="52BD8A33" w14:textId="05C42B76">
            <w:pPr>
              <w:pStyle w:val="BodyText"/>
            </w:pPr>
          </w:p>
        </w:tc>
        <w:tc>
          <w:tcPr>
            <w:tcW w:w="3646" w:type="dxa"/>
          </w:tcPr>
          <w:p w:rsidR="35784ED0" w:rsidP="35784ED0" w:rsidRDefault="013DB66B" w14:paraId="7F1D3E13" w14:textId="427D7B7E">
            <w:pPr>
              <w:pStyle w:val="BodyText"/>
              <w:rPr>
                <w:lang w:val="en-US"/>
              </w:rPr>
            </w:pPr>
            <w:r w:rsidRPr="013DB66B">
              <w:rPr>
                <w:lang w:val="en-US"/>
              </w:rPr>
              <w:t xml:space="preserve">Tính tổng hóa đơn cần </w:t>
            </w:r>
            <w:r w:rsidRPr="2936607A" w:rsidR="2936607A">
              <w:rPr>
                <w:lang w:val="en-US"/>
              </w:rPr>
              <w:t>thanh toán</w:t>
            </w:r>
          </w:p>
        </w:tc>
      </w:tr>
    </w:tbl>
    <w:p w:rsidR="004025AB" w:rsidP="004025AB" w:rsidRDefault="004025AB" w14:paraId="3C9A1833" w14:textId="3C278682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p w:rsidR="001C07C7" w:rsidP="001C07C7" w:rsidRDefault="001C07C7" w14:paraId="0EA8FEBB" w14:textId="5A598FFF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E73FEC">
        <w:rPr>
          <w:color w:val="000000" w:themeColor="text1"/>
          <w:lang w:val="en-US"/>
        </w:rPr>
        <w:t xml:space="preserve"> </w:t>
      </w:r>
      <w:r w:rsidRPr="00E73FEC" w:rsidR="00E73FEC">
        <w:rPr>
          <w:b/>
          <w:color w:val="000000" w:themeColor="text1"/>
          <w:lang w:val="en-US"/>
        </w:rPr>
        <w:t>ItemTransaction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003C387E" w14:paraId="7312323C" w14:textId="77777777">
        <w:tc>
          <w:tcPr>
            <w:tcW w:w="758" w:type="dxa"/>
          </w:tcPr>
          <w:p w:rsidRPr="00F44EE4" w:rsidR="001C07C7" w:rsidP="003C387E" w:rsidRDefault="001C07C7" w14:paraId="5A344049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1C07C7" w:rsidP="003C387E" w:rsidRDefault="001C07C7" w14:paraId="21931945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1C07C7" w:rsidP="003C387E" w:rsidRDefault="001C07C7" w14:paraId="233D435C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1C07C7" w:rsidP="003C387E" w:rsidRDefault="001C07C7" w14:paraId="004DEB5B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1C07C7" w:rsidP="003C387E" w:rsidRDefault="001C07C7" w14:paraId="484AA7BF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C07C7" w:rsidTr="003C387E" w14:paraId="6BA7F411" w14:textId="77777777">
        <w:tc>
          <w:tcPr>
            <w:tcW w:w="758" w:type="dxa"/>
          </w:tcPr>
          <w:p w:rsidRPr="00D41806" w:rsidR="001C07C7" w:rsidP="003C387E" w:rsidRDefault="00D41806" w14:paraId="1C1E2CF2" w14:textId="5429518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Pr="00D41806" w:rsidR="001C07C7" w:rsidP="003C387E" w:rsidRDefault="00D41806" w14:paraId="4CAF1136" w14:textId="7049526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TransactionID</w:t>
            </w:r>
          </w:p>
        </w:tc>
        <w:tc>
          <w:tcPr>
            <w:tcW w:w="1566" w:type="dxa"/>
          </w:tcPr>
          <w:p w:rsidRPr="00363B6E" w:rsidR="001C07C7" w:rsidP="003C387E" w:rsidRDefault="116B46C2" w14:paraId="73342187" w14:textId="443CFFE7">
            <w:pPr>
              <w:pStyle w:val="BodyText"/>
              <w:spacing w:after="0"/>
              <w:rPr>
                <w:lang w:val="en-US"/>
              </w:rPr>
            </w:pPr>
            <w:r w:rsidRPr="116B46C2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C07C7" w:rsidP="003C387E" w:rsidRDefault="001C07C7" w14:paraId="31F71AE0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1C07C7" w:rsidP="003C387E" w:rsidRDefault="003B7277" w14:paraId="6FCECD54" w14:textId="0E89997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</w:p>
        </w:tc>
      </w:tr>
      <w:tr w:rsidR="00D41806" w:rsidTr="003C387E" w14:paraId="28CCCEE1" w14:textId="77777777">
        <w:tc>
          <w:tcPr>
            <w:tcW w:w="758" w:type="dxa"/>
          </w:tcPr>
          <w:p w:rsidRPr="00D41806" w:rsidR="00D41806" w:rsidP="003C387E" w:rsidRDefault="00D41806" w14:paraId="23FC59D0" w14:textId="502A507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Pr="00D41806" w:rsidR="00D41806" w:rsidP="003C387E" w:rsidRDefault="00D41806" w14:paraId="230E548F" w14:textId="45DF1CA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566" w:type="dxa"/>
          </w:tcPr>
          <w:p w:rsidRPr="00363B6E" w:rsidR="00D41806" w:rsidP="003C387E" w:rsidRDefault="33E3A5C9" w14:paraId="77CEBD2D" w14:textId="12D536A7">
            <w:pPr>
              <w:pStyle w:val="BodyText"/>
              <w:spacing w:after="0"/>
              <w:rPr>
                <w:lang w:val="en-US"/>
              </w:rPr>
            </w:pPr>
            <w:r w:rsidRPr="33E3A5C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513C4F46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11BA07E0" w14:textId="17FF6CA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D41806" w:rsidTr="003C387E" w14:paraId="75A509B6" w14:textId="77777777">
        <w:tc>
          <w:tcPr>
            <w:tcW w:w="758" w:type="dxa"/>
          </w:tcPr>
          <w:p w:rsidRPr="00D41806" w:rsidR="00D41806" w:rsidP="003C387E" w:rsidRDefault="00D41806" w14:paraId="41123D72" w14:textId="025D883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Pr="00D41806" w:rsidR="00D41806" w:rsidP="003C387E" w:rsidRDefault="00D41806" w14:paraId="73CC0DE9" w14:textId="01390F3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66" w:type="dxa"/>
          </w:tcPr>
          <w:p w:rsidRPr="00363B6E" w:rsidR="00D41806" w:rsidP="003C387E" w:rsidRDefault="33E3A5C9" w14:paraId="763E9921" w14:textId="7F002F75">
            <w:pPr>
              <w:pStyle w:val="BodyText"/>
              <w:spacing w:after="0"/>
              <w:rPr>
                <w:lang w:val="en-US"/>
              </w:rPr>
            </w:pPr>
            <w:r w:rsidRPr="33E3A5C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5A857FFF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4E8C40F6" w14:textId="784F6DB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sản phẩm</w:t>
            </w:r>
          </w:p>
        </w:tc>
      </w:tr>
    </w:tbl>
    <w:p w:rsidR="001C07C7" w:rsidP="001C07C7" w:rsidRDefault="001C07C7" w14:paraId="1CE4C70E" w14:textId="276B4F81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Lớp</w:t>
      </w:r>
      <w:r w:rsidR="00E73FEC">
        <w:rPr>
          <w:color w:val="000000" w:themeColor="text1"/>
          <w:lang w:val="en-US"/>
        </w:rPr>
        <w:t xml:space="preserve"> </w:t>
      </w:r>
      <w:r w:rsidR="00E73FEC">
        <w:rPr>
          <w:b/>
          <w:color w:val="000000" w:themeColor="text1"/>
          <w:lang w:val="en-US"/>
        </w:rPr>
        <w:t>Product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654BA557" w14:paraId="1034DBB3" w14:textId="77777777">
        <w:tc>
          <w:tcPr>
            <w:tcW w:w="758" w:type="dxa"/>
          </w:tcPr>
          <w:p w:rsidRPr="00F44EE4" w:rsidR="001C07C7" w:rsidP="003C387E" w:rsidRDefault="001C07C7" w14:paraId="0FB530E4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F44EE4" w:rsidR="001C07C7" w:rsidP="003C387E" w:rsidRDefault="001C07C7" w14:paraId="35215546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Pr="00363B6E" w:rsidR="001C07C7" w:rsidP="003C387E" w:rsidRDefault="001C07C7" w14:paraId="5AD12BFB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1C07C7" w:rsidP="003C387E" w:rsidRDefault="001C07C7" w14:paraId="259115F3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1C07C7" w:rsidP="003C387E" w:rsidRDefault="001C07C7" w14:paraId="4A03D5FB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C07C7" w:rsidTr="654BA557" w14:paraId="30DE324B" w14:textId="77777777">
        <w:tc>
          <w:tcPr>
            <w:tcW w:w="758" w:type="dxa"/>
          </w:tcPr>
          <w:p w:rsidRPr="00D41806" w:rsidR="001C07C7" w:rsidP="003C387E" w:rsidRDefault="00D41806" w14:paraId="56DD0983" w14:textId="61F7D8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Pr="00D41806" w:rsidR="001C07C7" w:rsidP="003C387E" w:rsidRDefault="00D41806" w14:paraId="78C2DC39" w14:textId="5D43D6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566" w:type="dxa"/>
          </w:tcPr>
          <w:p w:rsidRPr="00363B6E" w:rsidR="001C07C7" w:rsidP="003C387E" w:rsidRDefault="33E3A5C9" w14:paraId="66877DA7" w14:textId="1D924D4A">
            <w:pPr>
              <w:pStyle w:val="BodyText"/>
              <w:spacing w:after="0"/>
              <w:rPr>
                <w:lang w:val="en-US"/>
              </w:rPr>
            </w:pPr>
            <w:r w:rsidRPr="33E3A5C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C07C7" w:rsidP="003C387E" w:rsidRDefault="001C07C7" w14:paraId="76EC4EC0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1C07C7" w:rsidP="003C387E" w:rsidRDefault="003B7277" w14:paraId="629608D8" w14:textId="3EA3FF4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D41806" w:rsidTr="654BA557" w14:paraId="26CEAE0C" w14:textId="77777777">
        <w:tc>
          <w:tcPr>
            <w:tcW w:w="758" w:type="dxa"/>
          </w:tcPr>
          <w:p w:rsidRPr="00D41806" w:rsidR="00D41806" w:rsidP="003C387E" w:rsidRDefault="00D41806" w14:paraId="693D5929" w14:textId="7C34C8C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Pr="00D41806" w:rsidR="00D41806" w:rsidP="003C387E" w:rsidRDefault="00D41806" w14:paraId="7192656A" w14:textId="4440D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ProductName</w:t>
            </w:r>
          </w:p>
        </w:tc>
        <w:tc>
          <w:tcPr>
            <w:tcW w:w="1566" w:type="dxa"/>
          </w:tcPr>
          <w:p w:rsidRPr="00363B6E" w:rsidR="00D41806" w:rsidP="003C387E" w:rsidRDefault="33E3A5C9" w14:paraId="18498673" w14:textId="4D350C66">
            <w:pPr>
              <w:pStyle w:val="BodyText"/>
              <w:spacing w:after="0"/>
              <w:rPr>
                <w:lang w:val="en-US"/>
              </w:rPr>
            </w:pPr>
            <w:r w:rsidRPr="33E3A5C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57B7B5D4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3DC76DDE" w14:textId="1CC8F52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D41806" w:rsidTr="654BA557" w14:paraId="03B314FA" w14:textId="77777777">
        <w:tc>
          <w:tcPr>
            <w:tcW w:w="758" w:type="dxa"/>
          </w:tcPr>
          <w:p w:rsidRPr="00D41806" w:rsidR="00D41806" w:rsidP="003C387E" w:rsidRDefault="00D41806" w14:paraId="2E2BDE04" w14:textId="1007FF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Pr="00D41806" w:rsidR="00D41806" w:rsidP="003C387E" w:rsidRDefault="00D41806" w14:paraId="63F10AAE" w14:textId="57EADB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566" w:type="dxa"/>
          </w:tcPr>
          <w:p w:rsidRPr="00363B6E" w:rsidR="00D41806" w:rsidP="003C387E" w:rsidRDefault="1FB654F4" w14:paraId="31339D23" w14:textId="45B0DAF2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24201F15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7F553A86" w14:textId="35B4910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nhà sản xuất</w:t>
            </w:r>
          </w:p>
        </w:tc>
      </w:tr>
      <w:tr w:rsidR="00D41806" w:rsidTr="654BA557" w14:paraId="630D7DB8" w14:textId="77777777">
        <w:tc>
          <w:tcPr>
            <w:tcW w:w="758" w:type="dxa"/>
          </w:tcPr>
          <w:p w:rsidRPr="00D41806" w:rsidR="00D41806" w:rsidP="003C387E" w:rsidRDefault="00D41806" w14:paraId="56496005" w14:textId="1DE1666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Pr="00D41806" w:rsidR="00D41806" w:rsidP="003C387E" w:rsidRDefault="00D41806" w14:paraId="57F5820C" w14:textId="2B40975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Pr="00363B6E" w:rsidR="00D41806" w:rsidP="003C387E" w:rsidRDefault="1FB654F4" w14:paraId="008AE539" w14:textId="6B2A77AE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6B886D88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6BDEF297" w14:textId="2E6BD0C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sản phẩm</w:t>
            </w:r>
          </w:p>
        </w:tc>
      </w:tr>
      <w:tr w:rsidR="00D41806" w:rsidTr="654BA557" w14:paraId="1AA4C6CF" w14:textId="77777777">
        <w:tc>
          <w:tcPr>
            <w:tcW w:w="758" w:type="dxa"/>
          </w:tcPr>
          <w:p w:rsidRPr="00D41806" w:rsidR="00D41806" w:rsidP="003C387E" w:rsidRDefault="00D41806" w14:paraId="0DE86C1C" w14:textId="6B22714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Pr="00D41806" w:rsidR="00D41806" w:rsidP="003C387E" w:rsidRDefault="00D41806" w14:paraId="2888302F" w14:textId="207C1C0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Pr="00363B6E" w:rsidR="00D41806" w:rsidP="003C387E" w:rsidRDefault="1FB654F4" w14:paraId="0BAD55E4" w14:textId="5B47D840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13C4C500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7EC65B2D" w14:textId="356AB49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sản phẩm</w:t>
            </w:r>
          </w:p>
        </w:tc>
      </w:tr>
      <w:tr w:rsidR="00D41806" w:rsidTr="654BA557" w14:paraId="1F18D8C8" w14:textId="77777777">
        <w:tc>
          <w:tcPr>
            <w:tcW w:w="758" w:type="dxa"/>
          </w:tcPr>
          <w:p w:rsidRPr="00D41806" w:rsidR="00D41806" w:rsidP="003C387E" w:rsidRDefault="00D41806" w14:paraId="4622CEF6" w14:textId="235FC3C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Pr="00D41806" w:rsidR="00D41806" w:rsidP="003C387E" w:rsidRDefault="00D41806" w14:paraId="406A7B4C" w14:textId="5C823DD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66" w:type="dxa"/>
          </w:tcPr>
          <w:p w:rsidRPr="00363B6E" w:rsidR="00D41806" w:rsidP="003C387E" w:rsidRDefault="1FB654F4" w14:paraId="5008FAD5" w14:textId="626DB341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038BB09F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2103852D" w14:textId="013B50B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sản phẩm</w:t>
            </w:r>
          </w:p>
        </w:tc>
      </w:tr>
      <w:tr w:rsidR="00D41806" w:rsidTr="654BA557" w14:paraId="1AA1E952" w14:textId="77777777">
        <w:tc>
          <w:tcPr>
            <w:tcW w:w="758" w:type="dxa"/>
          </w:tcPr>
          <w:p w:rsidRPr="00D41806" w:rsidR="00D41806" w:rsidP="003C387E" w:rsidRDefault="00D41806" w14:paraId="2331D28A" w14:textId="2BE651D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Pr="00D41806" w:rsidR="00D41806" w:rsidP="003C387E" w:rsidRDefault="00D41806" w14:paraId="4966C3CF" w14:textId="5138314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66" w:type="dxa"/>
          </w:tcPr>
          <w:p w:rsidRPr="00363B6E" w:rsidR="00D41806" w:rsidP="003C387E" w:rsidRDefault="1FB654F4" w14:paraId="0672C793" w14:textId="2425ACE6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7C5F110A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3B7277" w:rsidR="00D41806" w:rsidP="003C387E" w:rsidRDefault="003B7277" w14:paraId="661DA723" w14:textId="461FFA3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</w:tr>
      <w:tr w:rsidR="00D41806" w:rsidTr="654BA557" w14:paraId="0A9F3DB6" w14:textId="77777777">
        <w:tc>
          <w:tcPr>
            <w:tcW w:w="758" w:type="dxa"/>
          </w:tcPr>
          <w:p w:rsidRPr="00D41806" w:rsidR="00D41806" w:rsidP="003C387E" w:rsidRDefault="00D41806" w14:paraId="439726A7" w14:textId="3DDE161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Pr="00D41806" w:rsidR="00D41806" w:rsidP="003C387E" w:rsidRDefault="00D41806" w14:paraId="18B2B328" w14:textId="24B8960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</w:tc>
        <w:tc>
          <w:tcPr>
            <w:tcW w:w="1566" w:type="dxa"/>
          </w:tcPr>
          <w:p w:rsidRPr="00363B6E" w:rsidR="00D41806" w:rsidP="003C387E" w:rsidRDefault="1FB654F4" w14:paraId="1A8FBAE2" w14:textId="6F40B73D">
            <w:pPr>
              <w:pStyle w:val="BodyText"/>
              <w:spacing w:after="0"/>
              <w:rPr>
                <w:lang w:val="en-US"/>
              </w:rPr>
            </w:pPr>
            <w:r w:rsidRPr="1FB654F4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41806" w:rsidP="003C387E" w:rsidRDefault="00D41806" w14:paraId="1701302B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E40340" w:rsidR="00D41806" w:rsidP="003C387E" w:rsidRDefault="00E40340" w14:paraId="23A1A0B6" w14:textId="73E8E32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lưu ảnh</w:t>
            </w:r>
            <w:r w:rsidR="006B7BA4">
              <w:rPr>
                <w:lang w:val="en-US"/>
              </w:rPr>
              <w:t xml:space="preserve"> minh họa</w:t>
            </w:r>
          </w:p>
        </w:tc>
      </w:tr>
    </w:tbl>
    <w:p w:rsidR="654BA557" w:rsidP="654BA557" w:rsidRDefault="654BA557" w14:paraId="300D4928" w14:textId="51555053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 w:rsidRPr="654BA557">
        <w:rPr>
          <w:color w:val="000000" w:themeColor="text1"/>
          <w:lang w:val="en-US"/>
        </w:rPr>
        <w:t xml:space="preserve">Lớp </w:t>
      </w:r>
      <w:r w:rsidRPr="654BA557">
        <w:rPr>
          <w:b/>
          <w:bCs/>
          <w:color w:val="000000" w:themeColor="text1"/>
          <w:lang w:val="en-US"/>
        </w:rPr>
        <w:t>CustomerInfo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9"/>
        <w:gridCol w:w="1948"/>
        <w:gridCol w:w="1515"/>
        <w:gridCol w:w="1572"/>
        <w:gridCol w:w="3459"/>
      </w:tblGrid>
      <w:tr w:rsidR="654BA557" w:rsidTr="2D84F79D" w14:paraId="60806777" w14:textId="77777777">
        <w:tc>
          <w:tcPr>
            <w:tcW w:w="758" w:type="dxa"/>
            <w:tcMar/>
          </w:tcPr>
          <w:p w:rsidR="654BA557" w:rsidP="654BA557" w:rsidRDefault="654BA557" w14:paraId="7D49545B" w14:textId="77777777">
            <w:pPr>
              <w:spacing w:line="360" w:lineRule="auto"/>
            </w:pPr>
            <w:r w:rsidRPr="654BA557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  <w:tcMar/>
          </w:tcPr>
          <w:p w:rsidR="654BA557" w:rsidP="654BA557" w:rsidRDefault="654BA557" w14:paraId="2420AD67" w14:textId="77777777">
            <w:pPr>
              <w:spacing w:line="360" w:lineRule="auto"/>
            </w:pPr>
            <w:r w:rsidRPr="654BA557">
              <w:rPr>
                <w:color w:val="000000" w:themeColor="text1"/>
              </w:rPr>
              <w:t>Tên thuộc tính</w:t>
            </w:r>
          </w:p>
        </w:tc>
        <w:tc>
          <w:tcPr>
            <w:tcW w:w="1566" w:type="dxa"/>
            <w:tcMar/>
          </w:tcPr>
          <w:p w:rsidR="654BA557" w:rsidP="654BA557" w:rsidRDefault="654BA557" w14:paraId="2381B152" w14:textId="77777777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654BA557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654BA557" w:rsidP="654BA557" w:rsidRDefault="654BA557" w14:paraId="0F59AB94" w14:textId="77777777">
            <w:pPr>
              <w:spacing w:line="360" w:lineRule="auto"/>
            </w:pPr>
            <w:r w:rsidRPr="654BA557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  <w:tcMar/>
          </w:tcPr>
          <w:p w:rsidR="654BA557" w:rsidP="654BA557" w:rsidRDefault="654BA557" w14:paraId="4597540B" w14:textId="77777777">
            <w:pPr>
              <w:spacing w:line="360" w:lineRule="auto"/>
            </w:pPr>
            <w:r w:rsidRPr="654BA557">
              <w:rPr>
                <w:color w:val="000000" w:themeColor="text1"/>
              </w:rPr>
              <w:t>Ý nghĩa/ghi chú</w:t>
            </w:r>
          </w:p>
        </w:tc>
      </w:tr>
      <w:tr w:rsidR="654BA557" w:rsidTr="2D84F79D" w14:paraId="5C9D46EE" w14:textId="77777777">
        <w:tc>
          <w:tcPr>
            <w:tcW w:w="758" w:type="dxa"/>
            <w:tcMar/>
          </w:tcPr>
          <w:p w:rsidR="654BA557" w:rsidP="654BA557" w:rsidRDefault="654BA557" w14:paraId="3F181479" w14:textId="61F7D860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654BA557" w:rsidP="654BA557" w:rsidRDefault="654BA557" w14:paraId="7A94BC09" w14:textId="1A61B51C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CustomerID</w:t>
            </w:r>
          </w:p>
        </w:tc>
        <w:tc>
          <w:tcPr>
            <w:tcW w:w="1566" w:type="dxa"/>
            <w:tcMar/>
          </w:tcPr>
          <w:p w:rsidR="654BA557" w:rsidP="654BA557" w:rsidRDefault="654BA557" w14:paraId="76F1C30E" w14:textId="1D924D4A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654BA557" w:rsidP="654BA557" w:rsidRDefault="654BA557" w14:paraId="435D1FB6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654BA557" w:rsidP="52899257" w:rsidRDefault="52899257" w14:paraId="78B80069" w14:textId="139417BE">
            <w:pPr>
              <w:pStyle w:val="BodyText"/>
              <w:spacing w:after="0"/>
              <w:rPr>
                <w:lang w:val="en-US"/>
              </w:rPr>
            </w:pPr>
            <w:r w:rsidRPr="52899257">
              <w:rPr>
                <w:lang w:val="en-US"/>
              </w:rPr>
              <w:t>Mã khách hàng</w:t>
            </w:r>
          </w:p>
        </w:tc>
      </w:tr>
      <w:tr w:rsidR="654BA557" w:rsidTr="2D84F79D" w14:paraId="3DF2F6F4" w14:textId="77777777">
        <w:tc>
          <w:tcPr>
            <w:tcW w:w="758" w:type="dxa"/>
            <w:tcMar/>
          </w:tcPr>
          <w:p w:rsidR="654BA557" w:rsidP="654BA557" w:rsidRDefault="654BA557" w14:paraId="4CFA19A2" w14:textId="7C34C8CB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654BA557" w:rsidP="654BA557" w:rsidRDefault="654BA557" w14:paraId="5207C477" w14:textId="027F0E5A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PhoneNumber</w:t>
            </w:r>
          </w:p>
        </w:tc>
        <w:tc>
          <w:tcPr>
            <w:tcW w:w="1566" w:type="dxa"/>
            <w:tcMar/>
          </w:tcPr>
          <w:p w:rsidR="654BA557" w:rsidP="654BA557" w:rsidRDefault="654BA557" w14:paraId="736F7FE9" w14:textId="4D350C66">
            <w:pPr>
              <w:pStyle w:val="BodyText"/>
              <w:spacing w:after="0"/>
              <w:rPr>
                <w:lang w:val="en-US"/>
              </w:rPr>
            </w:pPr>
            <w:r w:rsidRPr="654BA557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654BA557" w:rsidP="654BA557" w:rsidRDefault="654BA557" w14:paraId="5E1922C2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654BA557" w:rsidP="2BBB7DD6" w:rsidRDefault="2BBB7DD6" w14:paraId="137B887A" w14:textId="05AA559D">
            <w:pPr>
              <w:pStyle w:val="BodyText"/>
              <w:spacing w:after="0"/>
              <w:rPr>
                <w:lang w:val="en-US"/>
              </w:rPr>
            </w:pPr>
            <w:r w:rsidRPr="2BBB7DD6">
              <w:rPr>
                <w:lang w:val="en-US"/>
              </w:rPr>
              <w:t>Số điện thoại</w:t>
            </w:r>
          </w:p>
        </w:tc>
      </w:tr>
      <w:tr w:rsidR="2BBB7DD6" w:rsidTr="2D84F79D" w14:paraId="643E7862" w14:textId="77777777">
        <w:tc>
          <w:tcPr>
            <w:tcW w:w="758" w:type="dxa"/>
            <w:tcMar/>
          </w:tcPr>
          <w:p w:rsidR="2BBB7DD6" w:rsidP="2BBB7DD6" w:rsidRDefault="5B19E315" w14:paraId="1EA85080" w14:textId="66A91846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BBB7DD6" w:rsidP="2BBB7DD6" w:rsidRDefault="5B19E315" w14:paraId="0D5450AA" w14:textId="7421DFE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CustomerName</w:t>
            </w:r>
          </w:p>
        </w:tc>
        <w:tc>
          <w:tcPr>
            <w:tcW w:w="1566" w:type="dxa"/>
            <w:tcMar/>
          </w:tcPr>
          <w:p w:rsidR="2BBB7DD6" w:rsidP="2BBB7DD6" w:rsidRDefault="5B19E315" w14:paraId="2C3ACF0C" w14:textId="7B5718D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BBB7DD6" w:rsidP="2BBB7DD6" w:rsidRDefault="2BBB7DD6" w14:paraId="7D82EB5F" w14:textId="00E6966D">
            <w:pPr>
              <w:pStyle w:val="BodyText"/>
            </w:pPr>
          </w:p>
        </w:tc>
        <w:tc>
          <w:tcPr>
            <w:tcW w:w="3646" w:type="dxa"/>
            <w:tcMar/>
          </w:tcPr>
          <w:p w:rsidR="2BBB7DD6" w:rsidP="2BBB7DD6" w:rsidRDefault="5B19E315" w14:paraId="1A7888B2" w14:textId="46BA9A4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Tên khách hàng</w:t>
            </w:r>
          </w:p>
        </w:tc>
      </w:tr>
    </w:tbl>
    <w:p w:rsidR="654BA557" w:rsidP="654BA557" w:rsidRDefault="654BA557" w14:paraId="64669565" w14:textId="60FE7F71">
      <w:pPr>
        <w:pStyle w:val="BodyText"/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23D13" w:rsidTr="5B19E315" w14:paraId="5419E84D" w14:textId="77777777">
        <w:tc>
          <w:tcPr>
            <w:tcW w:w="758" w:type="dxa"/>
          </w:tcPr>
          <w:p w:rsidRPr="00F44EE4" w:rsidR="00523D13" w:rsidP="003C387E" w:rsidRDefault="00523D13" w14:paraId="5B5E7F2F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Pr="004D2929" w:rsidR="00523D13" w:rsidP="003C387E" w:rsidRDefault="00523D13" w14:paraId="534225A9" w14:textId="77777777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Pr="00363B6E" w:rsidR="00523D13" w:rsidP="003C387E" w:rsidRDefault="00523D13" w14:paraId="2BAB9A57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Pr="00F44EE4" w:rsidR="00523D13" w:rsidP="003C387E" w:rsidRDefault="00523D13" w14:paraId="714CBC31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Pr="00F44EE4" w:rsidR="00523D13" w:rsidP="003C387E" w:rsidRDefault="00523D13" w14:paraId="27DC93AC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23D13" w:rsidTr="5B19E315" w14:paraId="56F6B8AD" w14:textId="77777777">
        <w:tc>
          <w:tcPr>
            <w:tcW w:w="758" w:type="dxa"/>
          </w:tcPr>
          <w:p w:rsidR="00523D13" w:rsidP="003C387E" w:rsidRDefault="00523D13" w14:paraId="00F1C25F" w14:textId="77777777">
            <w:pPr>
              <w:pStyle w:val="BodyText"/>
              <w:spacing w:after="0"/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Pr="00ED3FAC" w:rsidR="00523D13" w:rsidP="003C387E" w:rsidRDefault="00ED3FAC" w14:paraId="55BA554E" w14:textId="5628F57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Add()</w:t>
            </w:r>
          </w:p>
        </w:tc>
        <w:tc>
          <w:tcPr>
            <w:tcW w:w="1566" w:type="dxa"/>
          </w:tcPr>
          <w:p w:rsidRPr="00363B6E" w:rsidR="00523D13" w:rsidP="003C387E" w:rsidRDefault="00ED3FAC" w14:paraId="68678446" w14:textId="7BCD6B5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523D13" w:rsidP="003C387E" w:rsidRDefault="00523D13" w14:paraId="664A6F28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523D13" w:rsidP="5B19E315" w:rsidRDefault="5B19E315" w14:paraId="509749CA" w14:textId="0D3764D3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Thêm khách hàng</w:t>
            </w:r>
          </w:p>
        </w:tc>
      </w:tr>
      <w:tr w:rsidR="00ED3FAC" w:rsidTr="5B19E315" w14:paraId="4E46DD84" w14:textId="77777777">
        <w:tc>
          <w:tcPr>
            <w:tcW w:w="758" w:type="dxa"/>
          </w:tcPr>
          <w:p w:rsidR="00ED3FAC" w:rsidP="003C387E" w:rsidRDefault="00ED3FAC" w14:paraId="6C965105" w14:textId="2DE6058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D3FAC" w:rsidP="003C387E" w:rsidRDefault="00ED3FAC" w14:paraId="5DAF2334" w14:textId="41133D9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Delete()</w:t>
            </w:r>
          </w:p>
        </w:tc>
        <w:tc>
          <w:tcPr>
            <w:tcW w:w="1566" w:type="dxa"/>
          </w:tcPr>
          <w:p w:rsidRPr="00363B6E" w:rsidR="00ED3FAC" w:rsidP="003C387E" w:rsidRDefault="00ED3FAC" w14:paraId="22E65B6F" w14:textId="6F97A0A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D3FAC" w:rsidP="003C387E" w:rsidRDefault="00ED3FAC" w14:paraId="7A4E671F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ED3FAC" w:rsidP="5B19E315" w:rsidRDefault="5B19E315" w14:paraId="2CD6FA23" w14:textId="51A3524E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Xóa khách hàng</w:t>
            </w:r>
          </w:p>
        </w:tc>
      </w:tr>
      <w:tr w:rsidR="00ED3FAC" w:rsidTr="5B19E315" w14:paraId="7F7C800F" w14:textId="77777777">
        <w:tc>
          <w:tcPr>
            <w:tcW w:w="758" w:type="dxa"/>
          </w:tcPr>
          <w:p w:rsidR="00ED3FAC" w:rsidP="003C387E" w:rsidRDefault="00ED3FAC" w14:paraId="6F8DE95D" w14:textId="6C6F22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D3FAC" w:rsidP="003C387E" w:rsidRDefault="00ED3FAC" w14:paraId="323E7EBC" w14:textId="7537859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Update()</w:t>
            </w:r>
          </w:p>
        </w:tc>
        <w:tc>
          <w:tcPr>
            <w:tcW w:w="1566" w:type="dxa"/>
          </w:tcPr>
          <w:p w:rsidRPr="00363B6E" w:rsidR="00ED3FAC" w:rsidP="003C387E" w:rsidRDefault="00ED3FAC" w14:paraId="2290C625" w14:textId="23CEE4C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D3FAC" w:rsidP="003C387E" w:rsidRDefault="00ED3FAC" w14:paraId="270E36BC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ED3FAC" w:rsidP="5B19E315" w:rsidRDefault="5B19E315" w14:paraId="67569419" w14:textId="21AEDDA4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Cập nhật khách hàng</w:t>
            </w:r>
          </w:p>
        </w:tc>
      </w:tr>
      <w:tr w:rsidR="00ED3FAC" w:rsidTr="5B19E315" w14:paraId="2C2174E2" w14:textId="77777777">
        <w:tc>
          <w:tcPr>
            <w:tcW w:w="758" w:type="dxa"/>
          </w:tcPr>
          <w:p w:rsidR="00ED3FAC" w:rsidP="003C387E" w:rsidRDefault="00ED3FAC" w14:paraId="06B747AC" w14:textId="7E8B582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D3FAC" w:rsidP="003C387E" w:rsidRDefault="00ED3FAC" w14:paraId="40454230" w14:textId="6F36700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Search()</w:t>
            </w:r>
          </w:p>
        </w:tc>
        <w:tc>
          <w:tcPr>
            <w:tcW w:w="1566" w:type="dxa"/>
          </w:tcPr>
          <w:p w:rsidRPr="00363B6E" w:rsidR="00ED3FAC" w:rsidP="003C387E" w:rsidRDefault="0057610C" w14:paraId="3C0907D3" w14:textId="20C773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ED3FAC" w:rsidP="003C387E" w:rsidRDefault="00ED3FAC" w14:paraId="417E0211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Pr="008A30E8" w:rsidR="00ED3FAC" w:rsidP="5B19E315" w:rsidRDefault="5B19E315" w14:paraId="1A222CE8" w14:textId="18480329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Tìm kiếm khách hàng</w:t>
            </w:r>
          </w:p>
        </w:tc>
      </w:tr>
    </w:tbl>
    <w:p w:rsidR="5B19E315" w:rsidP="5B19E315" w:rsidRDefault="5B19E315" w14:paraId="61A2615D" w14:textId="0861A829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/>
          <w:lang w:val="en-US"/>
        </w:rPr>
      </w:pPr>
      <w:r w:rsidRPr="5B19E315">
        <w:rPr>
          <w:color w:val="000000" w:themeColor="text1"/>
          <w:lang w:val="en-US"/>
        </w:rPr>
        <w:t xml:space="preserve">Lớp </w:t>
      </w:r>
      <w:r w:rsidRPr="5B19E315">
        <w:rPr>
          <w:b/>
          <w:bCs/>
          <w:color w:val="000000" w:themeColor="text1"/>
          <w:lang w:val="en-US"/>
        </w:rPr>
        <w:t>Warranty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9"/>
        <w:gridCol w:w="1948"/>
        <w:gridCol w:w="1515"/>
        <w:gridCol w:w="1572"/>
        <w:gridCol w:w="3459"/>
      </w:tblGrid>
      <w:tr w:rsidR="5B19E315" w:rsidTr="2D84F79D" w14:paraId="4B1F50C4" w14:textId="77777777">
        <w:tc>
          <w:tcPr>
            <w:tcW w:w="749" w:type="dxa"/>
            <w:tcMar/>
          </w:tcPr>
          <w:p w:rsidR="5B19E315" w:rsidP="5B19E315" w:rsidRDefault="5B19E315" w14:paraId="73A2E6D1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STT</w:t>
            </w:r>
          </w:p>
        </w:tc>
        <w:tc>
          <w:tcPr>
            <w:tcW w:w="1948" w:type="dxa"/>
            <w:tcMar/>
          </w:tcPr>
          <w:p w:rsidR="5B19E315" w:rsidP="5B19E315" w:rsidRDefault="5B19E315" w14:paraId="6FEEDCD6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Tên thuộc tính</w:t>
            </w:r>
          </w:p>
        </w:tc>
        <w:tc>
          <w:tcPr>
            <w:tcW w:w="1515" w:type="dxa"/>
            <w:tcMar/>
          </w:tcPr>
          <w:p w:rsidR="5B19E315" w:rsidP="5B19E315" w:rsidRDefault="5B19E315" w14:paraId="544683DB" w14:textId="77777777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5B19E315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572" w:type="dxa"/>
            <w:tcMar/>
          </w:tcPr>
          <w:p w:rsidR="5B19E315" w:rsidP="5B19E315" w:rsidRDefault="5B19E315" w14:paraId="0CA46E0E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Ràng buộc</w:t>
            </w:r>
          </w:p>
        </w:tc>
        <w:tc>
          <w:tcPr>
            <w:tcW w:w="3459" w:type="dxa"/>
            <w:tcMar/>
          </w:tcPr>
          <w:p w:rsidR="5B19E315" w:rsidP="5B19E315" w:rsidRDefault="5B19E315" w14:paraId="6D7C6C01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Ý nghĩa/ghi chú</w:t>
            </w:r>
          </w:p>
        </w:tc>
      </w:tr>
      <w:tr w:rsidR="5B19E315" w:rsidTr="2D84F79D" w14:paraId="02EAF6C4" w14:textId="77777777">
        <w:tc>
          <w:tcPr>
            <w:tcW w:w="749" w:type="dxa"/>
            <w:tcMar/>
          </w:tcPr>
          <w:p w:rsidR="5B19E315" w:rsidP="5B19E315" w:rsidRDefault="5B19E315" w14:paraId="4D7C4F5D" w14:textId="61F7D860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1</w:t>
            </w:r>
          </w:p>
        </w:tc>
        <w:tc>
          <w:tcPr>
            <w:tcW w:w="1948" w:type="dxa"/>
            <w:tcMar/>
          </w:tcPr>
          <w:p w:rsidR="5B19E315" w:rsidP="5B19E315" w:rsidRDefault="5B19E315" w14:paraId="2C29AB8F" w14:textId="32B0FCE7">
            <w:pPr>
              <w:pStyle w:val="BodyText"/>
              <w:spacing w:after="0"/>
            </w:pPr>
            <w:r w:rsidRPr="5B19E315">
              <w:rPr>
                <w:lang w:val="en-US"/>
              </w:rPr>
              <w:t>ID</w:t>
            </w:r>
          </w:p>
        </w:tc>
        <w:tc>
          <w:tcPr>
            <w:tcW w:w="1515" w:type="dxa"/>
            <w:tcMar/>
          </w:tcPr>
          <w:p w:rsidR="5B19E315" w:rsidP="5B19E315" w:rsidRDefault="5B19E315" w14:paraId="19A82858" w14:textId="1D924D4A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private</w:t>
            </w:r>
          </w:p>
        </w:tc>
        <w:tc>
          <w:tcPr>
            <w:tcW w:w="1572" w:type="dxa"/>
            <w:tcMar/>
          </w:tcPr>
          <w:p w:rsidR="5B19E315" w:rsidP="5B19E315" w:rsidRDefault="5B19E315" w14:paraId="5529B1E2" w14:textId="77777777">
            <w:pPr>
              <w:pStyle w:val="BodyText"/>
              <w:spacing w:after="0"/>
            </w:pPr>
          </w:p>
        </w:tc>
        <w:tc>
          <w:tcPr>
            <w:tcW w:w="3459" w:type="dxa"/>
            <w:tcMar/>
          </w:tcPr>
          <w:p w:rsidR="5B19E315" w:rsidP="5B19E315" w:rsidRDefault="5B19E315" w14:paraId="26954F6C" w14:textId="26FA3578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Mã bảoh hành</w:t>
            </w:r>
          </w:p>
        </w:tc>
      </w:tr>
      <w:tr w:rsidR="5B19E315" w:rsidTr="2D84F79D" w14:paraId="1786E268" w14:textId="77777777">
        <w:tc>
          <w:tcPr>
            <w:tcW w:w="749" w:type="dxa"/>
            <w:tcMar/>
          </w:tcPr>
          <w:p w:rsidR="5B19E315" w:rsidP="5B19E315" w:rsidRDefault="5B19E315" w14:paraId="7AE2B383" w14:textId="7C34C8CB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2</w:t>
            </w:r>
          </w:p>
        </w:tc>
        <w:tc>
          <w:tcPr>
            <w:tcW w:w="1948" w:type="dxa"/>
            <w:tcMar/>
          </w:tcPr>
          <w:p w:rsidR="5B19E315" w:rsidP="5B19E315" w:rsidRDefault="5B19E315" w14:paraId="1FD1AD58" w14:textId="027F0E5A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PhoneNumber</w:t>
            </w:r>
          </w:p>
        </w:tc>
        <w:tc>
          <w:tcPr>
            <w:tcW w:w="1515" w:type="dxa"/>
            <w:tcMar/>
          </w:tcPr>
          <w:p w:rsidR="5B19E315" w:rsidP="5B19E315" w:rsidRDefault="5B19E315" w14:paraId="6D0B9A0C" w14:textId="4D350C66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private</w:t>
            </w:r>
          </w:p>
        </w:tc>
        <w:tc>
          <w:tcPr>
            <w:tcW w:w="1572" w:type="dxa"/>
            <w:tcMar/>
          </w:tcPr>
          <w:p w:rsidR="5B19E315" w:rsidP="5B19E315" w:rsidRDefault="5B19E315" w14:paraId="5C4D257D" w14:textId="77777777">
            <w:pPr>
              <w:pStyle w:val="BodyText"/>
              <w:spacing w:after="0"/>
            </w:pPr>
          </w:p>
        </w:tc>
        <w:tc>
          <w:tcPr>
            <w:tcW w:w="3459" w:type="dxa"/>
            <w:tcMar/>
          </w:tcPr>
          <w:p w:rsidR="5B19E315" w:rsidP="5B19E315" w:rsidRDefault="5B19E315" w14:paraId="7E73C827" w14:textId="4E32FF88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Số điện thoại</w:t>
            </w:r>
          </w:p>
        </w:tc>
      </w:tr>
      <w:tr w:rsidR="5B19E315" w:rsidTr="2D84F79D" w14:paraId="3A19F51A" w14:textId="77777777">
        <w:tc>
          <w:tcPr>
            <w:tcW w:w="749" w:type="dxa"/>
            <w:tcMar/>
          </w:tcPr>
          <w:p w:rsidR="5B19E315" w:rsidP="5B19E315" w:rsidRDefault="5B19E315" w14:paraId="57741D5C" w14:textId="66A91846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48" w:type="dxa"/>
            <w:tcMar/>
          </w:tcPr>
          <w:p w:rsidR="5B19E315" w:rsidP="5B19E315" w:rsidRDefault="5B19E315" w14:paraId="52622987" w14:textId="0C6B3F0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ProductID</w:t>
            </w:r>
          </w:p>
        </w:tc>
        <w:tc>
          <w:tcPr>
            <w:tcW w:w="1515" w:type="dxa"/>
            <w:tcMar/>
          </w:tcPr>
          <w:p w:rsidR="5B19E315" w:rsidP="5B19E315" w:rsidRDefault="5B19E315" w14:paraId="6C23E92C" w14:textId="7B5718D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572" w:type="dxa"/>
            <w:tcMar/>
          </w:tcPr>
          <w:p w:rsidR="5B19E315" w:rsidP="5B19E315" w:rsidRDefault="5B19E315" w14:paraId="0870E29C" w14:textId="00E6966D">
            <w:pPr>
              <w:pStyle w:val="BodyText"/>
            </w:pPr>
          </w:p>
        </w:tc>
        <w:tc>
          <w:tcPr>
            <w:tcW w:w="3459" w:type="dxa"/>
            <w:tcMar/>
          </w:tcPr>
          <w:p w:rsidR="5B19E315" w:rsidP="5B19E315" w:rsidRDefault="5B19E315" w14:paraId="77304999" w14:textId="482F5B6B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Mã sản phẩm được bảo hành</w:t>
            </w:r>
          </w:p>
        </w:tc>
      </w:tr>
    </w:tbl>
    <w:p w:rsidR="5B19E315" w:rsidP="5B19E315" w:rsidRDefault="5B19E315" w14:paraId="599EE7F5" w14:textId="60FE7F71">
      <w:pPr>
        <w:pStyle w:val="BodyText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1"/>
        <w:gridCol w:w="1909"/>
        <w:gridCol w:w="1518"/>
        <w:gridCol w:w="1581"/>
        <w:gridCol w:w="3484"/>
      </w:tblGrid>
      <w:tr w:rsidR="5B19E315" w:rsidTr="5B19E315" w14:paraId="42E54CC0" w14:textId="77777777">
        <w:tc>
          <w:tcPr>
            <w:tcW w:w="758" w:type="dxa"/>
          </w:tcPr>
          <w:p w:rsidR="5B19E315" w:rsidP="5B19E315" w:rsidRDefault="5B19E315" w14:paraId="62CD97E4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STT</w:t>
            </w:r>
          </w:p>
        </w:tc>
        <w:tc>
          <w:tcPr>
            <w:tcW w:w="1966" w:type="dxa"/>
          </w:tcPr>
          <w:p w:rsidR="5B19E315" w:rsidP="5B19E315" w:rsidRDefault="5B19E315" w14:paraId="45E366AE" w14:textId="77777777">
            <w:pPr>
              <w:spacing w:line="360" w:lineRule="auto"/>
              <w:rPr>
                <w:lang w:val="en-US"/>
              </w:rPr>
            </w:pPr>
            <w:r w:rsidRPr="5B19E315">
              <w:rPr>
                <w:color w:val="000000" w:themeColor="text1"/>
              </w:rPr>
              <w:t xml:space="preserve">Tên </w:t>
            </w:r>
            <w:r w:rsidRPr="5B19E315">
              <w:rPr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5B19E315" w:rsidP="5B19E315" w:rsidRDefault="5B19E315" w14:paraId="1F9F335F" w14:textId="77777777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5B19E315">
              <w:rPr>
                <w:color w:val="000000" w:themeColor="text1"/>
                <w:lang w:val="en-US"/>
              </w:rPr>
              <w:t>Loại</w:t>
            </w:r>
          </w:p>
        </w:tc>
        <w:tc>
          <w:tcPr>
            <w:tcW w:w="1640" w:type="dxa"/>
          </w:tcPr>
          <w:p w:rsidR="5B19E315" w:rsidP="5B19E315" w:rsidRDefault="5B19E315" w14:paraId="46832CB8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Ràng buộc</w:t>
            </w:r>
          </w:p>
        </w:tc>
        <w:tc>
          <w:tcPr>
            <w:tcW w:w="3646" w:type="dxa"/>
          </w:tcPr>
          <w:p w:rsidR="5B19E315" w:rsidP="5B19E315" w:rsidRDefault="5B19E315" w14:paraId="0DCF57B1" w14:textId="77777777">
            <w:pPr>
              <w:spacing w:line="360" w:lineRule="auto"/>
            </w:pPr>
            <w:r w:rsidRPr="5B19E315">
              <w:rPr>
                <w:color w:val="000000" w:themeColor="text1"/>
              </w:rPr>
              <w:t>Ý nghĩa/ghi chú</w:t>
            </w:r>
          </w:p>
        </w:tc>
      </w:tr>
      <w:tr w:rsidR="5B19E315" w:rsidTr="5B19E315" w14:paraId="20ED6AF4" w14:textId="77777777">
        <w:tc>
          <w:tcPr>
            <w:tcW w:w="758" w:type="dxa"/>
          </w:tcPr>
          <w:p w:rsidR="5B19E315" w:rsidP="5B19E315" w:rsidRDefault="5B19E315" w14:paraId="40D69679" w14:textId="77777777">
            <w:pPr>
              <w:pStyle w:val="BodyText"/>
              <w:spacing w:after="0"/>
            </w:pPr>
            <w:r w:rsidRPr="5B19E315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5B19E315" w:rsidP="5B19E315" w:rsidRDefault="5B19E315" w14:paraId="603CD330" w14:textId="5628F579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Add()</w:t>
            </w:r>
          </w:p>
        </w:tc>
        <w:tc>
          <w:tcPr>
            <w:tcW w:w="1566" w:type="dxa"/>
          </w:tcPr>
          <w:p w:rsidR="5B19E315" w:rsidP="5B19E315" w:rsidRDefault="5B19E315" w14:paraId="468050A4" w14:textId="7BCD6B5C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5B19E315" w:rsidP="5B19E315" w:rsidRDefault="5B19E315" w14:paraId="76E60CE9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5B19E315" w:rsidP="5B19E315" w:rsidRDefault="5B19E315" w14:paraId="3ACE8665" w14:textId="0D3764D3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Thêm khách hàng</w:t>
            </w:r>
          </w:p>
        </w:tc>
      </w:tr>
      <w:tr w:rsidR="5B19E315" w:rsidTr="5B19E315" w14:paraId="3074AC97" w14:textId="77777777">
        <w:tc>
          <w:tcPr>
            <w:tcW w:w="758" w:type="dxa"/>
          </w:tcPr>
          <w:p w:rsidR="5B19E315" w:rsidP="5B19E315" w:rsidRDefault="5B19E315" w14:paraId="15EDAFD4" w14:textId="2DE60589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5B19E315" w:rsidP="5B19E315" w:rsidRDefault="5B19E315" w14:paraId="1B5BB23F" w14:textId="41133D9A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Delete()</w:t>
            </w:r>
          </w:p>
        </w:tc>
        <w:tc>
          <w:tcPr>
            <w:tcW w:w="1566" w:type="dxa"/>
          </w:tcPr>
          <w:p w:rsidR="5B19E315" w:rsidP="5B19E315" w:rsidRDefault="5B19E315" w14:paraId="5BF540C4" w14:textId="6F97A0A7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5B19E315" w:rsidP="5B19E315" w:rsidRDefault="5B19E315" w14:paraId="69DF73C4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5B19E315" w:rsidP="5B19E315" w:rsidRDefault="5B19E315" w14:paraId="12292661" w14:textId="51A3524E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Xóa khách hàng</w:t>
            </w:r>
          </w:p>
        </w:tc>
      </w:tr>
      <w:tr w:rsidR="5B19E315" w:rsidTr="5B19E315" w14:paraId="2DC4C0B4" w14:textId="77777777">
        <w:tc>
          <w:tcPr>
            <w:tcW w:w="758" w:type="dxa"/>
          </w:tcPr>
          <w:p w:rsidR="5B19E315" w:rsidP="5B19E315" w:rsidRDefault="5B19E315" w14:paraId="64F67775" w14:textId="6C6F227F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5B19E315" w:rsidP="5B19E315" w:rsidRDefault="5B19E315" w14:paraId="26A68034" w14:textId="75378594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Update()</w:t>
            </w:r>
          </w:p>
        </w:tc>
        <w:tc>
          <w:tcPr>
            <w:tcW w:w="1566" w:type="dxa"/>
          </w:tcPr>
          <w:p w:rsidR="5B19E315" w:rsidP="5B19E315" w:rsidRDefault="5B19E315" w14:paraId="3477E35F" w14:textId="23CEE4C4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5B19E315" w:rsidP="5B19E315" w:rsidRDefault="5B19E315" w14:paraId="4BB8C8EE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5B19E315" w:rsidP="5B19E315" w:rsidRDefault="5B19E315" w14:paraId="209391CA" w14:textId="21AEDDA4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Cập nhật khách hàng</w:t>
            </w:r>
          </w:p>
        </w:tc>
      </w:tr>
      <w:tr w:rsidR="5B19E315" w:rsidTr="5B19E315" w14:paraId="7B17BD22" w14:textId="77777777">
        <w:tc>
          <w:tcPr>
            <w:tcW w:w="758" w:type="dxa"/>
          </w:tcPr>
          <w:p w:rsidR="5B19E315" w:rsidP="5B19E315" w:rsidRDefault="5B19E315" w14:paraId="1DE6EB62" w14:textId="7E8B5825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5B19E315" w:rsidP="5B19E315" w:rsidRDefault="5B19E315" w14:paraId="27159248" w14:textId="6F367002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Search()</w:t>
            </w:r>
          </w:p>
        </w:tc>
        <w:tc>
          <w:tcPr>
            <w:tcW w:w="1566" w:type="dxa"/>
          </w:tcPr>
          <w:p w:rsidR="5B19E315" w:rsidP="5B19E315" w:rsidRDefault="5B19E315" w14:paraId="7BBC319A" w14:textId="20C773D6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5B19E315" w:rsidP="5B19E315" w:rsidRDefault="5B19E315" w14:paraId="0CDD4B05" w14:textId="7777777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5B19E315" w:rsidP="5B19E315" w:rsidRDefault="5B19E315" w14:paraId="35240E91" w14:textId="18480329">
            <w:pPr>
              <w:pStyle w:val="BodyText"/>
              <w:spacing w:after="0"/>
              <w:rPr>
                <w:lang w:val="en-US"/>
              </w:rPr>
            </w:pPr>
            <w:r w:rsidRPr="5B19E315">
              <w:rPr>
                <w:lang w:val="en-US"/>
              </w:rPr>
              <w:t>Tìm kiếm khách hàng</w:t>
            </w:r>
          </w:p>
        </w:tc>
      </w:tr>
    </w:tbl>
    <w:p w:rsidR="5B19E315" w:rsidP="5B19E315" w:rsidRDefault="5B19E315" w14:paraId="2BDCB90E" w14:textId="49D36D4B">
      <w:pPr>
        <w:pStyle w:val="BodyText"/>
        <w:spacing w:before="120"/>
        <w:ind w:left="360"/>
        <w:jc w:val="both"/>
        <w:rPr>
          <w:color w:val="000000" w:themeColor="text1"/>
          <w:lang w:val="en-US"/>
        </w:rPr>
      </w:pPr>
    </w:p>
    <w:p w:rsidR="001C07C7" w:rsidP="2D84F79D" w:rsidRDefault="001C07C7" w14:paraId="34D660C1" w14:textId="3ADEDA59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Bill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2D84F79D" w14:paraId="2874F9B7" w14:textId="77777777">
        <w:tc>
          <w:tcPr>
            <w:tcW w:w="758" w:type="dxa"/>
            <w:tcMar/>
          </w:tcPr>
          <w:p w:rsidRPr="00F44EE4" w:rsidR="001C07C7" w:rsidP="003C387E" w:rsidRDefault="001C07C7" w14:paraId="1F4A9BB0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  <w:tcMar/>
          </w:tcPr>
          <w:p w:rsidRPr="00F44EE4" w:rsidR="001C07C7" w:rsidP="003C387E" w:rsidRDefault="001C07C7" w14:paraId="0C438509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Mar/>
          </w:tcPr>
          <w:p w:rsidRPr="00363B6E" w:rsidR="001C07C7" w:rsidP="003C387E" w:rsidRDefault="001C07C7" w14:paraId="1553526F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Pr="00F44EE4" w:rsidR="001C07C7" w:rsidP="003C387E" w:rsidRDefault="001C07C7" w14:paraId="388E2D96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  <w:tcMar/>
          </w:tcPr>
          <w:p w:rsidRPr="00F44EE4" w:rsidR="001C07C7" w:rsidP="003C387E" w:rsidRDefault="001C07C7" w14:paraId="4177B559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C07C7" w:rsidTr="2D84F79D" w14:paraId="4E4BE726" w14:textId="77777777">
        <w:tc>
          <w:tcPr>
            <w:tcW w:w="758" w:type="dxa"/>
            <w:tcMar/>
          </w:tcPr>
          <w:p w:rsidR="2D84F79D" w:rsidP="2D84F79D" w:rsidRDefault="2D84F79D" w14:paraId="55578F3B" w14:textId="0E1AD9CE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71293F25" w14:textId="3E1237CE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D84F79D" w:rsidR="2D84F79D">
              <w:rPr>
                <w:lang w:val="en-US"/>
              </w:rPr>
              <w:t>BillID</w:t>
            </w:r>
          </w:p>
        </w:tc>
        <w:tc>
          <w:tcPr>
            <w:tcW w:w="1566" w:type="dxa"/>
            <w:tcMar/>
          </w:tcPr>
          <w:p w:rsidR="2D84F79D" w:rsidP="2D84F79D" w:rsidRDefault="2D84F79D" w14:paraId="4A25B38B" w14:textId="6C9D0A98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D84F79D" w:rsidP="2D84F79D" w:rsidRDefault="2D84F79D" w14:paraId="3D374E7D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6134BB74" w14:textId="135C7607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Mã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hóa đơn</w:t>
            </w:r>
          </w:p>
        </w:tc>
      </w:tr>
      <w:tr w:rsidR="2D84F79D" w:rsidTr="2D84F79D" w14:paraId="634E8FE2">
        <w:tc>
          <w:tcPr>
            <w:tcW w:w="758" w:type="dxa"/>
            <w:tcMar/>
          </w:tcPr>
          <w:p w:rsidR="2D84F79D" w:rsidP="2D84F79D" w:rsidRDefault="2D84F79D" w14:paraId="28329FEA" w14:textId="3722685D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177C370F" w14:textId="29A1F4A8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Quantity</w:t>
            </w:r>
          </w:p>
        </w:tc>
        <w:tc>
          <w:tcPr>
            <w:tcW w:w="1566" w:type="dxa"/>
            <w:tcMar/>
          </w:tcPr>
          <w:p w:rsidR="2D84F79D" w:rsidP="2D84F79D" w:rsidRDefault="2D84F79D" w14:paraId="364C7BC8" w14:textId="5A39F239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D84F79D" w:rsidP="2D84F79D" w:rsidRDefault="2D84F79D" w14:paraId="74270D7E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5123931E" w14:textId="3AF36F31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Số lượng</w:t>
            </w:r>
          </w:p>
        </w:tc>
      </w:tr>
      <w:tr w:rsidR="2D84F79D" w:rsidTr="2D84F79D" w14:paraId="5E84BA0E">
        <w:tc>
          <w:tcPr>
            <w:tcW w:w="758" w:type="dxa"/>
            <w:tcMar/>
          </w:tcPr>
          <w:p w:rsidR="2D84F79D" w:rsidP="2D84F79D" w:rsidRDefault="2D84F79D" w14:paraId="60BBE4D3" w14:textId="3A9F7FE8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0D229831" w14:textId="033FDBF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CashierID</w:t>
            </w:r>
          </w:p>
        </w:tc>
        <w:tc>
          <w:tcPr>
            <w:tcW w:w="1566" w:type="dxa"/>
            <w:tcMar/>
          </w:tcPr>
          <w:p w:rsidR="2D84F79D" w:rsidP="2D84F79D" w:rsidRDefault="2D84F79D" w14:paraId="359310C1" w14:textId="48F6CC04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D84F79D" w:rsidP="2D84F79D" w:rsidRDefault="2D84F79D" w14:paraId="4CB322FA" w14:textId="094BAD4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19177B3D" w14:textId="2B56DF0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Mã nhân viên</w:t>
            </w:r>
          </w:p>
        </w:tc>
      </w:tr>
      <w:tr w:rsidR="2D84F79D" w:rsidTr="2D84F79D" w14:paraId="25444692">
        <w:tc>
          <w:tcPr>
            <w:tcW w:w="758" w:type="dxa"/>
            <w:tcMar/>
          </w:tcPr>
          <w:p w:rsidR="2D84F79D" w:rsidP="2D84F79D" w:rsidRDefault="2D84F79D" w14:paraId="598F27BC" w14:textId="6156E1EE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5F6466B2" w14:textId="58CAC41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Total</w:t>
            </w:r>
          </w:p>
        </w:tc>
        <w:tc>
          <w:tcPr>
            <w:tcW w:w="1566" w:type="dxa"/>
            <w:tcMar/>
          </w:tcPr>
          <w:p w:rsidR="2D84F79D" w:rsidP="2D84F79D" w:rsidRDefault="2D84F79D" w14:paraId="4D9EDA67" w14:textId="7695AD1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D84F79D" w:rsidP="2D84F79D" w:rsidRDefault="2D84F79D" w14:paraId="3A626588" w14:textId="4462B78F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04170DD" w14:textId="549239AC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Mã hóa đơn</w:t>
            </w:r>
          </w:p>
        </w:tc>
      </w:tr>
    </w:tbl>
    <w:p w:rsidR="00523D13" w:rsidP="00523D13" w:rsidRDefault="00523D13" w14:paraId="68E8FC0B" w14:textId="77777777">
      <w:pPr>
        <w:pStyle w:val="BodyText"/>
        <w:keepLines w:val="0"/>
        <w:widowControl/>
        <w:spacing w:before="120"/>
        <w:jc w:val="both"/>
        <w:rPr>
          <w:color w:val="000000" w:themeColor="text1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23D13" w:rsidTr="2D84F79D" w14:paraId="65EC643D" w14:textId="77777777">
        <w:tc>
          <w:tcPr>
            <w:tcW w:w="758" w:type="dxa"/>
            <w:tcMar/>
          </w:tcPr>
          <w:p w:rsidRPr="00F44EE4" w:rsidR="00523D13" w:rsidP="003C387E" w:rsidRDefault="00523D13" w14:paraId="655CF54A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  <w:tcMar/>
          </w:tcPr>
          <w:p w:rsidRPr="004D2929" w:rsidR="00523D13" w:rsidP="003C387E" w:rsidRDefault="00523D13" w14:paraId="3A3B0A99" w14:textId="77777777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Pr="00363B6E" w:rsidR="00523D13" w:rsidP="003C387E" w:rsidRDefault="00523D13" w14:paraId="06126CF2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Pr="00F44EE4" w:rsidR="00523D13" w:rsidP="003C387E" w:rsidRDefault="00523D13" w14:paraId="0BEA3FD5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  <w:tcMar/>
          </w:tcPr>
          <w:p w:rsidRPr="00F44EE4" w:rsidR="00523D13" w:rsidP="003C387E" w:rsidRDefault="00523D13" w14:paraId="349F7F88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23D13" w:rsidTr="2D84F79D" w14:paraId="4DB278C1" w14:textId="77777777">
        <w:tc>
          <w:tcPr>
            <w:tcW w:w="758" w:type="dxa"/>
            <w:tcMar/>
          </w:tcPr>
          <w:p w:rsidR="00523D13" w:rsidP="003C387E" w:rsidRDefault="00523D13" w14:paraId="38CE5E37" w14:textId="77777777">
            <w:pPr>
              <w:pStyle w:val="BodyText"/>
              <w:spacing w:after="0"/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Pr="007061C2" w:rsidR="00523D13" w:rsidP="003C387E" w:rsidRDefault="007061C2" w14:paraId="60012697" w14:textId="10CDE60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Pr="00363B6E" w:rsidR="00523D13" w:rsidP="003C387E" w:rsidRDefault="007061C2" w14:paraId="27325B0E" w14:textId="31EE006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00523D13" w:rsidP="003C387E" w:rsidRDefault="00523D13" w14:paraId="51DBE6A6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Pr="008A30E8" w:rsidR="00523D13" w:rsidP="003C387E" w:rsidRDefault="007061C2" w14:paraId="7C2C61D7" w14:textId="600BB09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Bổ sung hàng vào kho</w:t>
            </w:r>
          </w:p>
        </w:tc>
      </w:tr>
      <w:tr w:rsidR="009D66FB" w:rsidTr="2D84F79D" w14:paraId="074D3D70" w14:textId="77777777">
        <w:tc>
          <w:tcPr>
            <w:tcW w:w="758" w:type="dxa"/>
            <w:tcMar/>
          </w:tcPr>
          <w:p w:rsidR="009D66FB" w:rsidP="003C387E" w:rsidRDefault="009D66FB" w14:paraId="09A6F59D" w14:textId="393AB06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009D66FB" w:rsidP="003C387E" w:rsidRDefault="009D66FB" w14:paraId="65294C25" w14:textId="2F50B9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009D66FB" w:rsidP="003C387E" w:rsidRDefault="009D66FB" w14:paraId="7C5B058C" w14:textId="7AC4F5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009D66FB" w:rsidP="003C387E" w:rsidRDefault="009D66FB" w14:paraId="4AF0D175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009D66FB" w:rsidP="003C387E" w:rsidRDefault="009D66FB" w14:paraId="13A04A40" w14:textId="66E0165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kho hàng</w:t>
            </w:r>
          </w:p>
        </w:tc>
      </w:tr>
    </w:tbl>
    <w:p w:rsidR="001C07C7" w:rsidP="2D84F79D" w:rsidRDefault="001C07C7" w14:paraId="12C55CF5" w14:textId="41CF718D">
      <w:pPr>
        <w:pStyle w:val="BodyText"/>
        <w:keepLines w:val="0"/>
        <w:widowControl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BillDetail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C07C7" w:rsidTr="2D84F79D" w14:paraId="3FA8589A" w14:textId="77777777">
        <w:tc>
          <w:tcPr>
            <w:tcW w:w="758" w:type="dxa"/>
            <w:tcMar/>
          </w:tcPr>
          <w:p w:rsidRPr="00F44EE4" w:rsidR="001C07C7" w:rsidP="003C387E" w:rsidRDefault="001C07C7" w14:paraId="388BE05F" w14:textId="7777777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  <w:tcMar/>
          </w:tcPr>
          <w:p w:rsidRPr="00F44EE4" w:rsidR="001C07C7" w:rsidP="003C387E" w:rsidRDefault="001C07C7" w14:paraId="692B6D48" w14:textId="77777777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Mar/>
          </w:tcPr>
          <w:p w:rsidRPr="00363B6E" w:rsidR="001C07C7" w:rsidP="003C387E" w:rsidRDefault="001C07C7" w14:paraId="420C5C04" w14:textId="7777777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Pr="00F44EE4" w:rsidR="001C07C7" w:rsidP="003C387E" w:rsidRDefault="001C07C7" w14:paraId="6F32DEC4" w14:textId="77777777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  <w:tcMar/>
          </w:tcPr>
          <w:p w:rsidRPr="00F44EE4" w:rsidR="001C07C7" w:rsidP="003C387E" w:rsidRDefault="001C07C7" w14:paraId="0D98F2D4" w14:textId="7777777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C07C7" w:rsidTr="2D84F79D" w14:paraId="500DF229" w14:textId="77777777">
        <w:tc>
          <w:tcPr>
            <w:tcW w:w="758" w:type="dxa"/>
            <w:tcMar/>
          </w:tcPr>
          <w:p w:rsidRPr="00217106" w:rsidR="001C07C7" w:rsidP="003C387E" w:rsidRDefault="00217106" w14:paraId="385BDE84" w14:textId="0E1AD9C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Pr="00217106" w:rsidR="001C07C7" w:rsidP="2D84F79D" w:rsidRDefault="00217106" w14:paraId="37744E3D" w14:textId="33C5DB7C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Product</w:t>
            </w:r>
            <w:r w:rsidRPr="2D84F79D" w:rsidR="2D84F79D">
              <w:rPr>
                <w:lang w:val="en-US"/>
              </w:rPr>
              <w:t>ID</w:t>
            </w:r>
          </w:p>
        </w:tc>
        <w:tc>
          <w:tcPr>
            <w:tcW w:w="1566" w:type="dxa"/>
            <w:tcMar/>
          </w:tcPr>
          <w:p w:rsidRPr="00363B6E" w:rsidR="001C07C7" w:rsidP="003C387E" w:rsidRDefault="1AE01239" w14:paraId="03EA3D4D" w14:textId="6C9D0A98">
            <w:pPr>
              <w:pStyle w:val="BodyText"/>
              <w:spacing w:after="0"/>
              <w:rPr>
                <w:lang w:val="en-US"/>
              </w:rPr>
            </w:pPr>
            <w:r w:rsidRPr="1AE01239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001C07C7" w:rsidP="003C387E" w:rsidRDefault="001C07C7" w14:paraId="4C3E5CDB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Pr="00F728DF" w:rsidR="001C07C7" w:rsidP="2D84F79D" w:rsidRDefault="00F728DF" w14:paraId="0F7D2C02" w14:textId="77EC308E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Mã sản phẩm</w:t>
            </w:r>
          </w:p>
        </w:tc>
      </w:tr>
      <w:tr w:rsidR="00217106" w:rsidTr="2D84F79D" w14:paraId="50BA1740" w14:textId="77777777">
        <w:tc>
          <w:tcPr>
            <w:tcW w:w="758" w:type="dxa"/>
            <w:tcMar/>
          </w:tcPr>
          <w:p w:rsidRPr="00217106" w:rsidR="00217106" w:rsidP="003C387E" w:rsidRDefault="00217106" w14:paraId="19A7E75B" w14:textId="3722685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Pr="00217106" w:rsidR="00217106" w:rsidP="2D84F79D" w:rsidRDefault="00217106" w14:paraId="59634175" w14:textId="29A1F4A8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Quantity</w:t>
            </w:r>
          </w:p>
        </w:tc>
        <w:tc>
          <w:tcPr>
            <w:tcW w:w="1566" w:type="dxa"/>
            <w:tcMar/>
          </w:tcPr>
          <w:p w:rsidRPr="00363B6E" w:rsidR="00217106" w:rsidP="003C387E" w:rsidRDefault="1AE01239" w14:paraId="4FD31692" w14:textId="5A39F239">
            <w:pPr>
              <w:pStyle w:val="BodyText"/>
              <w:spacing w:after="0"/>
              <w:rPr>
                <w:lang w:val="en-US"/>
              </w:rPr>
            </w:pPr>
            <w:r w:rsidRPr="1AE01239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00217106" w:rsidP="003C387E" w:rsidRDefault="00217106" w14:paraId="7015BC8C" w14:textId="77777777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Pr="00F728DF" w:rsidR="00217106" w:rsidP="2D84F79D" w:rsidRDefault="00F728DF" w14:paraId="0CEF3B14" w14:textId="3AF36F31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Số lượng</w:t>
            </w:r>
          </w:p>
        </w:tc>
      </w:tr>
      <w:tr w:rsidR="2D84F79D" w:rsidTr="2D84F79D" w14:paraId="1117255F">
        <w:tc>
          <w:tcPr>
            <w:tcW w:w="758" w:type="dxa"/>
            <w:tcMar/>
          </w:tcPr>
          <w:p w:rsidR="2D84F79D" w:rsidP="2D84F79D" w:rsidRDefault="2D84F79D" w14:paraId="12B3CE19" w14:textId="0CCBC3A4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689ED088" w14:textId="113418EA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BillID</w:t>
            </w:r>
          </w:p>
        </w:tc>
        <w:tc>
          <w:tcPr>
            <w:tcW w:w="1566" w:type="dxa"/>
            <w:tcMar/>
          </w:tcPr>
          <w:p w:rsidR="2D84F79D" w:rsidP="2D84F79D" w:rsidRDefault="2D84F79D" w14:paraId="56102F04" w14:textId="7695AD1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private</w:t>
            </w:r>
          </w:p>
        </w:tc>
        <w:tc>
          <w:tcPr>
            <w:tcW w:w="1640" w:type="dxa"/>
            <w:tcMar/>
          </w:tcPr>
          <w:p w:rsidR="2D84F79D" w:rsidP="2D84F79D" w:rsidRDefault="2D84F79D" w14:paraId="240A1CC9" w14:textId="4462B78F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1BD741CB" w14:textId="2EC2270E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Mã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hóa</w:t>
            </w:r>
            <w:proofErr w:type="spellEnd"/>
            <w:r w:rsidRPr="2D84F79D" w:rsidR="2D84F79D">
              <w:rPr>
                <w:lang w:val="en-US"/>
              </w:rPr>
              <w:t xml:space="preserve"> đơn</w:t>
            </w:r>
          </w:p>
        </w:tc>
      </w:tr>
    </w:tbl>
    <w:p w:rsidR="2D84F79D" w:rsidP="2D84F79D" w:rsidRDefault="2D84F79D" w14:paraId="0EB55BF1" w14:textId="715F559E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B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illDAO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2D84F79D" w:rsidTr="2D84F79D" w14:paraId="6BB06C2C">
        <w:tc>
          <w:tcPr>
            <w:tcW w:w="758" w:type="dxa"/>
            <w:tcMar/>
          </w:tcPr>
          <w:p w:rsidR="2D84F79D" w:rsidP="2D84F79D" w:rsidRDefault="2D84F79D" w14:paraId="3D1013C2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STT</w:t>
            </w:r>
          </w:p>
        </w:tc>
        <w:tc>
          <w:tcPr>
            <w:tcW w:w="1966" w:type="dxa"/>
            <w:tcMar/>
          </w:tcPr>
          <w:p w:rsidR="2D84F79D" w:rsidP="2D84F79D" w:rsidRDefault="2D84F79D" w14:paraId="4A8CD33D">
            <w:pPr>
              <w:spacing w:line="360" w:lineRule="auto"/>
              <w:rPr>
                <w:lang w:val="en-US"/>
              </w:rPr>
            </w:pPr>
            <w:r w:rsidRPr="2D84F79D" w:rsidR="2D84F79D">
              <w:rPr>
                <w:color w:val="000000" w:themeColor="text1" w:themeTint="FF" w:themeShade="FF"/>
              </w:rPr>
              <w:t xml:space="preserve">Tên </w:t>
            </w:r>
            <w:r w:rsidRPr="2D84F79D" w:rsidR="2D84F79D">
              <w:rPr>
                <w:color w:val="000000" w:themeColor="text1" w:themeTint="FF" w:themeShade="FF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="2D84F79D" w:rsidP="2D84F79D" w:rsidRDefault="2D84F79D" w14:paraId="1D65C4CF">
            <w:pPr>
              <w:spacing w:line="360" w:lineRule="auto"/>
              <w:jc w:val="center"/>
              <w:rPr>
                <w:color w:val="000000" w:themeColor="text1" w:themeTint="FF" w:themeShade="FF"/>
                <w:lang w:val="en-US"/>
              </w:rPr>
            </w:pPr>
            <w:r w:rsidRPr="2D84F79D" w:rsidR="2D84F79D">
              <w:rPr>
                <w:color w:val="000000" w:themeColor="text1" w:themeTint="FF" w:themeShade="FF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2D84F79D" w:rsidP="2D84F79D" w:rsidRDefault="2D84F79D" w14:paraId="50F45B4C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Ràng buộc</w:t>
            </w:r>
          </w:p>
        </w:tc>
        <w:tc>
          <w:tcPr>
            <w:tcW w:w="3646" w:type="dxa"/>
            <w:tcMar/>
          </w:tcPr>
          <w:p w:rsidR="2D84F79D" w:rsidP="2D84F79D" w:rsidRDefault="2D84F79D" w14:paraId="151C42F5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Ý nghĩa/ghi chú</w:t>
            </w:r>
          </w:p>
        </w:tc>
      </w:tr>
      <w:tr w:rsidR="2D84F79D" w:rsidTr="2D84F79D" w14:paraId="06205A9E">
        <w:tc>
          <w:tcPr>
            <w:tcW w:w="758" w:type="dxa"/>
            <w:tcMar/>
          </w:tcPr>
          <w:p w:rsidR="2D84F79D" w:rsidP="2D84F79D" w:rsidRDefault="2D84F79D" w14:paraId="4F53496D">
            <w:pPr>
              <w:pStyle w:val="BodyText"/>
              <w:spacing w:after="0"/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1D2E4036" w14:textId="10CDE60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="2D84F79D" w:rsidP="2D84F79D" w:rsidRDefault="2D84F79D" w14:paraId="5FA4D374" w14:textId="31EE006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6CBF16F4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5B0B4FB9" w14:textId="3F74A071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D84F79D" w:rsidR="2D84F79D">
              <w:rPr>
                <w:lang w:val="en-US"/>
              </w:rPr>
              <w:t>Thêm hóa đơn</w:t>
            </w:r>
          </w:p>
        </w:tc>
      </w:tr>
      <w:tr w:rsidR="2D84F79D" w:rsidTr="2D84F79D" w14:paraId="0BA82A40">
        <w:tc>
          <w:tcPr>
            <w:tcW w:w="758" w:type="dxa"/>
            <w:tcMar/>
          </w:tcPr>
          <w:p w:rsidR="2D84F79D" w:rsidP="2D84F79D" w:rsidRDefault="2D84F79D" w14:paraId="6EF01234" w14:textId="393AB067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435FC249" w14:textId="4DEAE9D3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>Get()</w:t>
            </w:r>
          </w:p>
        </w:tc>
        <w:tc>
          <w:tcPr>
            <w:tcW w:w="1566" w:type="dxa"/>
            <w:tcMar/>
          </w:tcPr>
          <w:p w:rsidR="2D84F79D" w:rsidP="2D84F79D" w:rsidRDefault="2D84F79D" w14:paraId="4C533C43" w14:textId="7AC4F57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74CE8A46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76EA76AF" w14:textId="13DF642D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hóa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đơn</w:t>
            </w:r>
            <w:proofErr w:type="spellEnd"/>
            <w:r w:rsidRPr="2D84F79D" w:rsidR="2D84F79D">
              <w:rPr>
                <w:lang w:val="en-US"/>
              </w:rPr>
              <w:t xml:space="preserve"> thông qua ID</w:t>
            </w:r>
          </w:p>
        </w:tc>
      </w:tr>
      <w:tr w:rsidR="2D84F79D" w:rsidTr="2D84F79D" w14:paraId="7492ECE9">
        <w:tc>
          <w:tcPr>
            <w:tcW w:w="758" w:type="dxa"/>
            <w:tcMar/>
          </w:tcPr>
          <w:p w:rsidR="2D84F79D" w:rsidP="2D84F79D" w:rsidRDefault="2D84F79D" w14:paraId="1DCE236D" w14:textId="4E262B5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443091BC" w14:textId="2BE472C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GetAll()</w:t>
            </w:r>
          </w:p>
        </w:tc>
        <w:tc>
          <w:tcPr>
            <w:tcW w:w="1566" w:type="dxa"/>
            <w:tcMar/>
          </w:tcPr>
          <w:p w:rsidR="2D84F79D" w:rsidP="2D84F79D" w:rsidRDefault="2D84F79D" w14:paraId="5EADC7C1" w14:textId="116D07F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26FE57A" w14:textId="753C3EF3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6FC088E0" w14:textId="23DF32D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Lấy danh sách hóa đơn</w:t>
            </w:r>
          </w:p>
        </w:tc>
      </w:tr>
      <w:tr w:rsidR="2D84F79D" w:rsidTr="2D84F79D" w14:paraId="5A607394">
        <w:tc>
          <w:tcPr>
            <w:tcW w:w="758" w:type="dxa"/>
            <w:tcMar/>
          </w:tcPr>
          <w:p w:rsidR="2D84F79D" w:rsidP="2D84F79D" w:rsidRDefault="2D84F79D" w14:paraId="7DA2062A" w14:textId="0A42548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7683E9DE" w14:textId="26943A4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Delete()</w:t>
            </w:r>
          </w:p>
        </w:tc>
        <w:tc>
          <w:tcPr>
            <w:tcW w:w="1566" w:type="dxa"/>
            <w:tcMar/>
          </w:tcPr>
          <w:p w:rsidR="2D84F79D" w:rsidP="2D84F79D" w:rsidRDefault="2D84F79D" w14:paraId="1725D6F5" w14:textId="2184044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03F1A3D7" w14:textId="67DC7F8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2DFBC3BF" w14:textId="3E57166D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Xóa</w:t>
            </w:r>
            <w:proofErr w:type="spellEnd"/>
            <w:r w:rsidRPr="2D84F79D" w:rsidR="2D84F79D">
              <w:rPr>
                <w:lang w:val="en-US"/>
              </w:rPr>
              <w:t xml:space="preserve"> hóa đơn</w:t>
            </w:r>
          </w:p>
        </w:tc>
      </w:tr>
      <w:tr w:rsidR="2D84F79D" w:rsidTr="2D84F79D" w14:paraId="182B9F67">
        <w:tc>
          <w:tcPr>
            <w:tcW w:w="758" w:type="dxa"/>
            <w:tcMar/>
          </w:tcPr>
          <w:p w:rsidR="2D84F79D" w:rsidP="2D84F79D" w:rsidRDefault="2D84F79D" w14:paraId="5E6135F3" w14:textId="1CDBA7D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5</w:t>
            </w:r>
          </w:p>
        </w:tc>
        <w:tc>
          <w:tcPr>
            <w:tcW w:w="1966" w:type="dxa"/>
            <w:tcMar/>
          </w:tcPr>
          <w:p w:rsidR="2D84F79D" w:rsidP="2D84F79D" w:rsidRDefault="2D84F79D" w14:paraId="0ABF9911" w14:textId="0348A0F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2D84F79D" w:rsidP="2D84F79D" w:rsidRDefault="2D84F79D" w14:paraId="776489A7" w14:textId="06BB679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CCF893E" w14:textId="2482C2AA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6F741C45" w14:textId="7CE3FAD7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Cập</w:t>
            </w:r>
            <w:proofErr w:type="spellEnd"/>
            <w:r w:rsidRPr="2D84F79D" w:rsidR="2D84F79D">
              <w:rPr>
                <w:lang w:val="en-US"/>
              </w:rPr>
              <w:t xml:space="preserve"> nhật</w:t>
            </w:r>
          </w:p>
        </w:tc>
      </w:tr>
    </w:tbl>
    <w:p w:rsidR="2D84F79D" w:rsidP="2D84F79D" w:rsidRDefault="2D84F79D" w14:paraId="60F5EC0E" w14:textId="781437E4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r w:rsidRPr="2D84F79D" w:rsidR="2D84F79D">
        <w:rPr>
          <w:color w:val="000000" w:themeColor="text1" w:themeTint="FF" w:themeShade="FF"/>
          <w:lang w:val="en-US"/>
        </w:rPr>
        <w:t xml:space="preserve">Lớp </w:t>
      </w:r>
      <w:r w:rsidRPr="2D84F79D" w:rsidR="2D84F79D">
        <w:rPr>
          <w:color w:val="000000" w:themeColor="text1" w:themeTint="FF" w:themeShade="FF"/>
          <w:lang w:val="en-US"/>
        </w:rPr>
        <w:t>UserDAO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2D84F79D" w:rsidTr="2D84F79D" w14:paraId="1DD75D24">
        <w:tc>
          <w:tcPr>
            <w:tcW w:w="758" w:type="dxa"/>
            <w:tcMar/>
          </w:tcPr>
          <w:p w:rsidR="2D84F79D" w:rsidP="2D84F79D" w:rsidRDefault="2D84F79D" w14:paraId="2248880F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STT</w:t>
            </w:r>
          </w:p>
        </w:tc>
        <w:tc>
          <w:tcPr>
            <w:tcW w:w="1966" w:type="dxa"/>
            <w:tcMar/>
          </w:tcPr>
          <w:p w:rsidR="2D84F79D" w:rsidP="2D84F79D" w:rsidRDefault="2D84F79D" w14:paraId="733844F7">
            <w:pPr>
              <w:spacing w:line="360" w:lineRule="auto"/>
              <w:rPr>
                <w:lang w:val="en-US"/>
              </w:rPr>
            </w:pPr>
            <w:r w:rsidRPr="2D84F79D" w:rsidR="2D84F79D">
              <w:rPr>
                <w:color w:val="000000" w:themeColor="text1" w:themeTint="FF" w:themeShade="FF"/>
              </w:rPr>
              <w:t xml:space="preserve">Tên </w:t>
            </w:r>
            <w:r w:rsidRPr="2D84F79D" w:rsidR="2D84F79D">
              <w:rPr>
                <w:color w:val="000000" w:themeColor="text1" w:themeTint="FF" w:themeShade="FF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="2D84F79D" w:rsidP="2D84F79D" w:rsidRDefault="2D84F79D" w14:paraId="408B1C75">
            <w:pPr>
              <w:spacing w:line="360" w:lineRule="auto"/>
              <w:jc w:val="center"/>
              <w:rPr>
                <w:color w:val="000000" w:themeColor="text1" w:themeTint="FF" w:themeShade="FF"/>
                <w:lang w:val="en-US"/>
              </w:rPr>
            </w:pPr>
            <w:r w:rsidRPr="2D84F79D" w:rsidR="2D84F79D">
              <w:rPr>
                <w:color w:val="000000" w:themeColor="text1" w:themeTint="FF" w:themeShade="FF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2D84F79D" w:rsidP="2D84F79D" w:rsidRDefault="2D84F79D" w14:paraId="38EEA043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Ràng buộc</w:t>
            </w:r>
          </w:p>
        </w:tc>
        <w:tc>
          <w:tcPr>
            <w:tcW w:w="3646" w:type="dxa"/>
            <w:tcMar/>
          </w:tcPr>
          <w:p w:rsidR="2D84F79D" w:rsidP="2D84F79D" w:rsidRDefault="2D84F79D" w14:paraId="60CE2B43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Ý nghĩa/ghi chú</w:t>
            </w:r>
          </w:p>
        </w:tc>
      </w:tr>
      <w:tr w:rsidR="2D84F79D" w:rsidTr="2D84F79D" w14:paraId="75AB5A09">
        <w:tc>
          <w:tcPr>
            <w:tcW w:w="758" w:type="dxa"/>
            <w:tcMar/>
          </w:tcPr>
          <w:p w:rsidR="2D84F79D" w:rsidP="2D84F79D" w:rsidRDefault="2D84F79D" w14:paraId="759F64C5">
            <w:pPr>
              <w:pStyle w:val="BodyText"/>
              <w:spacing w:after="0"/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2B523DC9" w14:textId="10CDE60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="2D84F79D" w:rsidP="2D84F79D" w:rsidRDefault="2D84F79D" w14:paraId="461D423C" w14:textId="31EE006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0B9F5B94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39571E2A" w14:textId="3711660C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Thêm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tài khoản</w:t>
            </w:r>
          </w:p>
        </w:tc>
      </w:tr>
      <w:tr w:rsidR="2D84F79D" w:rsidTr="2D84F79D" w14:paraId="510A7953">
        <w:tc>
          <w:tcPr>
            <w:tcW w:w="758" w:type="dxa"/>
            <w:tcMar/>
          </w:tcPr>
          <w:p w:rsidR="2D84F79D" w:rsidP="2D84F79D" w:rsidRDefault="2D84F79D" w14:paraId="3E351D45" w14:textId="393AB067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1860986D" w14:textId="4DEAE9D3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>Get()</w:t>
            </w:r>
          </w:p>
        </w:tc>
        <w:tc>
          <w:tcPr>
            <w:tcW w:w="1566" w:type="dxa"/>
            <w:tcMar/>
          </w:tcPr>
          <w:p w:rsidR="2D84F79D" w:rsidP="2D84F79D" w:rsidRDefault="2D84F79D" w14:paraId="076D1833" w14:textId="7AC4F57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232B175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524C316C" w14:textId="6FA85486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tài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khoản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thông</w:t>
            </w:r>
            <w:proofErr w:type="spellEnd"/>
            <w:r w:rsidRPr="2D84F79D" w:rsidR="2D84F79D">
              <w:rPr>
                <w:lang w:val="en-US"/>
              </w:rPr>
              <w:t xml:space="preserve"> qua username </w:t>
            </w:r>
            <w:proofErr w:type="spellStart"/>
            <w:r w:rsidRPr="2D84F79D" w:rsidR="2D84F79D">
              <w:rPr>
                <w:lang w:val="en-US"/>
              </w:rPr>
              <w:t>và</w:t>
            </w:r>
            <w:proofErr w:type="spellEnd"/>
            <w:r w:rsidRPr="2D84F79D" w:rsidR="2D84F79D">
              <w:rPr>
                <w:lang w:val="en-US"/>
              </w:rPr>
              <w:t xml:space="preserve"> password</w:t>
            </w:r>
          </w:p>
        </w:tc>
      </w:tr>
      <w:tr w:rsidR="2D84F79D" w:rsidTr="2D84F79D" w14:paraId="5FA9E1EF">
        <w:tc>
          <w:tcPr>
            <w:tcW w:w="758" w:type="dxa"/>
            <w:tcMar/>
          </w:tcPr>
          <w:p w:rsidR="2D84F79D" w:rsidP="2D84F79D" w:rsidRDefault="2D84F79D" w14:paraId="349C0CE3" w14:textId="4E262B5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3CB74FAB" w14:textId="2BE472C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GetAll()</w:t>
            </w:r>
          </w:p>
        </w:tc>
        <w:tc>
          <w:tcPr>
            <w:tcW w:w="1566" w:type="dxa"/>
            <w:tcMar/>
          </w:tcPr>
          <w:p w:rsidR="2D84F79D" w:rsidP="2D84F79D" w:rsidRDefault="2D84F79D" w14:paraId="3CFD8061" w14:textId="116D07F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B9E9D45" w14:textId="753C3EF3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522DE62B" w14:textId="024131BB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danh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sách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tài khoản</w:t>
            </w:r>
          </w:p>
        </w:tc>
      </w:tr>
      <w:tr w:rsidR="2D84F79D" w:rsidTr="2D84F79D" w14:paraId="54A05CDC">
        <w:tc>
          <w:tcPr>
            <w:tcW w:w="758" w:type="dxa"/>
            <w:tcMar/>
          </w:tcPr>
          <w:p w:rsidR="2D84F79D" w:rsidP="2D84F79D" w:rsidRDefault="2D84F79D" w14:paraId="1152EB66" w14:textId="0A42548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56AA9B29" w14:textId="26943A4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Delete()</w:t>
            </w:r>
          </w:p>
        </w:tc>
        <w:tc>
          <w:tcPr>
            <w:tcW w:w="1566" w:type="dxa"/>
            <w:tcMar/>
          </w:tcPr>
          <w:p w:rsidR="2D84F79D" w:rsidP="2D84F79D" w:rsidRDefault="2D84F79D" w14:paraId="3EE7DFA2" w14:textId="2184044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6D4D254A" w14:textId="67DC7F8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691F8E20" w14:textId="618DEBCE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Xóa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tài</w:t>
            </w:r>
            <w:proofErr w:type="spellEnd"/>
            <w:r w:rsidRPr="2D84F79D" w:rsidR="2D84F79D">
              <w:rPr>
                <w:lang w:val="en-US"/>
              </w:rPr>
              <w:t xml:space="preserve"> khoản</w:t>
            </w:r>
          </w:p>
        </w:tc>
      </w:tr>
      <w:tr w:rsidR="2D84F79D" w:rsidTr="2D84F79D" w14:paraId="0BE5F611">
        <w:tc>
          <w:tcPr>
            <w:tcW w:w="758" w:type="dxa"/>
            <w:tcMar/>
          </w:tcPr>
          <w:p w:rsidR="2D84F79D" w:rsidP="2D84F79D" w:rsidRDefault="2D84F79D" w14:paraId="1F29CDC3" w14:textId="1CDBA7D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5</w:t>
            </w:r>
          </w:p>
        </w:tc>
        <w:tc>
          <w:tcPr>
            <w:tcW w:w="1966" w:type="dxa"/>
            <w:tcMar/>
          </w:tcPr>
          <w:p w:rsidR="2D84F79D" w:rsidP="2D84F79D" w:rsidRDefault="2D84F79D" w14:paraId="6F64B1B6" w14:textId="0348A0F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2D84F79D" w:rsidP="2D84F79D" w:rsidRDefault="2D84F79D" w14:paraId="52E5A83C" w14:textId="06BB679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E9592F7" w14:textId="2482C2AA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6CF4D0AC" w14:textId="5CF0DA7F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Cập</w:t>
            </w:r>
            <w:proofErr w:type="spellEnd"/>
            <w:r w:rsidRPr="2D84F79D" w:rsidR="2D84F79D">
              <w:rPr>
                <w:lang w:val="en-US"/>
              </w:rPr>
              <w:t xml:space="preserve"> nhậ</w:t>
            </w:r>
            <w:r w:rsidRPr="2D84F79D" w:rsidR="2D84F79D">
              <w:rPr>
                <w:lang w:val="en-US"/>
              </w:rPr>
              <w:t>t</w:t>
            </w:r>
          </w:p>
        </w:tc>
      </w:tr>
    </w:tbl>
    <w:p w:rsidR="2D84F79D" w:rsidP="2D84F79D" w:rsidRDefault="2D84F79D" w14:paraId="7D5F2337" w14:textId="414AD59D">
      <w:pPr>
        <w:pStyle w:val="Normal"/>
      </w:pPr>
    </w:p>
    <w:p w:rsidR="2D84F79D" w:rsidP="2D84F79D" w:rsidRDefault="2D84F79D" w14:paraId="731681CC" w14:textId="08C4A01C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Product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DAO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2D84F79D" w:rsidTr="2D84F79D" w14:paraId="3C9ADF52">
        <w:tc>
          <w:tcPr>
            <w:tcW w:w="758" w:type="dxa"/>
            <w:tcMar/>
          </w:tcPr>
          <w:p w:rsidR="2D84F79D" w:rsidP="2D84F79D" w:rsidRDefault="2D84F79D" w14:paraId="0704BC53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STT</w:t>
            </w:r>
          </w:p>
        </w:tc>
        <w:tc>
          <w:tcPr>
            <w:tcW w:w="1966" w:type="dxa"/>
            <w:tcMar/>
          </w:tcPr>
          <w:p w:rsidR="2D84F79D" w:rsidP="2D84F79D" w:rsidRDefault="2D84F79D" w14:paraId="009AE4F7">
            <w:pPr>
              <w:spacing w:line="360" w:lineRule="auto"/>
              <w:rPr>
                <w:lang w:val="en-US"/>
              </w:rPr>
            </w:pPr>
            <w:r w:rsidRPr="2D84F79D" w:rsidR="2D84F79D">
              <w:rPr>
                <w:color w:val="000000" w:themeColor="text1" w:themeTint="FF" w:themeShade="FF"/>
              </w:rPr>
              <w:t xml:space="preserve">Tên </w:t>
            </w:r>
            <w:r w:rsidRPr="2D84F79D" w:rsidR="2D84F79D">
              <w:rPr>
                <w:color w:val="000000" w:themeColor="text1" w:themeTint="FF" w:themeShade="FF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="2D84F79D" w:rsidP="2D84F79D" w:rsidRDefault="2D84F79D" w14:paraId="31FC804E">
            <w:pPr>
              <w:spacing w:line="360" w:lineRule="auto"/>
              <w:jc w:val="center"/>
              <w:rPr>
                <w:color w:val="000000" w:themeColor="text1" w:themeTint="FF" w:themeShade="FF"/>
                <w:lang w:val="en-US"/>
              </w:rPr>
            </w:pPr>
            <w:r w:rsidRPr="2D84F79D" w:rsidR="2D84F79D">
              <w:rPr>
                <w:color w:val="000000" w:themeColor="text1" w:themeTint="FF" w:themeShade="FF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2D84F79D" w:rsidP="2D84F79D" w:rsidRDefault="2D84F79D" w14:paraId="3EB11AC2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Ràng buộc</w:t>
            </w:r>
          </w:p>
        </w:tc>
        <w:tc>
          <w:tcPr>
            <w:tcW w:w="3646" w:type="dxa"/>
            <w:tcMar/>
          </w:tcPr>
          <w:p w:rsidR="2D84F79D" w:rsidP="2D84F79D" w:rsidRDefault="2D84F79D" w14:paraId="76250943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Ý nghĩa/ghi chú</w:t>
            </w:r>
          </w:p>
        </w:tc>
      </w:tr>
      <w:tr w:rsidR="2D84F79D" w:rsidTr="2D84F79D" w14:paraId="1440E69F">
        <w:tc>
          <w:tcPr>
            <w:tcW w:w="758" w:type="dxa"/>
            <w:tcMar/>
          </w:tcPr>
          <w:p w:rsidR="2D84F79D" w:rsidP="2D84F79D" w:rsidRDefault="2D84F79D" w14:paraId="26FBD485">
            <w:pPr>
              <w:pStyle w:val="BodyText"/>
              <w:spacing w:after="0"/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2E69E032" w14:textId="10CDE60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="2D84F79D" w:rsidP="2D84F79D" w:rsidRDefault="2D84F79D" w14:paraId="336B2A5B" w14:textId="31EE006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5D03FEC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1A909243" w14:textId="708947D5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Thêm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sản phẩm</w:t>
            </w:r>
          </w:p>
        </w:tc>
      </w:tr>
      <w:tr w:rsidR="2D84F79D" w:rsidTr="2D84F79D" w14:paraId="039E1860">
        <w:tc>
          <w:tcPr>
            <w:tcW w:w="758" w:type="dxa"/>
            <w:tcMar/>
          </w:tcPr>
          <w:p w:rsidR="2D84F79D" w:rsidP="2D84F79D" w:rsidRDefault="2D84F79D" w14:paraId="45DCD527" w14:textId="393AB067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6AE4644A" w14:textId="4DEAE9D3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>Get()</w:t>
            </w:r>
          </w:p>
        </w:tc>
        <w:tc>
          <w:tcPr>
            <w:tcW w:w="1566" w:type="dxa"/>
            <w:tcMar/>
          </w:tcPr>
          <w:p w:rsidR="2D84F79D" w:rsidP="2D84F79D" w:rsidRDefault="2D84F79D" w14:paraId="1A61FD34" w14:textId="7AC4F57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7824B416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2BBC98DD" w14:textId="4036FD4B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sản phẩm t</w:t>
            </w:r>
            <w:r w:rsidRPr="2D84F79D" w:rsidR="2D84F79D">
              <w:rPr>
                <w:lang w:val="en-US"/>
              </w:rPr>
              <w:t>hông qua ID</w:t>
            </w:r>
          </w:p>
        </w:tc>
      </w:tr>
      <w:tr w:rsidR="2D84F79D" w:rsidTr="2D84F79D" w14:paraId="511BF396">
        <w:tc>
          <w:tcPr>
            <w:tcW w:w="758" w:type="dxa"/>
            <w:tcMar/>
          </w:tcPr>
          <w:p w:rsidR="2D84F79D" w:rsidP="2D84F79D" w:rsidRDefault="2D84F79D" w14:paraId="46430BBC" w14:textId="4E262B5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41AB9FA0" w14:textId="2BE472C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GetAll()</w:t>
            </w:r>
          </w:p>
        </w:tc>
        <w:tc>
          <w:tcPr>
            <w:tcW w:w="1566" w:type="dxa"/>
            <w:tcMar/>
          </w:tcPr>
          <w:p w:rsidR="2D84F79D" w:rsidP="2D84F79D" w:rsidRDefault="2D84F79D" w14:paraId="3FD7DCEC" w14:textId="116D07F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3FCE5860" w14:textId="753C3EF3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BDCAF6C" w14:textId="4F0966F6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danh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sách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sản phẩm</w:t>
            </w:r>
          </w:p>
        </w:tc>
      </w:tr>
      <w:tr w:rsidR="2D84F79D" w:rsidTr="2D84F79D" w14:paraId="38212FB5">
        <w:tc>
          <w:tcPr>
            <w:tcW w:w="758" w:type="dxa"/>
            <w:tcMar/>
          </w:tcPr>
          <w:p w:rsidR="2D84F79D" w:rsidP="2D84F79D" w:rsidRDefault="2D84F79D" w14:paraId="1BC00D36" w14:textId="0A42548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5D044E7F" w14:textId="26943A4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Delete()</w:t>
            </w:r>
          </w:p>
        </w:tc>
        <w:tc>
          <w:tcPr>
            <w:tcW w:w="1566" w:type="dxa"/>
            <w:tcMar/>
          </w:tcPr>
          <w:p w:rsidR="2D84F79D" w:rsidP="2D84F79D" w:rsidRDefault="2D84F79D" w14:paraId="0C6F1180" w14:textId="2184044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3071D3C6" w14:textId="67DC7F8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02EC09E" w14:textId="77148B8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Xóa</w:t>
            </w:r>
            <w:r w:rsidRPr="2D84F79D" w:rsidR="2D84F79D">
              <w:rPr>
                <w:lang w:val="en-US"/>
              </w:rPr>
              <w:t xml:space="preserve"> sản phẩm</w:t>
            </w:r>
          </w:p>
        </w:tc>
      </w:tr>
      <w:tr w:rsidR="2D84F79D" w:rsidTr="2D84F79D" w14:paraId="1246E79C">
        <w:tc>
          <w:tcPr>
            <w:tcW w:w="758" w:type="dxa"/>
            <w:tcMar/>
          </w:tcPr>
          <w:p w:rsidR="2D84F79D" w:rsidP="2D84F79D" w:rsidRDefault="2D84F79D" w14:paraId="48161C77" w14:textId="1CDBA7D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5</w:t>
            </w:r>
          </w:p>
        </w:tc>
        <w:tc>
          <w:tcPr>
            <w:tcW w:w="1966" w:type="dxa"/>
            <w:tcMar/>
          </w:tcPr>
          <w:p w:rsidR="2D84F79D" w:rsidP="2D84F79D" w:rsidRDefault="2D84F79D" w14:paraId="5C470078" w14:textId="0348A0F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2D84F79D" w:rsidP="2D84F79D" w:rsidRDefault="2D84F79D" w14:paraId="1D17D08F" w14:textId="06BB679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A922321" w14:textId="2482C2AA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6D058D62" w14:textId="68D96C4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Cập nhập</w:t>
            </w:r>
          </w:p>
        </w:tc>
      </w:tr>
    </w:tbl>
    <w:p w:rsidR="2D84F79D" w:rsidP="2D84F79D" w:rsidRDefault="2D84F79D" w14:paraId="7555FBF5" w14:textId="414AD59D">
      <w:pPr>
        <w:pStyle w:val="Normal"/>
      </w:pPr>
    </w:p>
    <w:p w:rsidR="2D84F79D" w:rsidP="2D84F79D" w:rsidRDefault="2D84F79D" w14:paraId="0984ABD6" w14:textId="4B48C2E6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WarrantyDAO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2D84F79D" w:rsidTr="2D84F79D" w14:paraId="55347EDA">
        <w:tc>
          <w:tcPr>
            <w:tcW w:w="758" w:type="dxa"/>
            <w:tcMar/>
          </w:tcPr>
          <w:p w:rsidR="2D84F79D" w:rsidP="2D84F79D" w:rsidRDefault="2D84F79D" w14:paraId="139705AB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STT</w:t>
            </w:r>
          </w:p>
        </w:tc>
        <w:tc>
          <w:tcPr>
            <w:tcW w:w="1966" w:type="dxa"/>
            <w:tcMar/>
          </w:tcPr>
          <w:p w:rsidR="2D84F79D" w:rsidP="2D84F79D" w:rsidRDefault="2D84F79D" w14:paraId="387567A2">
            <w:pPr>
              <w:spacing w:line="360" w:lineRule="auto"/>
              <w:rPr>
                <w:lang w:val="en-US"/>
              </w:rPr>
            </w:pPr>
            <w:r w:rsidRPr="2D84F79D" w:rsidR="2D84F79D">
              <w:rPr>
                <w:color w:val="000000" w:themeColor="text1" w:themeTint="FF" w:themeShade="FF"/>
              </w:rPr>
              <w:t xml:space="preserve">Tên </w:t>
            </w:r>
            <w:r w:rsidRPr="2D84F79D" w:rsidR="2D84F79D">
              <w:rPr>
                <w:color w:val="000000" w:themeColor="text1" w:themeTint="FF" w:themeShade="FF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="2D84F79D" w:rsidP="2D84F79D" w:rsidRDefault="2D84F79D" w14:paraId="6605006F">
            <w:pPr>
              <w:spacing w:line="360" w:lineRule="auto"/>
              <w:jc w:val="center"/>
              <w:rPr>
                <w:color w:val="000000" w:themeColor="text1" w:themeTint="FF" w:themeShade="FF"/>
                <w:lang w:val="en-US"/>
              </w:rPr>
            </w:pPr>
            <w:r w:rsidRPr="2D84F79D" w:rsidR="2D84F79D">
              <w:rPr>
                <w:color w:val="000000" w:themeColor="text1" w:themeTint="FF" w:themeShade="FF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2D84F79D" w:rsidP="2D84F79D" w:rsidRDefault="2D84F79D" w14:paraId="49C0CD9A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Ràng buộc</w:t>
            </w:r>
          </w:p>
        </w:tc>
        <w:tc>
          <w:tcPr>
            <w:tcW w:w="3646" w:type="dxa"/>
            <w:tcMar/>
          </w:tcPr>
          <w:p w:rsidR="2D84F79D" w:rsidP="2D84F79D" w:rsidRDefault="2D84F79D" w14:paraId="0CF93725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Ý nghĩa/ghi chú</w:t>
            </w:r>
          </w:p>
        </w:tc>
      </w:tr>
      <w:tr w:rsidR="2D84F79D" w:rsidTr="2D84F79D" w14:paraId="35E8E697">
        <w:tc>
          <w:tcPr>
            <w:tcW w:w="758" w:type="dxa"/>
            <w:tcMar/>
          </w:tcPr>
          <w:p w:rsidR="2D84F79D" w:rsidP="2D84F79D" w:rsidRDefault="2D84F79D" w14:paraId="41FD168F">
            <w:pPr>
              <w:pStyle w:val="BodyText"/>
              <w:spacing w:after="0"/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4CADE0F7" w14:textId="10CDE60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="2D84F79D" w:rsidP="2D84F79D" w:rsidRDefault="2D84F79D" w14:paraId="7A15AE50" w14:textId="31EE006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D07F422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30C80261" w14:textId="0ED74ECF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 xml:space="preserve">Thêm </w:t>
            </w:r>
            <w:r w:rsidRPr="2D84F79D" w:rsidR="2D84F79D">
              <w:rPr>
                <w:lang w:val="en-US"/>
              </w:rPr>
              <w:t>thông tin bảo hành</w:t>
            </w:r>
          </w:p>
        </w:tc>
      </w:tr>
      <w:tr w:rsidR="2D84F79D" w:rsidTr="2D84F79D" w14:paraId="52A2E363">
        <w:tc>
          <w:tcPr>
            <w:tcW w:w="758" w:type="dxa"/>
            <w:tcMar/>
          </w:tcPr>
          <w:p w:rsidR="2D84F79D" w:rsidP="2D84F79D" w:rsidRDefault="2D84F79D" w14:paraId="0F12C2AD" w14:textId="393AB067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779EF161" w14:textId="4DEAE9D3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>Get()</w:t>
            </w:r>
          </w:p>
        </w:tc>
        <w:tc>
          <w:tcPr>
            <w:tcW w:w="1566" w:type="dxa"/>
            <w:tcMar/>
          </w:tcPr>
          <w:p w:rsidR="2D84F79D" w:rsidP="2D84F79D" w:rsidRDefault="2D84F79D" w14:paraId="43A47EC7" w14:textId="7AC4F57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A67CAF2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5BCD6410" w14:textId="3210742A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thông</w:t>
            </w:r>
            <w:proofErr w:type="spellEnd"/>
            <w:r w:rsidRPr="2D84F79D" w:rsidR="2D84F79D">
              <w:rPr>
                <w:lang w:val="en-US"/>
              </w:rPr>
              <w:t xml:space="preserve"> tin </w:t>
            </w:r>
            <w:proofErr w:type="spellStart"/>
            <w:r w:rsidRPr="2D84F79D" w:rsidR="2D84F79D">
              <w:rPr>
                <w:lang w:val="en-US"/>
              </w:rPr>
              <w:t>bảo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hành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thông</w:t>
            </w:r>
            <w:proofErr w:type="spellEnd"/>
            <w:r w:rsidRPr="2D84F79D" w:rsidR="2D84F79D">
              <w:rPr>
                <w:lang w:val="en-US"/>
              </w:rPr>
              <w:t xml:space="preserve"> qua </w:t>
            </w:r>
            <w:r w:rsidRPr="2D84F79D" w:rsidR="2D84F79D">
              <w:rPr>
                <w:lang w:val="en-US"/>
              </w:rPr>
              <w:t>số điện thoại</w:t>
            </w:r>
          </w:p>
        </w:tc>
      </w:tr>
      <w:tr w:rsidR="2D84F79D" w:rsidTr="2D84F79D" w14:paraId="2004F756">
        <w:tc>
          <w:tcPr>
            <w:tcW w:w="758" w:type="dxa"/>
            <w:tcMar/>
          </w:tcPr>
          <w:p w:rsidR="2D84F79D" w:rsidP="2D84F79D" w:rsidRDefault="2D84F79D" w14:paraId="1218E687" w14:textId="4E262B5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55082335" w14:textId="2BE472C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GetAll()</w:t>
            </w:r>
          </w:p>
        </w:tc>
        <w:tc>
          <w:tcPr>
            <w:tcW w:w="1566" w:type="dxa"/>
            <w:tcMar/>
          </w:tcPr>
          <w:p w:rsidR="2D84F79D" w:rsidP="2D84F79D" w:rsidRDefault="2D84F79D" w14:paraId="1CE98118" w14:textId="116D07F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8C8232C" w14:textId="753C3EF3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012BBA6" w14:textId="217A6E9A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danh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r w:rsidRPr="2D84F79D" w:rsidR="2D84F79D">
              <w:rPr>
                <w:lang w:val="en-US"/>
              </w:rPr>
              <w:t>sách</w:t>
            </w:r>
            <w:r w:rsidRPr="2D84F79D" w:rsidR="2D84F79D">
              <w:rPr>
                <w:lang w:val="en-US"/>
              </w:rPr>
              <w:t xml:space="preserve"> thông tin bảo hành</w:t>
            </w:r>
          </w:p>
        </w:tc>
      </w:tr>
      <w:tr w:rsidR="2D84F79D" w:rsidTr="2D84F79D" w14:paraId="40E0DA39">
        <w:tc>
          <w:tcPr>
            <w:tcW w:w="758" w:type="dxa"/>
            <w:tcMar/>
          </w:tcPr>
          <w:p w:rsidR="2D84F79D" w:rsidP="2D84F79D" w:rsidRDefault="2D84F79D" w14:paraId="411EF6D8" w14:textId="0A42548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268832CE" w14:textId="26943A4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Delete()</w:t>
            </w:r>
          </w:p>
        </w:tc>
        <w:tc>
          <w:tcPr>
            <w:tcW w:w="1566" w:type="dxa"/>
            <w:tcMar/>
          </w:tcPr>
          <w:p w:rsidR="2D84F79D" w:rsidP="2D84F79D" w:rsidRDefault="2D84F79D" w14:paraId="0A35C7C6" w14:textId="2184044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028D82D7" w14:textId="67DC7F8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2E494F96" w14:textId="735B13E4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Xóa</w:t>
            </w:r>
          </w:p>
        </w:tc>
      </w:tr>
      <w:tr w:rsidR="2D84F79D" w:rsidTr="2D84F79D" w14:paraId="695BAF17">
        <w:tc>
          <w:tcPr>
            <w:tcW w:w="758" w:type="dxa"/>
            <w:tcMar/>
          </w:tcPr>
          <w:p w:rsidR="2D84F79D" w:rsidP="2D84F79D" w:rsidRDefault="2D84F79D" w14:paraId="731DD86C" w14:textId="1CDBA7D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5</w:t>
            </w:r>
          </w:p>
        </w:tc>
        <w:tc>
          <w:tcPr>
            <w:tcW w:w="1966" w:type="dxa"/>
            <w:tcMar/>
          </w:tcPr>
          <w:p w:rsidR="2D84F79D" w:rsidP="2D84F79D" w:rsidRDefault="2D84F79D" w14:paraId="56E3AF7E" w14:textId="0348A0F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2D84F79D" w:rsidP="2D84F79D" w:rsidRDefault="2D84F79D" w14:paraId="4E4C4809" w14:textId="06BB679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70B5BACF" w14:textId="2482C2AA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53B77637" w14:textId="68D96C4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Cập nhập</w:t>
            </w:r>
          </w:p>
        </w:tc>
      </w:tr>
    </w:tbl>
    <w:p w:rsidR="2D84F79D" w:rsidP="2D84F79D" w:rsidRDefault="2D84F79D" w14:paraId="6B59B6D5" w14:textId="414AD59D">
      <w:pPr>
        <w:pStyle w:val="Normal"/>
      </w:pPr>
    </w:p>
    <w:p w:rsidR="2D84F79D" w:rsidP="2D84F79D" w:rsidRDefault="2D84F79D" w14:paraId="6483D10A" w14:textId="3EAAF626">
      <w:pPr>
        <w:pStyle w:val="BodyText"/>
        <w:numPr>
          <w:ilvl w:val="0"/>
          <w:numId w:val="39"/>
        </w:numPr>
        <w:spacing w:before="120"/>
        <w:jc w:val="both"/>
        <w:rPr>
          <w:color w:val="000000" w:themeColor="text1" w:themeTint="FF" w:themeShade="FF"/>
          <w:lang w:val="en-US"/>
        </w:rPr>
      </w:pPr>
      <w:proofErr w:type="spellStart"/>
      <w:r w:rsidRPr="2D84F79D" w:rsidR="2D84F79D">
        <w:rPr>
          <w:color w:val="000000" w:themeColor="text1" w:themeTint="FF" w:themeShade="FF"/>
          <w:lang w:val="en-US"/>
        </w:rPr>
        <w:t>Lớp</w:t>
      </w:r>
      <w:proofErr w:type="spellEnd"/>
      <w:r w:rsidRPr="2D84F79D" w:rsidR="2D84F79D">
        <w:rPr>
          <w:color w:val="000000" w:themeColor="text1" w:themeTint="FF" w:themeShade="FF"/>
          <w:lang w:val="en-US"/>
        </w:rPr>
        <w:t xml:space="preserve"> </w:t>
      </w:r>
      <w:r w:rsidRPr="2D84F79D" w:rsidR="2D84F79D">
        <w:rPr>
          <w:b w:val="1"/>
          <w:bCs w:val="1"/>
          <w:color w:val="000000" w:themeColor="text1" w:themeTint="FF" w:themeShade="FF"/>
          <w:lang w:val="en-US"/>
        </w:rPr>
        <w:t>CustomerInfo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2D84F79D" w:rsidTr="2D84F79D" w14:paraId="022468FF">
        <w:tc>
          <w:tcPr>
            <w:tcW w:w="758" w:type="dxa"/>
            <w:tcMar/>
          </w:tcPr>
          <w:p w:rsidR="2D84F79D" w:rsidP="2D84F79D" w:rsidRDefault="2D84F79D" w14:paraId="5D5C257D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STT</w:t>
            </w:r>
          </w:p>
        </w:tc>
        <w:tc>
          <w:tcPr>
            <w:tcW w:w="1966" w:type="dxa"/>
            <w:tcMar/>
          </w:tcPr>
          <w:p w:rsidR="2D84F79D" w:rsidP="2D84F79D" w:rsidRDefault="2D84F79D" w14:paraId="66A9DEFF">
            <w:pPr>
              <w:spacing w:line="360" w:lineRule="auto"/>
              <w:rPr>
                <w:lang w:val="en-US"/>
              </w:rPr>
            </w:pPr>
            <w:r w:rsidRPr="2D84F79D" w:rsidR="2D84F79D">
              <w:rPr>
                <w:color w:val="000000" w:themeColor="text1" w:themeTint="FF" w:themeShade="FF"/>
              </w:rPr>
              <w:t xml:space="preserve">Tên </w:t>
            </w:r>
            <w:r w:rsidRPr="2D84F79D" w:rsidR="2D84F79D">
              <w:rPr>
                <w:color w:val="000000" w:themeColor="text1" w:themeTint="FF" w:themeShade="FF"/>
                <w:lang w:val="en-US"/>
              </w:rPr>
              <w:t>phương thức</w:t>
            </w:r>
          </w:p>
        </w:tc>
        <w:tc>
          <w:tcPr>
            <w:tcW w:w="1566" w:type="dxa"/>
            <w:tcMar/>
          </w:tcPr>
          <w:p w:rsidR="2D84F79D" w:rsidP="2D84F79D" w:rsidRDefault="2D84F79D" w14:paraId="0DFA97B5">
            <w:pPr>
              <w:spacing w:line="360" w:lineRule="auto"/>
              <w:jc w:val="center"/>
              <w:rPr>
                <w:color w:val="000000" w:themeColor="text1" w:themeTint="FF" w:themeShade="FF"/>
                <w:lang w:val="en-US"/>
              </w:rPr>
            </w:pPr>
            <w:r w:rsidRPr="2D84F79D" w:rsidR="2D84F79D">
              <w:rPr>
                <w:color w:val="000000" w:themeColor="text1" w:themeTint="FF" w:themeShade="FF"/>
                <w:lang w:val="en-US"/>
              </w:rPr>
              <w:t>Loại</w:t>
            </w:r>
          </w:p>
        </w:tc>
        <w:tc>
          <w:tcPr>
            <w:tcW w:w="1640" w:type="dxa"/>
            <w:tcMar/>
          </w:tcPr>
          <w:p w:rsidR="2D84F79D" w:rsidP="2D84F79D" w:rsidRDefault="2D84F79D" w14:paraId="0F5BAF4B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Ràng buộc</w:t>
            </w:r>
          </w:p>
        </w:tc>
        <w:tc>
          <w:tcPr>
            <w:tcW w:w="3646" w:type="dxa"/>
            <w:tcMar/>
          </w:tcPr>
          <w:p w:rsidR="2D84F79D" w:rsidP="2D84F79D" w:rsidRDefault="2D84F79D" w14:paraId="5BB69B20">
            <w:pPr>
              <w:spacing w:line="360" w:lineRule="auto"/>
            </w:pPr>
            <w:r w:rsidRPr="2D84F79D" w:rsidR="2D84F79D">
              <w:rPr>
                <w:color w:val="000000" w:themeColor="text1" w:themeTint="FF" w:themeShade="FF"/>
              </w:rPr>
              <w:t>Ý nghĩa/ghi chú</w:t>
            </w:r>
          </w:p>
        </w:tc>
      </w:tr>
      <w:tr w:rsidR="2D84F79D" w:rsidTr="2D84F79D" w14:paraId="790BA8C5">
        <w:tc>
          <w:tcPr>
            <w:tcW w:w="758" w:type="dxa"/>
            <w:tcMar/>
          </w:tcPr>
          <w:p w:rsidR="2D84F79D" w:rsidP="2D84F79D" w:rsidRDefault="2D84F79D" w14:paraId="6B2A9DDB">
            <w:pPr>
              <w:pStyle w:val="BodyText"/>
              <w:spacing w:after="0"/>
            </w:pPr>
            <w:r w:rsidRPr="2D84F79D" w:rsidR="2D84F79D">
              <w:rPr>
                <w:lang w:val="en-US"/>
              </w:rPr>
              <w:t>1</w:t>
            </w:r>
          </w:p>
        </w:tc>
        <w:tc>
          <w:tcPr>
            <w:tcW w:w="1966" w:type="dxa"/>
            <w:tcMar/>
          </w:tcPr>
          <w:p w:rsidR="2D84F79D" w:rsidP="2D84F79D" w:rsidRDefault="2D84F79D" w14:paraId="00DFB93F" w14:textId="10CDE60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Add()</w:t>
            </w:r>
          </w:p>
        </w:tc>
        <w:tc>
          <w:tcPr>
            <w:tcW w:w="1566" w:type="dxa"/>
            <w:tcMar/>
          </w:tcPr>
          <w:p w:rsidR="2D84F79D" w:rsidP="2D84F79D" w:rsidRDefault="2D84F79D" w14:paraId="6B39A7DE" w14:textId="31EE006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13AAF204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2B467881" w14:textId="6E82665D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 xml:space="preserve">Thêm thông tin </w:t>
            </w:r>
            <w:r w:rsidRPr="2D84F79D" w:rsidR="2D84F79D">
              <w:rPr>
                <w:lang w:val="en-US"/>
              </w:rPr>
              <w:t>k</w:t>
            </w:r>
            <w:r w:rsidRPr="2D84F79D" w:rsidR="2D84F79D">
              <w:rPr>
                <w:lang w:val="en-US"/>
              </w:rPr>
              <w:t>h</w:t>
            </w:r>
            <w:r w:rsidRPr="2D84F79D" w:rsidR="2D84F79D">
              <w:rPr>
                <w:lang w:val="en-US"/>
              </w:rPr>
              <w:t>ách hàng</w:t>
            </w:r>
          </w:p>
        </w:tc>
      </w:tr>
      <w:tr w:rsidR="2D84F79D" w:rsidTr="2D84F79D" w14:paraId="3C617C03">
        <w:tc>
          <w:tcPr>
            <w:tcW w:w="758" w:type="dxa"/>
            <w:tcMar/>
          </w:tcPr>
          <w:p w:rsidR="2D84F79D" w:rsidP="2D84F79D" w:rsidRDefault="2D84F79D" w14:paraId="0C41DBFD" w14:textId="393AB067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2</w:t>
            </w:r>
          </w:p>
        </w:tc>
        <w:tc>
          <w:tcPr>
            <w:tcW w:w="1966" w:type="dxa"/>
            <w:tcMar/>
          </w:tcPr>
          <w:p w:rsidR="2D84F79D" w:rsidP="2D84F79D" w:rsidRDefault="2D84F79D" w14:paraId="32A44E5A" w14:textId="4DEAE9D3">
            <w:pPr>
              <w:pStyle w:val="BodyText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lang w:val="en-US"/>
              </w:rPr>
            </w:pPr>
            <w:r w:rsidRPr="2D84F79D" w:rsidR="2D84F79D">
              <w:rPr>
                <w:lang w:val="en-US"/>
              </w:rPr>
              <w:t>Get()</w:t>
            </w:r>
          </w:p>
        </w:tc>
        <w:tc>
          <w:tcPr>
            <w:tcW w:w="1566" w:type="dxa"/>
            <w:tcMar/>
          </w:tcPr>
          <w:p w:rsidR="2D84F79D" w:rsidP="2D84F79D" w:rsidRDefault="2D84F79D" w14:paraId="109FCE3B" w14:textId="7AC4F57F">
            <w:pPr>
              <w:pStyle w:val="BodyText"/>
              <w:spacing w:after="0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2EDE202B">
            <w:pPr>
              <w:pStyle w:val="BodyText"/>
              <w:spacing w:after="0"/>
            </w:pPr>
          </w:p>
        </w:tc>
        <w:tc>
          <w:tcPr>
            <w:tcW w:w="3646" w:type="dxa"/>
            <w:tcMar/>
          </w:tcPr>
          <w:p w:rsidR="2D84F79D" w:rsidP="2D84F79D" w:rsidRDefault="2D84F79D" w14:paraId="2246F743" w14:textId="63EB8FE2">
            <w:pPr>
              <w:pStyle w:val="BodyText"/>
              <w:spacing w:after="0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thông</w:t>
            </w:r>
            <w:proofErr w:type="spellEnd"/>
            <w:r w:rsidRPr="2D84F79D" w:rsidR="2D84F79D">
              <w:rPr>
                <w:lang w:val="en-US"/>
              </w:rPr>
              <w:t xml:space="preserve"> tin </w:t>
            </w:r>
            <w:r w:rsidRPr="2D84F79D" w:rsidR="2D84F79D">
              <w:rPr>
                <w:lang w:val="en-US"/>
              </w:rPr>
              <w:t xml:space="preserve">bảo khách hàng qua </w:t>
            </w:r>
            <w:proofErr w:type="spellStart"/>
            <w:r w:rsidRPr="2D84F79D" w:rsidR="2D84F79D">
              <w:rPr>
                <w:lang w:val="en-US"/>
              </w:rPr>
              <w:t>số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điện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thoại</w:t>
            </w:r>
            <w:proofErr w:type="spellEnd"/>
          </w:p>
        </w:tc>
      </w:tr>
      <w:tr w:rsidR="2D84F79D" w:rsidTr="2D84F79D" w14:paraId="26AD34F6">
        <w:tc>
          <w:tcPr>
            <w:tcW w:w="758" w:type="dxa"/>
            <w:tcMar/>
          </w:tcPr>
          <w:p w:rsidR="2D84F79D" w:rsidP="2D84F79D" w:rsidRDefault="2D84F79D" w14:paraId="046CB358" w14:textId="4E262B5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3</w:t>
            </w:r>
          </w:p>
        </w:tc>
        <w:tc>
          <w:tcPr>
            <w:tcW w:w="1966" w:type="dxa"/>
            <w:tcMar/>
          </w:tcPr>
          <w:p w:rsidR="2D84F79D" w:rsidP="2D84F79D" w:rsidRDefault="2D84F79D" w14:paraId="57BBAD6C" w14:textId="2BE472C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GetAll()</w:t>
            </w:r>
          </w:p>
        </w:tc>
        <w:tc>
          <w:tcPr>
            <w:tcW w:w="1566" w:type="dxa"/>
            <w:tcMar/>
          </w:tcPr>
          <w:p w:rsidR="2D84F79D" w:rsidP="2D84F79D" w:rsidRDefault="2D84F79D" w14:paraId="433BF767" w14:textId="116D07F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39D1D208" w14:textId="753C3EF3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8E29375" w14:textId="683CCDEA">
            <w:pPr>
              <w:pStyle w:val="BodyText"/>
              <w:rPr>
                <w:lang w:val="en-US"/>
              </w:rPr>
            </w:pPr>
            <w:proofErr w:type="spellStart"/>
            <w:r w:rsidRPr="2D84F79D" w:rsidR="2D84F79D">
              <w:rPr>
                <w:lang w:val="en-US"/>
              </w:rPr>
              <w:t>Lấy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danh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sách</w:t>
            </w:r>
            <w:proofErr w:type="spellEnd"/>
            <w:r w:rsidRPr="2D84F79D" w:rsidR="2D84F79D">
              <w:rPr>
                <w:lang w:val="en-US"/>
              </w:rPr>
              <w:t xml:space="preserve"> </w:t>
            </w:r>
            <w:proofErr w:type="spellStart"/>
            <w:r w:rsidRPr="2D84F79D" w:rsidR="2D84F79D">
              <w:rPr>
                <w:lang w:val="en-US"/>
              </w:rPr>
              <w:t>thông</w:t>
            </w:r>
            <w:proofErr w:type="spellEnd"/>
            <w:r w:rsidRPr="2D84F79D" w:rsidR="2D84F79D">
              <w:rPr>
                <w:lang w:val="en-US"/>
              </w:rPr>
              <w:t xml:space="preserve"> tin khách hàng</w:t>
            </w:r>
          </w:p>
        </w:tc>
      </w:tr>
      <w:tr w:rsidR="2D84F79D" w:rsidTr="2D84F79D" w14:paraId="3E6D0134">
        <w:tc>
          <w:tcPr>
            <w:tcW w:w="758" w:type="dxa"/>
            <w:tcMar/>
          </w:tcPr>
          <w:p w:rsidR="2D84F79D" w:rsidP="2D84F79D" w:rsidRDefault="2D84F79D" w14:paraId="64230C9A" w14:textId="0A425480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4</w:t>
            </w:r>
          </w:p>
        </w:tc>
        <w:tc>
          <w:tcPr>
            <w:tcW w:w="1966" w:type="dxa"/>
            <w:tcMar/>
          </w:tcPr>
          <w:p w:rsidR="2D84F79D" w:rsidP="2D84F79D" w:rsidRDefault="2D84F79D" w14:paraId="474E3248" w14:textId="26943A43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Delete()</w:t>
            </w:r>
          </w:p>
        </w:tc>
        <w:tc>
          <w:tcPr>
            <w:tcW w:w="1566" w:type="dxa"/>
            <w:tcMar/>
          </w:tcPr>
          <w:p w:rsidR="2D84F79D" w:rsidP="2D84F79D" w:rsidRDefault="2D84F79D" w14:paraId="02AF5272" w14:textId="21840449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5A736949" w14:textId="67DC7F86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74046409" w14:textId="735B13E4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Xóa</w:t>
            </w:r>
          </w:p>
        </w:tc>
      </w:tr>
      <w:tr w:rsidR="2D84F79D" w:rsidTr="2D84F79D" w14:paraId="7838EC72">
        <w:tc>
          <w:tcPr>
            <w:tcW w:w="758" w:type="dxa"/>
            <w:tcMar/>
          </w:tcPr>
          <w:p w:rsidR="2D84F79D" w:rsidP="2D84F79D" w:rsidRDefault="2D84F79D" w14:paraId="2B4FFCBA" w14:textId="1CDBA7D5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5</w:t>
            </w:r>
          </w:p>
        </w:tc>
        <w:tc>
          <w:tcPr>
            <w:tcW w:w="1966" w:type="dxa"/>
            <w:tcMar/>
          </w:tcPr>
          <w:p w:rsidR="2D84F79D" w:rsidP="2D84F79D" w:rsidRDefault="2D84F79D" w14:paraId="75C6C53A" w14:textId="0348A0F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Update()</w:t>
            </w:r>
          </w:p>
        </w:tc>
        <w:tc>
          <w:tcPr>
            <w:tcW w:w="1566" w:type="dxa"/>
            <w:tcMar/>
          </w:tcPr>
          <w:p w:rsidR="2D84F79D" w:rsidP="2D84F79D" w:rsidRDefault="2D84F79D" w14:paraId="344DD578" w14:textId="06BB6791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public</w:t>
            </w:r>
          </w:p>
        </w:tc>
        <w:tc>
          <w:tcPr>
            <w:tcW w:w="1640" w:type="dxa"/>
            <w:tcMar/>
          </w:tcPr>
          <w:p w:rsidR="2D84F79D" w:rsidP="2D84F79D" w:rsidRDefault="2D84F79D" w14:paraId="290F75F1" w14:textId="2482C2AA">
            <w:pPr>
              <w:pStyle w:val="BodyText"/>
            </w:pPr>
          </w:p>
        </w:tc>
        <w:tc>
          <w:tcPr>
            <w:tcW w:w="3646" w:type="dxa"/>
            <w:tcMar/>
          </w:tcPr>
          <w:p w:rsidR="2D84F79D" w:rsidP="2D84F79D" w:rsidRDefault="2D84F79D" w14:paraId="0C568893" w14:textId="68D96C47">
            <w:pPr>
              <w:pStyle w:val="BodyText"/>
              <w:rPr>
                <w:lang w:val="en-US"/>
              </w:rPr>
            </w:pPr>
            <w:r w:rsidRPr="2D84F79D" w:rsidR="2D84F79D">
              <w:rPr>
                <w:lang w:val="en-US"/>
              </w:rPr>
              <w:t>Cập nhập</w:t>
            </w:r>
          </w:p>
        </w:tc>
      </w:tr>
    </w:tbl>
    <w:p w:rsidR="2D84F79D" w:rsidP="2D84F79D" w:rsidRDefault="2D84F79D" w14:paraId="385E16AA" w14:textId="40FE3732">
      <w:pPr>
        <w:pStyle w:val="Normal"/>
      </w:pPr>
    </w:p>
    <w:p w:rsidR="2D84F79D" w:rsidP="2D84F79D" w:rsidRDefault="2D84F79D" w14:paraId="464A0679" w14:textId="327F1B4C">
      <w:pPr>
        <w:pStyle w:val="Normal"/>
      </w:pPr>
    </w:p>
    <w:p w:rsidRPr="00591C04" w:rsidR="00FD06E2" w:rsidP="00FD06E2" w:rsidRDefault="00FD06E2" w14:paraId="37502CD4" w14:textId="6920E05E">
      <w:pPr>
        <w:pStyle w:val="Heading1"/>
        <w:rPr/>
      </w:pPr>
      <w:bookmarkStart w:name="_Toc167699050" w:id="6"/>
      <w:bookmarkStart w:name="_Toc6429019" w:id="7"/>
      <w:r w:rsidR="2D84F79D">
        <w:rPr/>
        <w:t>Sơ đồ trạng thái</w:t>
      </w:r>
      <w:bookmarkEnd w:id="6"/>
      <w:bookmarkEnd w:id="7"/>
    </w:p>
    <w:sectPr w:rsidRPr="00591C04" w:rsidR="00FD06E2" w:rsidSect="00746ED1">
      <w:headerReference w:type="default" r:id="rId14"/>
      <w:footerReference w:type="default" r:id="rId15"/>
      <w:pgSz w:w="11907" w:h="16839" w:orient="portrait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163" w:rsidRDefault="00541163" w14:paraId="2594D887" w14:textId="77777777">
      <w:r>
        <w:separator/>
      </w:r>
    </w:p>
  </w:endnote>
  <w:endnote w:type="continuationSeparator" w:id="0">
    <w:p w:rsidR="00541163" w:rsidRDefault="00541163" w14:paraId="6761C6BE" w14:textId="77777777">
      <w:r>
        <w:continuationSeparator/>
      </w:r>
    </w:p>
  </w:endnote>
  <w:endnote w:type="continuationNotice" w:id="1">
    <w:p w:rsidR="0072355E" w:rsidRDefault="0072355E" w14:paraId="35E6AF8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9BB" w:rsidRDefault="00BD79BB" w14:paraId="5630AD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46ED1" w:rsidRDefault="000A272D" w14:paraId="20165866" w14:textId="7777777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D84F79D">
      <w:rPr/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9BB" w:rsidRDefault="00BD79BB" w14:paraId="144A5D23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:rsidTr="2D84F79D" w14:paraId="65AC146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  <w:tcMar/>
        </w:tcPr>
        <w:p w:rsidRPr="007A1DE8" w:rsidR="00FD06E2" w:rsidP="00565DFE" w:rsidRDefault="00746ED1" w14:paraId="09C33105" w14:textId="77777777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2D84F79D">
            <w:rPr/>
            <w:t/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  <w:tcMar/>
        </w:tcPr>
        <w:p w:rsidR="00FD06E2" w:rsidP="00565DFE" w:rsidRDefault="00FD06E2" w14:paraId="3D260ED5" w14:textId="77777777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Pr="0037628A" w:rsidR="00FD06E2" w:rsidP="0037628A" w:rsidRDefault="00FD06E2" w14:paraId="61829076" w14:textId="7777777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163" w:rsidRDefault="00541163" w14:paraId="71E50B95" w14:textId="77777777">
      <w:r>
        <w:separator/>
      </w:r>
    </w:p>
  </w:footnote>
  <w:footnote w:type="continuationSeparator" w:id="0">
    <w:p w:rsidR="00541163" w:rsidRDefault="00541163" w14:paraId="6DDAB263" w14:textId="77777777">
      <w:r>
        <w:continuationSeparator/>
      </w:r>
    </w:p>
  </w:footnote>
  <w:footnote w:type="continuationNotice" w:id="1">
    <w:p w:rsidR="0072355E" w:rsidRDefault="0072355E" w14:paraId="19C346F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9BB" w:rsidRDefault="00BD79BB" w14:paraId="44E871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="00746ED1" w:rsidP="00746ED1" w:rsidRDefault="00746ED1" w14:paraId="52EE1E36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>
            <v:shape id="Freeform 1" style="position:absolute;margin-left:0;margin-top:.75pt;width:93.15pt;height:81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spid="_x0000_s1026" fillcolor="#8db3e2" stroked="f" strokecolor="#212120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w14:anchorId="48FB489B">
              <v:fill type="gradient" color2="#1f497d" focus="100%" rotate="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84F79D">
      <w:rPr/>
      <w:t/>
    </w:r>
  </w:p>
  <w:p w:rsidR="00746ED1" w:rsidP="00746ED1" w:rsidRDefault="00746ED1" w14:paraId="5043CB0F" w14:textId="77777777">
    <w:pPr>
      <w:pStyle w:val="Title"/>
      <w:rPr>
        <w:lang w:val="en-US"/>
      </w:rPr>
    </w:pPr>
  </w:p>
  <w:p w:rsidRPr="003B1A2B" w:rsidR="00746ED1" w:rsidP="00746ED1" w:rsidRDefault="00746ED1" w14:paraId="07459315" w14:textId="77777777">
    <w:pPr>
      <w:rPr>
        <w:lang w:val="en-US"/>
      </w:rPr>
    </w:pPr>
  </w:p>
  <w:p w:rsidRPr="00F53DBB" w:rsidR="00746ED1" w:rsidP="00746ED1" w:rsidRDefault="00746ED1" w14:paraId="39705B98" w14:textId="77777777">
    <w:pPr>
      <w:pStyle w:val="NormalWeb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Pr="0040293A" w:rsidR="00746ED1" w:rsidP="00746ED1" w:rsidRDefault="00746ED1" w14:paraId="6537F28F" w14:textId="77777777">
    <w:pPr>
      <w:pStyle w:val="Header"/>
      <w:rPr>
        <w:rFonts w:eastAsia="Tahoma"/>
      </w:rPr>
    </w:pPr>
  </w:p>
  <w:p w:rsidRPr="00746ED1" w:rsidR="00FB6741" w:rsidP="00746ED1" w:rsidRDefault="00FB6741" w14:paraId="6DFB9E2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9BB" w:rsidRDefault="00BD79BB" w14:paraId="463F29E8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46ED1" w:rsidRDefault="00746ED1" w14:paraId="728FBF82" w14:textId="77777777">
    <w:r w:rsidRPr="004257CD"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84F79D">
      <w:rPr/>
      <w:t/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 w14:paraId="396028CF" w14:textId="77777777">
      <w:tc>
        <w:tcPr>
          <w:tcW w:w="6623" w:type="dxa"/>
        </w:tcPr>
        <w:p w:rsidRPr="003548A8" w:rsidR="00FD06E2" w:rsidP="00565DFE" w:rsidRDefault="00BD79BB" w14:paraId="5B0E7024" w14:textId="7777777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cửa hàng kinh doanh điện thoại</w:t>
          </w:r>
        </w:p>
      </w:tc>
      <w:tc>
        <w:tcPr>
          <w:tcW w:w="2620" w:type="dxa"/>
        </w:tcPr>
        <w:p w:rsidRPr="007A1DE8" w:rsidR="00FD06E2" w:rsidP="00565DFE" w:rsidRDefault="00FD06E2" w14:paraId="2858F491" w14:textId="77777777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BD79BB"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BD79BB">
            <w:rPr>
              <w:color w:val="0000FF"/>
              <w:lang w:val="en-US"/>
            </w:rPr>
            <w:t>0</w:t>
          </w:r>
        </w:p>
      </w:tc>
    </w:tr>
    <w:tr w:rsidR="00FD06E2" w:rsidTr="00746ED1" w14:paraId="7ABAC9F4" w14:textId="77777777">
      <w:trPr>
        <w:trHeight w:val="130"/>
      </w:trPr>
      <w:tc>
        <w:tcPr>
          <w:tcW w:w="6623" w:type="dxa"/>
        </w:tcPr>
        <w:p w:rsidRPr="00FD06E2" w:rsidR="00FD06E2" w:rsidP="00565DFE" w:rsidRDefault="00FD06E2" w14:paraId="6D835ED9" w14:textId="77777777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Pr="007A1DE8" w:rsidR="00FD06E2" w:rsidP="00565DFE" w:rsidRDefault="00FD06E2" w14:paraId="3AB3C5A7" w14:textId="77777777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D79BB">
            <w:rPr>
              <w:color w:val="0000FF"/>
              <w:lang w:val="en-US"/>
            </w:rPr>
            <w:t>17</w:t>
          </w:r>
          <w:r w:rsidRPr="003548A8">
            <w:rPr>
              <w:color w:val="0000FF"/>
              <w:lang w:val="en-US"/>
            </w:rPr>
            <w:t>/</w:t>
          </w:r>
          <w:r w:rsidR="00BD79BB">
            <w:rPr>
              <w:color w:val="0000FF"/>
              <w:lang w:val="en-US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BD79BB">
            <w:rPr>
              <w:color w:val="0000FF"/>
              <w:lang w:val="en-US"/>
            </w:rPr>
            <w:t>2019</w:t>
          </w:r>
        </w:p>
      </w:tc>
    </w:tr>
  </w:tbl>
  <w:p w:rsidRPr="0037628A" w:rsidR="00FD06E2" w:rsidP="0037628A" w:rsidRDefault="00FD06E2" w14:paraId="70DF9E56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Times New Roman" w:hAnsi="Times New Roman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2966B3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06884"/>
    <w:rsid w:val="000176F5"/>
    <w:rsid w:val="00024DF0"/>
    <w:rsid w:val="00042560"/>
    <w:rsid w:val="00047500"/>
    <w:rsid w:val="00054718"/>
    <w:rsid w:val="00070EBD"/>
    <w:rsid w:val="0008120D"/>
    <w:rsid w:val="00081587"/>
    <w:rsid w:val="00082274"/>
    <w:rsid w:val="000A272D"/>
    <w:rsid w:val="000B151F"/>
    <w:rsid w:val="000B232F"/>
    <w:rsid w:val="000C0CA8"/>
    <w:rsid w:val="000C7C51"/>
    <w:rsid w:val="000D5068"/>
    <w:rsid w:val="000E6912"/>
    <w:rsid w:val="00111A7A"/>
    <w:rsid w:val="00141636"/>
    <w:rsid w:val="00166B14"/>
    <w:rsid w:val="00172754"/>
    <w:rsid w:val="001752EF"/>
    <w:rsid w:val="00176EFC"/>
    <w:rsid w:val="001A3901"/>
    <w:rsid w:val="001A4CDE"/>
    <w:rsid w:val="001A6914"/>
    <w:rsid w:val="001B5CF8"/>
    <w:rsid w:val="001C07C7"/>
    <w:rsid w:val="001D13D5"/>
    <w:rsid w:val="001D58FD"/>
    <w:rsid w:val="001F1A1D"/>
    <w:rsid w:val="00204D62"/>
    <w:rsid w:val="00205745"/>
    <w:rsid w:val="00213B43"/>
    <w:rsid w:val="0021465D"/>
    <w:rsid w:val="00217106"/>
    <w:rsid w:val="00265EDC"/>
    <w:rsid w:val="002A3D18"/>
    <w:rsid w:val="002A3E1A"/>
    <w:rsid w:val="002B3371"/>
    <w:rsid w:val="002C0DC9"/>
    <w:rsid w:val="002C40DA"/>
    <w:rsid w:val="002F1714"/>
    <w:rsid w:val="00311DDE"/>
    <w:rsid w:val="00342768"/>
    <w:rsid w:val="00343BFF"/>
    <w:rsid w:val="0035493A"/>
    <w:rsid w:val="00362991"/>
    <w:rsid w:val="00363B6E"/>
    <w:rsid w:val="0037628A"/>
    <w:rsid w:val="00393E24"/>
    <w:rsid w:val="003A1E14"/>
    <w:rsid w:val="003B4A6E"/>
    <w:rsid w:val="003B6D89"/>
    <w:rsid w:val="003B7277"/>
    <w:rsid w:val="003C387E"/>
    <w:rsid w:val="003C524E"/>
    <w:rsid w:val="003D5881"/>
    <w:rsid w:val="003D63E2"/>
    <w:rsid w:val="003E46C0"/>
    <w:rsid w:val="004025AB"/>
    <w:rsid w:val="004540F1"/>
    <w:rsid w:val="004613AA"/>
    <w:rsid w:val="0046583D"/>
    <w:rsid w:val="004A5733"/>
    <w:rsid w:val="004A6BB7"/>
    <w:rsid w:val="004B7CC9"/>
    <w:rsid w:val="004C2E57"/>
    <w:rsid w:val="004D2929"/>
    <w:rsid w:val="004F73AD"/>
    <w:rsid w:val="004F7A25"/>
    <w:rsid w:val="00506C6B"/>
    <w:rsid w:val="00511385"/>
    <w:rsid w:val="00521FFE"/>
    <w:rsid w:val="00523D13"/>
    <w:rsid w:val="00524589"/>
    <w:rsid w:val="005254C0"/>
    <w:rsid w:val="00541163"/>
    <w:rsid w:val="005439AE"/>
    <w:rsid w:val="00550535"/>
    <w:rsid w:val="00562757"/>
    <w:rsid w:val="00562E67"/>
    <w:rsid w:val="00564A05"/>
    <w:rsid w:val="00565DFE"/>
    <w:rsid w:val="0057432C"/>
    <w:rsid w:val="0057610C"/>
    <w:rsid w:val="005821A8"/>
    <w:rsid w:val="00591C04"/>
    <w:rsid w:val="005A02B6"/>
    <w:rsid w:val="005A0940"/>
    <w:rsid w:val="005B3127"/>
    <w:rsid w:val="005C6CA3"/>
    <w:rsid w:val="005D02D4"/>
    <w:rsid w:val="005D2696"/>
    <w:rsid w:val="005E2817"/>
    <w:rsid w:val="005F3F51"/>
    <w:rsid w:val="005F483A"/>
    <w:rsid w:val="0060779B"/>
    <w:rsid w:val="00620216"/>
    <w:rsid w:val="00620A3B"/>
    <w:rsid w:val="00657A37"/>
    <w:rsid w:val="0067751C"/>
    <w:rsid w:val="00677A83"/>
    <w:rsid w:val="00681CD0"/>
    <w:rsid w:val="006A3EF2"/>
    <w:rsid w:val="006B7BA4"/>
    <w:rsid w:val="006C0AFD"/>
    <w:rsid w:val="006C2F8C"/>
    <w:rsid w:val="006D7C01"/>
    <w:rsid w:val="006E1C34"/>
    <w:rsid w:val="006E223C"/>
    <w:rsid w:val="006E666C"/>
    <w:rsid w:val="006E69FC"/>
    <w:rsid w:val="006F7F28"/>
    <w:rsid w:val="007061C2"/>
    <w:rsid w:val="0071163F"/>
    <w:rsid w:val="007232CD"/>
    <w:rsid w:val="0072355E"/>
    <w:rsid w:val="00724725"/>
    <w:rsid w:val="00740AB3"/>
    <w:rsid w:val="00746ED1"/>
    <w:rsid w:val="00751440"/>
    <w:rsid w:val="007A070D"/>
    <w:rsid w:val="007A1DE8"/>
    <w:rsid w:val="007A4096"/>
    <w:rsid w:val="007B2005"/>
    <w:rsid w:val="007B483D"/>
    <w:rsid w:val="008069BD"/>
    <w:rsid w:val="00816352"/>
    <w:rsid w:val="00817A5B"/>
    <w:rsid w:val="00826E19"/>
    <w:rsid w:val="00845760"/>
    <w:rsid w:val="00846B24"/>
    <w:rsid w:val="008575B6"/>
    <w:rsid w:val="008633AB"/>
    <w:rsid w:val="00867D2E"/>
    <w:rsid w:val="0088376F"/>
    <w:rsid w:val="0089620E"/>
    <w:rsid w:val="008A30E8"/>
    <w:rsid w:val="008C25CD"/>
    <w:rsid w:val="008C7CD0"/>
    <w:rsid w:val="008E12A7"/>
    <w:rsid w:val="008E21E0"/>
    <w:rsid w:val="008E3032"/>
    <w:rsid w:val="008E795A"/>
    <w:rsid w:val="008F22E3"/>
    <w:rsid w:val="008F7BA1"/>
    <w:rsid w:val="009018AA"/>
    <w:rsid w:val="0092503F"/>
    <w:rsid w:val="0093151B"/>
    <w:rsid w:val="00960CC6"/>
    <w:rsid w:val="00974D06"/>
    <w:rsid w:val="00976D26"/>
    <w:rsid w:val="009A22FC"/>
    <w:rsid w:val="009A6F38"/>
    <w:rsid w:val="009A7694"/>
    <w:rsid w:val="009C3365"/>
    <w:rsid w:val="009C7687"/>
    <w:rsid w:val="009D66FB"/>
    <w:rsid w:val="009E1090"/>
    <w:rsid w:val="009E6ADB"/>
    <w:rsid w:val="009F19F1"/>
    <w:rsid w:val="00A122CE"/>
    <w:rsid w:val="00A17121"/>
    <w:rsid w:val="00A53D0A"/>
    <w:rsid w:val="00A547B0"/>
    <w:rsid w:val="00A666C3"/>
    <w:rsid w:val="00A66BE1"/>
    <w:rsid w:val="00A90EF8"/>
    <w:rsid w:val="00AA30A6"/>
    <w:rsid w:val="00AA49C3"/>
    <w:rsid w:val="00AB266A"/>
    <w:rsid w:val="00AB3C37"/>
    <w:rsid w:val="00AC19BD"/>
    <w:rsid w:val="00AC3F61"/>
    <w:rsid w:val="00AD4434"/>
    <w:rsid w:val="00AF11F7"/>
    <w:rsid w:val="00B10F42"/>
    <w:rsid w:val="00B32F35"/>
    <w:rsid w:val="00B3440A"/>
    <w:rsid w:val="00B40455"/>
    <w:rsid w:val="00B40927"/>
    <w:rsid w:val="00B44271"/>
    <w:rsid w:val="00B47C3C"/>
    <w:rsid w:val="00B51DE5"/>
    <w:rsid w:val="00B62132"/>
    <w:rsid w:val="00B6387D"/>
    <w:rsid w:val="00B906CD"/>
    <w:rsid w:val="00B9220E"/>
    <w:rsid w:val="00BA2E69"/>
    <w:rsid w:val="00BA57C3"/>
    <w:rsid w:val="00BB64DF"/>
    <w:rsid w:val="00BB77B6"/>
    <w:rsid w:val="00BC1068"/>
    <w:rsid w:val="00BD1F8A"/>
    <w:rsid w:val="00BD79BB"/>
    <w:rsid w:val="00BF16BD"/>
    <w:rsid w:val="00C107A7"/>
    <w:rsid w:val="00C122ED"/>
    <w:rsid w:val="00C161AA"/>
    <w:rsid w:val="00C16A23"/>
    <w:rsid w:val="00C22655"/>
    <w:rsid w:val="00C34CCD"/>
    <w:rsid w:val="00C461A9"/>
    <w:rsid w:val="00C5214B"/>
    <w:rsid w:val="00C65565"/>
    <w:rsid w:val="00C67A1F"/>
    <w:rsid w:val="00C67D4F"/>
    <w:rsid w:val="00C9261D"/>
    <w:rsid w:val="00C929D6"/>
    <w:rsid w:val="00CB07A7"/>
    <w:rsid w:val="00CE54B0"/>
    <w:rsid w:val="00CE7D5B"/>
    <w:rsid w:val="00D03125"/>
    <w:rsid w:val="00D24E39"/>
    <w:rsid w:val="00D41806"/>
    <w:rsid w:val="00D52AFF"/>
    <w:rsid w:val="00D715B4"/>
    <w:rsid w:val="00D86F06"/>
    <w:rsid w:val="00D9030A"/>
    <w:rsid w:val="00D9187D"/>
    <w:rsid w:val="00DA2A6D"/>
    <w:rsid w:val="00DB2A7E"/>
    <w:rsid w:val="00DE48A8"/>
    <w:rsid w:val="00DE6283"/>
    <w:rsid w:val="00E03990"/>
    <w:rsid w:val="00E2398F"/>
    <w:rsid w:val="00E34588"/>
    <w:rsid w:val="00E40340"/>
    <w:rsid w:val="00E47F5A"/>
    <w:rsid w:val="00E51AA0"/>
    <w:rsid w:val="00E73FEC"/>
    <w:rsid w:val="00E80DD0"/>
    <w:rsid w:val="00E836CF"/>
    <w:rsid w:val="00E93AE8"/>
    <w:rsid w:val="00EA5795"/>
    <w:rsid w:val="00EB2659"/>
    <w:rsid w:val="00EC073E"/>
    <w:rsid w:val="00ED19E1"/>
    <w:rsid w:val="00ED3427"/>
    <w:rsid w:val="00ED350A"/>
    <w:rsid w:val="00ED3FAC"/>
    <w:rsid w:val="00ED75A8"/>
    <w:rsid w:val="00EE0C1C"/>
    <w:rsid w:val="00EE7D8B"/>
    <w:rsid w:val="00F02422"/>
    <w:rsid w:val="00F03A5E"/>
    <w:rsid w:val="00F05586"/>
    <w:rsid w:val="00F22516"/>
    <w:rsid w:val="00F31486"/>
    <w:rsid w:val="00F368F6"/>
    <w:rsid w:val="00F53090"/>
    <w:rsid w:val="00F6068B"/>
    <w:rsid w:val="00F66431"/>
    <w:rsid w:val="00F728DF"/>
    <w:rsid w:val="00F731FC"/>
    <w:rsid w:val="00FA19E1"/>
    <w:rsid w:val="00FB6741"/>
    <w:rsid w:val="00FB7446"/>
    <w:rsid w:val="00FC367F"/>
    <w:rsid w:val="00FD06E2"/>
    <w:rsid w:val="00FD7B99"/>
    <w:rsid w:val="00FE18EE"/>
    <w:rsid w:val="00FE55C2"/>
    <w:rsid w:val="00FE6EF5"/>
    <w:rsid w:val="00FF6523"/>
    <w:rsid w:val="013DB66B"/>
    <w:rsid w:val="07351094"/>
    <w:rsid w:val="0AB528FC"/>
    <w:rsid w:val="0B1DCFA7"/>
    <w:rsid w:val="0C343240"/>
    <w:rsid w:val="0CD27312"/>
    <w:rsid w:val="0F993E04"/>
    <w:rsid w:val="116B46C2"/>
    <w:rsid w:val="11A964D3"/>
    <w:rsid w:val="11C29609"/>
    <w:rsid w:val="1279B05B"/>
    <w:rsid w:val="142E4915"/>
    <w:rsid w:val="179A5DCE"/>
    <w:rsid w:val="17CBC8BC"/>
    <w:rsid w:val="182E142B"/>
    <w:rsid w:val="1A14967C"/>
    <w:rsid w:val="1AE01239"/>
    <w:rsid w:val="1B3A8194"/>
    <w:rsid w:val="1C245EC3"/>
    <w:rsid w:val="1EDBE54C"/>
    <w:rsid w:val="1FB654F4"/>
    <w:rsid w:val="2293092B"/>
    <w:rsid w:val="22A1E205"/>
    <w:rsid w:val="22F502C8"/>
    <w:rsid w:val="25616579"/>
    <w:rsid w:val="26879690"/>
    <w:rsid w:val="268A920A"/>
    <w:rsid w:val="26ABFC42"/>
    <w:rsid w:val="2936607A"/>
    <w:rsid w:val="2A975023"/>
    <w:rsid w:val="2BBB7DD6"/>
    <w:rsid w:val="2D84F79D"/>
    <w:rsid w:val="2F6BF1B2"/>
    <w:rsid w:val="33709A95"/>
    <w:rsid w:val="33A9C9AD"/>
    <w:rsid w:val="33E3A5C9"/>
    <w:rsid w:val="35784ED0"/>
    <w:rsid w:val="37669D88"/>
    <w:rsid w:val="38DBCBB9"/>
    <w:rsid w:val="38FA084B"/>
    <w:rsid w:val="39D14B9C"/>
    <w:rsid w:val="3C23B141"/>
    <w:rsid w:val="3FA584C1"/>
    <w:rsid w:val="3FB81FAB"/>
    <w:rsid w:val="405E2948"/>
    <w:rsid w:val="40CA34FF"/>
    <w:rsid w:val="41F6FA15"/>
    <w:rsid w:val="42B0D5B5"/>
    <w:rsid w:val="46410161"/>
    <w:rsid w:val="467F60F8"/>
    <w:rsid w:val="4A5814C3"/>
    <w:rsid w:val="4C8E0D98"/>
    <w:rsid w:val="4CB5C2DB"/>
    <w:rsid w:val="4D9CB8A3"/>
    <w:rsid w:val="4FE5FF79"/>
    <w:rsid w:val="52899257"/>
    <w:rsid w:val="539C6138"/>
    <w:rsid w:val="54EAF3B4"/>
    <w:rsid w:val="596DDB40"/>
    <w:rsid w:val="5A282152"/>
    <w:rsid w:val="5B19E315"/>
    <w:rsid w:val="5F086F61"/>
    <w:rsid w:val="5FDF2671"/>
    <w:rsid w:val="6325C172"/>
    <w:rsid w:val="633F3CC1"/>
    <w:rsid w:val="654BA557"/>
    <w:rsid w:val="66CE25B0"/>
    <w:rsid w:val="6768ED7F"/>
    <w:rsid w:val="6A648058"/>
    <w:rsid w:val="6B41DD75"/>
    <w:rsid w:val="7074939F"/>
    <w:rsid w:val="738453ED"/>
    <w:rsid w:val="7480F079"/>
    <w:rsid w:val="7599C166"/>
    <w:rsid w:val="7C479CC8"/>
    <w:rsid w:val="7E5F937C"/>
    <w:rsid w:val="7EC42862"/>
    <w:rsid w:val="7FC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71EB957"/>
  <w15:docId w15:val="{E22A247E-AA89-42C5-B678-4AC341B8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styleId="ToDoItem" w:customStyle="1">
    <w:name w:val="To Do Item"/>
    <w:basedOn w:val="Normal"/>
    <w:pPr>
      <w:numPr>
        <w:numId w:val="5"/>
      </w:numPr>
    </w:pPr>
  </w:style>
  <w:style w:type="character" w:styleId="SoDAField" w:customStyle="1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styleId="StyleHeading3Justified" w:customStyle="1">
    <w:name w:val="Style Heading 3 + Justified"/>
    <w:basedOn w:val="Heading3"/>
    <w:rsid w:val="00A122CE"/>
    <w:rPr>
      <w:b w:val="0"/>
    </w:rPr>
  </w:style>
  <w:style w:type="paragraph" w:styleId="StyleHeading4Justified" w:customStyle="1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styleId="BodyTextChar" w:customStyle="1">
    <w:name w:val="Body Text Char"/>
    <w:basedOn w:val="DefaultParagraphFont"/>
    <w:link w:val="BodyText"/>
    <w:rsid w:val="006E1C34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Relationship Type="http://schemas.openxmlformats.org/officeDocument/2006/relationships/image" Target="/media/image2.png" Id="R2d49abf57413404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DocSecurity>4</DocSecurity>
  <ScaleCrop>false</ScaleCrop>
  <LinksUpToDate>false</LinksUpToDate>
  <SharedDoc>false</SharedDoc>
  <HyperlinksChanged>false</HyperlinksChanged>
  <AppVersion>0.0001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Printed>2013-12-08T06:57:00Z</cp:lastPrinted>
  <dcterms:created xsi:type="dcterms:W3CDTF">2013-10-14T01:07:00Z</dcterms:created>
  <dcterms:modified xsi:type="dcterms:W3CDTF">2019-06-18T16:38:57Z</dcterms:modified>
</cp:coreProperties>
</file>