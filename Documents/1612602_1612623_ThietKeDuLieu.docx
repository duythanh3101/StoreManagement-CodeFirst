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3548A8" w:rsidRDefault="003548A8" w:rsidP="003548A8">
      <w:pPr>
        <w:rPr>
          <w:lang w:val="en-US"/>
        </w:rPr>
      </w:pPr>
    </w:p>
    <w:p w14:paraId="0A37501D" w14:textId="77777777" w:rsidR="00301562" w:rsidRDefault="00301562" w:rsidP="003548A8">
      <w:pPr>
        <w:rPr>
          <w:lang w:val="en-US"/>
        </w:rPr>
      </w:pPr>
    </w:p>
    <w:p w14:paraId="5DAB6C7B" w14:textId="77777777" w:rsidR="00301562" w:rsidRDefault="00301562" w:rsidP="003548A8">
      <w:pPr>
        <w:rPr>
          <w:lang w:val="en-US"/>
        </w:rPr>
      </w:pPr>
    </w:p>
    <w:p w14:paraId="02EB378F" w14:textId="77777777" w:rsidR="00301562" w:rsidRDefault="00301562" w:rsidP="003548A8">
      <w:pPr>
        <w:rPr>
          <w:lang w:val="en-US"/>
        </w:rPr>
      </w:pPr>
    </w:p>
    <w:p w14:paraId="6A05A809" w14:textId="77777777" w:rsidR="00301562" w:rsidRDefault="00301562" w:rsidP="003548A8">
      <w:pPr>
        <w:rPr>
          <w:lang w:val="en-US"/>
        </w:rPr>
      </w:pPr>
    </w:p>
    <w:p w14:paraId="5A39BBE3" w14:textId="77777777" w:rsidR="00301562" w:rsidRDefault="00301562" w:rsidP="003548A8">
      <w:pPr>
        <w:rPr>
          <w:lang w:val="en-US"/>
        </w:rPr>
      </w:pPr>
    </w:p>
    <w:p w14:paraId="41C8F396" w14:textId="77777777" w:rsidR="00301562" w:rsidRDefault="00301562" w:rsidP="003548A8">
      <w:pPr>
        <w:rPr>
          <w:lang w:val="en-US"/>
        </w:rPr>
      </w:pPr>
    </w:p>
    <w:p w14:paraId="72A3D3EC" w14:textId="77777777" w:rsidR="003548A8" w:rsidRPr="003548A8" w:rsidRDefault="003548A8" w:rsidP="003548A8">
      <w:pPr>
        <w:rPr>
          <w:lang w:val="en-US"/>
        </w:rPr>
      </w:pPr>
    </w:p>
    <w:p w14:paraId="62D1EA58" w14:textId="77777777" w:rsidR="0096381A" w:rsidRDefault="00C14AB8" w:rsidP="0096381A">
      <w:pPr>
        <w:pStyle w:val="Title"/>
        <w:jc w:val="right"/>
        <w:rPr>
          <w:color w:val="0000FF"/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96381A" w:rsidRPr="2293092B">
        <w:rPr>
          <w:color w:val="0000FF"/>
          <w:lang w:val="en-US"/>
        </w:rPr>
        <w:t>Quản lý</w:t>
      </w:r>
    </w:p>
    <w:p w14:paraId="783D7613" w14:textId="77777777" w:rsidR="00D234F3" w:rsidRDefault="0096381A" w:rsidP="0096381A">
      <w:pPr>
        <w:pStyle w:val="Title"/>
        <w:jc w:val="right"/>
        <w:rPr>
          <w:lang w:val="en-US"/>
        </w:rPr>
      </w:pPr>
      <w:r>
        <w:rPr>
          <w:color w:val="0000FF"/>
          <w:lang w:val="en-US"/>
        </w:rPr>
        <w:t>cửa hàng kinh doanh điện thoại</w:t>
      </w:r>
    </w:p>
    <w:p w14:paraId="0D0B940D" w14:textId="77777777" w:rsidR="007A1DE8" w:rsidRPr="007A1DE8" w:rsidRDefault="007A1DE8" w:rsidP="007A1DE8">
      <w:pPr>
        <w:rPr>
          <w:lang w:val="en-US"/>
        </w:rPr>
      </w:pPr>
    </w:p>
    <w:p w14:paraId="7D791613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6381A">
        <w:rPr>
          <w:rFonts w:ascii="Arial" w:hAnsi="Arial"/>
          <w:color w:val="0000FF"/>
          <w:sz w:val="34"/>
          <w:szCs w:val="30"/>
          <w:lang w:val="en-US"/>
        </w:rPr>
        <w:t>1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96381A">
        <w:rPr>
          <w:rFonts w:ascii="Arial" w:hAnsi="Arial"/>
          <w:color w:val="0000FF"/>
          <w:sz w:val="34"/>
          <w:szCs w:val="30"/>
          <w:lang w:val="en-US"/>
        </w:rPr>
        <w:t>0</w:t>
      </w:r>
    </w:p>
    <w:p w14:paraId="0E27B00A" w14:textId="77777777" w:rsidR="00D234F3" w:rsidRDefault="00D234F3">
      <w:pPr>
        <w:pStyle w:val="Title"/>
        <w:jc w:val="both"/>
        <w:rPr>
          <w:lang w:val="en-US"/>
        </w:rPr>
      </w:pPr>
    </w:p>
    <w:p w14:paraId="60061E4C" w14:textId="77777777" w:rsidR="003548A8" w:rsidRDefault="003548A8" w:rsidP="003548A8">
      <w:pPr>
        <w:rPr>
          <w:lang w:val="en-US"/>
        </w:rPr>
      </w:pPr>
    </w:p>
    <w:p w14:paraId="44EAFD9C" w14:textId="77777777" w:rsidR="00301562" w:rsidRDefault="00301562" w:rsidP="003548A8">
      <w:pPr>
        <w:rPr>
          <w:lang w:val="en-US"/>
        </w:rPr>
      </w:pPr>
    </w:p>
    <w:p w14:paraId="4B94D5A5" w14:textId="77777777" w:rsidR="00301562" w:rsidRDefault="00301562" w:rsidP="003548A8">
      <w:pPr>
        <w:rPr>
          <w:lang w:val="en-US"/>
        </w:rPr>
      </w:pPr>
    </w:p>
    <w:p w14:paraId="3DEEC669" w14:textId="77777777" w:rsidR="00301562" w:rsidRDefault="00301562" w:rsidP="003548A8">
      <w:pPr>
        <w:rPr>
          <w:lang w:val="en-US"/>
        </w:rPr>
      </w:pPr>
    </w:p>
    <w:p w14:paraId="3656B9AB" w14:textId="77777777" w:rsidR="00301562" w:rsidRDefault="00301562" w:rsidP="003548A8">
      <w:pPr>
        <w:rPr>
          <w:lang w:val="en-US"/>
        </w:rPr>
      </w:pPr>
    </w:p>
    <w:p w14:paraId="45FB0818" w14:textId="77777777" w:rsidR="00301562" w:rsidRDefault="00301562" w:rsidP="003548A8">
      <w:pPr>
        <w:rPr>
          <w:lang w:val="en-US"/>
        </w:rPr>
      </w:pPr>
    </w:p>
    <w:p w14:paraId="049F31CB" w14:textId="77777777" w:rsidR="00301562" w:rsidRDefault="00301562" w:rsidP="003548A8">
      <w:pPr>
        <w:rPr>
          <w:lang w:val="en-US"/>
        </w:rPr>
      </w:pPr>
    </w:p>
    <w:p w14:paraId="53128261" w14:textId="77777777" w:rsidR="00301562" w:rsidRDefault="00301562" w:rsidP="003548A8">
      <w:pPr>
        <w:rPr>
          <w:lang w:val="en-US"/>
        </w:rPr>
      </w:pPr>
    </w:p>
    <w:p w14:paraId="62486C05" w14:textId="77777777" w:rsidR="00301562" w:rsidRDefault="00301562" w:rsidP="003548A8">
      <w:pPr>
        <w:rPr>
          <w:lang w:val="en-US"/>
        </w:rPr>
      </w:pPr>
    </w:p>
    <w:p w14:paraId="4101652C" w14:textId="77777777" w:rsidR="003548A8" w:rsidRDefault="003548A8" w:rsidP="003548A8">
      <w:pPr>
        <w:rPr>
          <w:lang w:val="en-US"/>
        </w:rPr>
      </w:pPr>
    </w:p>
    <w:p w14:paraId="4B99056E" w14:textId="77777777" w:rsidR="003548A8" w:rsidRDefault="003548A8" w:rsidP="003548A8">
      <w:pPr>
        <w:rPr>
          <w:lang w:val="en-US"/>
        </w:rPr>
      </w:pPr>
    </w:p>
    <w:p w14:paraId="1299C43A" w14:textId="77777777" w:rsidR="003548A8" w:rsidRDefault="003548A8" w:rsidP="003548A8">
      <w:pPr>
        <w:rPr>
          <w:lang w:val="en-US"/>
        </w:rPr>
      </w:pPr>
    </w:p>
    <w:p w14:paraId="4DDBEF00" w14:textId="77777777" w:rsidR="003548A8" w:rsidRDefault="003548A8" w:rsidP="003548A8">
      <w:pPr>
        <w:rPr>
          <w:lang w:val="en-US"/>
        </w:rPr>
      </w:pPr>
    </w:p>
    <w:p w14:paraId="3461D779" w14:textId="77777777" w:rsidR="003548A8" w:rsidRDefault="003548A8" w:rsidP="003548A8">
      <w:pPr>
        <w:rPr>
          <w:lang w:val="en-US"/>
        </w:rPr>
      </w:pPr>
    </w:p>
    <w:p w14:paraId="6F26DAB9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41D15C1" w14:textId="77777777" w:rsidR="0096381A" w:rsidRPr="003548A8" w:rsidRDefault="0096381A" w:rsidP="0096381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1612602 – Nguyễn Quang Thach</w:t>
      </w:r>
    </w:p>
    <w:p w14:paraId="64F77957" w14:textId="77777777" w:rsidR="00DC363E" w:rsidRPr="003548A8" w:rsidRDefault="0096381A" w:rsidP="0096381A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1612623 – Phạm Duy Thanh</w:t>
      </w:r>
    </w:p>
    <w:p w14:paraId="66D91843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CF2D8B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363"/>
        <w:gridCol w:w="3744"/>
        <w:gridCol w:w="2445"/>
      </w:tblGrid>
      <w:tr w:rsidR="00E95D0C" w:rsidRPr="007A1DE8" w14:paraId="6D7C9DBB" w14:textId="77777777" w:rsidTr="002F5712"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DA12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2449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638A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8B9D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32D754D9" w14:textId="77777777" w:rsidTr="002F5712"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1DC76" w14:textId="7817072A" w:rsidR="00E95D0C" w:rsidRPr="003548A8" w:rsidRDefault="00C25D12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55EC8" w14:textId="02AA04A6" w:rsidR="00E95D0C" w:rsidRPr="003548A8" w:rsidRDefault="00C25D12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843D9" w14:textId="77777777" w:rsidR="00E95D0C" w:rsidRDefault="002F5712" w:rsidP="002F5712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Thay đổi sơ đồ logic</w:t>
            </w:r>
          </w:p>
          <w:p w14:paraId="6962ECF1" w14:textId="32257912" w:rsidR="002F5712" w:rsidRPr="0037628A" w:rsidRDefault="002F5712" w:rsidP="002F5712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Thay đổi thuộc tính của một số đối tượng</w:t>
            </w:r>
            <w:bookmarkStart w:id="0" w:name="_GoBack"/>
            <w:bookmarkEnd w:id="0"/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973E0" w14:textId="77777777" w:rsidR="00E95D0C" w:rsidRDefault="004C222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Quang Thạch</w:t>
            </w:r>
          </w:p>
          <w:p w14:paraId="4D40F710" w14:textId="03CAB253" w:rsidR="004C222F" w:rsidRPr="003548A8" w:rsidRDefault="004C222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Phạm Duy Thanh</w:t>
            </w:r>
          </w:p>
        </w:tc>
      </w:tr>
      <w:tr w:rsidR="00E95D0C" w:rsidRPr="007A1DE8" w14:paraId="0FB78278" w14:textId="77777777" w:rsidTr="002F5712"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994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2CB0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E0A4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BF3C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6D98A12B" w14:textId="77777777" w:rsidTr="002F5712"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6DB8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C1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FFD3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937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FE9F23F" w14:textId="77777777" w:rsidTr="002F5712"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F64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E6F9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9E25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3DE523C" w14:textId="77777777" w:rsidR="00A23833" w:rsidRDefault="00A23833" w:rsidP="0031511D">
      <w:pPr>
        <w:pStyle w:val="Title"/>
        <w:rPr>
          <w:lang w:val="en-US"/>
        </w:rPr>
      </w:pPr>
    </w:p>
    <w:p w14:paraId="650E042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01381D14" w14:textId="6BF9EC08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B911B9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168C8B91" w14:textId="6766C0F2" w:rsidR="00C14AB8" w:rsidRDefault="00B911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52E56223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7547A01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EC21FCF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1" w:name="_Toc176928159"/>
      <w:bookmarkStart w:id="2" w:name="_Toc369451398"/>
      <w:r w:rsidRPr="005F2DFA">
        <w:lastRenderedPageBreak/>
        <w:t>Sơ đồ logic</w:t>
      </w:r>
      <w:bookmarkEnd w:id="1"/>
      <w:bookmarkEnd w:id="2"/>
    </w:p>
    <w:p w14:paraId="5CCC5BD4" w14:textId="5EB11809" w:rsidR="71C6FB16" w:rsidRDefault="00C25D12" w:rsidP="00BD6EDA">
      <w:pPr>
        <w:pStyle w:val="BodyText"/>
        <w:ind w:left="0"/>
        <w:rPr>
          <w:i/>
          <w:iCs/>
          <w:color w:val="0000FF"/>
        </w:rPr>
      </w:pPr>
      <w:r>
        <w:rPr>
          <w:i/>
          <w:iCs/>
          <w:noProof/>
          <w:color w:val="0000FF"/>
        </w:rPr>
        <w:drawing>
          <wp:inline distT="0" distB="0" distL="0" distR="0" wp14:anchorId="4AF402C9" wp14:editId="0FD4EECB">
            <wp:extent cx="5732145" cy="4417060"/>
            <wp:effectExtent l="0" t="0" r="1905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C966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369451399"/>
      <w:r w:rsidRPr="005F2DFA">
        <w:t>Mô tả chi tiết các kiểu dữ liệu trong sơ đồ logic</w:t>
      </w:r>
      <w:bookmarkEnd w:id="3"/>
      <w:bookmarkEnd w:id="4"/>
    </w:p>
    <w:p w14:paraId="71D5F6E8" w14:textId="4FBB1148" w:rsidR="003C2F0F" w:rsidRDefault="003C2F0F" w:rsidP="10E52B81">
      <w:pPr>
        <w:pStyle w:val="BodyText"/>
        <w:ind w:left="0"/>
        <w:rPr>
          <w:i/>
          <w:iCs/>
          <w:color w:val="0000FF"/>
        </w:rPr>
      </w:pPr>
    </w:p>
    <w:tbl>
      <w:tblPr>
        <w:tblStyle w:val="ListTable3-Accent1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5076435" w:rsidRPr="00101D33" w14:paraId="33A21D9A" w14:textId="77777777" w:rsidTr="00101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8" w:type="dxa"/>
            <w:gridSpan w:val="5"/>
          </w:tcPr>
          <w:p w14:paraId="10F59DE5" w14:textId="652D980F" w:rsidR="05076435" w:rsidRPr="00101D33" w:rsidRDefault="05076435" w:rsidP="05076435">
            <w:pPr>
              <w:jc w:val="center"/>
              <w:rPr>
                <w:b w:val="0"/>
              </w:rPr>
            </w:pPr>
            <w:r w:rsidRPr="00101D33">
              <w:rPr>
                <w:b w:val="0"/>
              </w:rPr>
              <w:t>Role</w:t>
            </w:r>
          </w:p>
        </w:tc>
      </w:tr>
      <w:tr w:rsidR="003C2F0F" w:rsidRPr="00101D33" w14:paraId="595F2B8A" w14:textId="77777777" w:rsidTr="0010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164CDE7" w14:textId="77777777" w:rsidR="003C2F0F" w:rsidRPr="00FD3D31" w:rsidRDefault="003C2F0F" w:rsidP="00D642F5">
            <w:pPr>
              <w:jc w:val="center"/>
            </w:pPr>
            <w:r w:rsidRPr="00FD3D31"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18BC1D85" w14:textId="77777777" w:rsidR="003C2F0F" w:rsidRPr="00FD3D31" w:rsidRDefault="003C2F0F" w:rsidP="00D642F5">
            <w:pPr>
              <w:jc w:val="center"/>
              <w:rPr>
                <w:b/>
              </w:rPr>
            </w:pPr>
            <w:r w:rsidRPr="00FD3D31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2632FED3" w14:textId="77777777" w:rsidR="003C2F0F" w:rsidRPr="00FD3D31" w:rsidRDefault="003C2F0F" w:rsidP="00D64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3D31">
              <w:rPr>
                <w:b/>
              </w:rPr>
              <w:t>Kiểu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2F02F808" w14:textId="77777777" w:rsidR="003C2F0F" w:rsidRPr="00FD3D31" w:rsidRDefault="003C2F0F" w:rsidP="00D642F5">
            <w:pPr>
              <w:jc w:val="center"/>
              <w:rPr>
                <w:b/>
              </w:rPr>
            </w:pPr>
            <w:r w:rsidRPr="00FD3D31">
              <w:rPr>
                <w:b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11A14299" w14:textId="77777777" w:rsidR="003C2F0F" w:rsidRPr="00FD3D31" w:rsidRDefault="003C2F0F" w:rsidP="00D642F5">
            <w:pPr>
              <w:jc w:val="center"/>
            </w:pPr>
            <w:r w:rsidRPr="00FD3D31">
              <w:t>Ý nghĩa/ghi chú</w:t>
            </w:r>
          </w:p>
        </w:tc>
      </w:tr>
      <w:tr w:rsidR="003C2F0F" w:rsidRPr="00101D33" w14:paraId="5043CB0F" w14:textId="77777777" w:rsidTr="00101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07459315" w14:textId="0E465A57" w:rsidR="003C2F0F" w:rsidRPr="00101D33" w:rsidRDefault="05076435" w:rsidP="00D642F5">
            <w:pPr>
              <w:spacing w:line="240" w:lineRule="auto"/>
              <w:jc w:val="center"/>
              <w:rPr>
                <w:b w:val="0"/>
                <w:color w:val="0000FF"/>
              </w:rPr>
            </w:pPr>
            <w:r w:rsidRPr="00101D33">
              <w:rPr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6537F28F" w14:textId="6F3A9B0C" w:rsidR="003C2F0F" w:rsidRPr="00101D33" w:rsidRDefault="05076435" w:rsidP="05076435">
            <w:pPr>
              <w:spacing w:line="240" w:lineRule="auto"/>
            </w:pPr>
            <w:r w:rsidRPr="00101D33">
              <w:t>RoleId</w:t>
            </w:r>
          </w:p>
        </w:tc>
        <w:tc>
          <w:tcPr>
            <w:tcW w:w="1688" w:type="dxa"/>
          </w:tcPr>
          <w:p w14:paraId="6DFB9E20" w14:textId="2B10B14D" w:rsidR="003C2F0F" w:rsidRPr="00101D33" w:rsidRDefault="05076435" w:rsidP="050764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101D33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70DF9E56" w14:textId="02B065EE" w:rsidR="003C2F0F" w:rsidRPr="00101D33" w:rsidRDefault="05076435" w:rsidP="05076435">
            <w:pPr>
              <w:spacing w:line="240" w:lineRule="auto"/>
              <w:rPr>
                <w:color w:val="0000FF"/>
              </w:rPr>
            </w:pPr>
            <w:r w:rsidRPr="00101D33"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44E871BC" w14:textId="756C00F0" w:rsidR="003C2F0F" w:rsidRPr="00101D33" w:rsidRDefault="05076435" w:rsidP="05076435">
            <w:pPr>
              <w:spacing w:line="240" w:lineRule="auto"/>
              <w:rPr>
                <w:b w:val="0"/>
                <w:color w:val="0000FF"/>
              </w:rPr>
            </w:pPr>
            <w:r w:rsidRPr="00101D33">
              <w:rPr>
                <w:b w:val="0"/>
              </w:rPr>
              <w:t>Mã loại tài khoản</w:t>
            </w:r>
          </w:p>
        </w:tc>
      </w:tr>
      <w:tr w:rsidR="003C2F0F" w:rsidRPr="00101D33" w14:paraId="144A5D23" w14:textId="77777777" w:rsidTr="00101D3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01" w:type="dxa"/>
          </w:tcPr>
          <w:p w14:paraId="738610EB" w14:textId="6C4FDA89" w:rsidR="003C2F0F" w:rsidRPr="00101D33" w:rsidRDefault="05076435" w:rsidP="00D642F5">
            <w:pPr>
              <w:spacing w:line="240" w:lineRule="auto"/>
              <w:jc w:val="center"/>
              <w:rPr>
                <w:b w:val="0"/>
                <w:color w:val="0000FF"/>
              </w:rPr>
            </w:pPr>
            <w:r w:rsidRPr="00101D33">
              <w:rPr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637805D2" w14:textId="75FDF818" w:rsidR="003C2F0F" w:rsidRPr="00101D33" w:rsidRDefault="05076435" w:rsidP="05076435">
            <w:pPr>
              <w:spacing w:line="240" w:lineRule="auto"/>
              <w:rPr>
                <w:b w:val="0"/>
                <w:color w:val="0000FF"/>
              </w:rPr>
            </w:pPr>
            <w:r w:rsidRPr="00101D33">
              <w:rPr>
                <w:b w:val="0"/>
              </w:rPr>
              <w:t>DisplayName</w:t>
            </w:r>
          </w:p>
        </w:tc>
        <w:tc>
          <w:tcPr>
            <w:tcW w:w="1688" w:type="dxa"/>
          </w:tcPr>
          <w:p w14:paraId="463F29E8" w14:textId="5BF24373" w:rsidR="003C2F0F" w:rsidRPr="00101D33" w:rsidRDefault="05076435" w:rsidP="05076435">
            <w:pPr>
              <w:spacing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FF"/>
              </w:rPr>
            </w:pPr>
            <w:r w:rsidRPr="00101D33">
              <w:rPr>
                <w:b w:val="0"/>
              </w:rPr>
              <w:t>nvarchar(max)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3B7B4B86" w14:textId="33D32133" w:rsidR="003C2F0F" w:rsidRPr="00101D33" w:rsidRDefault="05076435" w:rsidP="05076435">
            <w:pPr>
              <w:spacing w:line="240" w:lineRule="auto"/>
              <w:rPr>
                <w:b w:val="0"/>
                <w:color w:val="0000FF"/>
              </w:rPr>
            </w:pPr>
            <w:r w:rsidRPr="00101D33">
              <w:rPr>
                <w:b w:val="0"/>
              </w:rPr>
              <w:t>-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858" w:type="dxa"/>
          </w:tcPr>
          <w:p w14:paraId="3A0FF5F2" w14:textId="57A28FED" w:rsidR="003C2F0F" w:rsidRPr="00101D33" w:rsidRDefault="05076435" w:rsidP="05076435">
            <w:pPr>
              <w:spacing w:line="240" w:lineRule="auto"/>
              <w:rPr>
                <w:b w:val="0"/>
                <w:color w:val="0000FF"/>
              </w:rPr>
            </w:pPr>
            <w:r w:rsidRPr="00101D33">
              <w:rPr>
                <w:b w:val="0"/>
              </w:rPr>
              <w:t>Tên loại tài khoản</w:t>
            </w:r>
          </w:p>
        </w:tc>
      </w:tr>
    </w:tbl>
    <w:p w14:paraId="5630AD66" w14:textId="77777777" w:rsidR="003C2F0F" w:rsidRPr="003C2F0F" w:rsidRDefault="003C2F0F" w:rsidP="05076435">
      <w:pPr>
        <w:pStyle w:val="BodyText"/>
        <w:ind w:left="0"/>
        <w:rPr>
          <w:i/>
          <w:iCs/>
          <w:color w:val="0000FF"/>
          <w:lang w:val="en-US"/>
        </w:rPr>
      </w:pPr>
    </w:p>
    <w:tbl>
      <w:tblPr>
        <w:tblStyle w:val="ListTable3-Accent1"/>
        <w:tblW w:w="0" w:type="auto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5076435" w:rsidRPr="0042554D" w14:paraId="5BA860F0" w14:textId="77777777" w:rsidTr="00425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8" w:type="dxa"/>
            <w:gridSpan w:val="5"/>
          </w:tcPr>
          <w:p w14:paraId="14BFAB6A" w14:textId="203523AB" w:rsidR="05076435" w:rsidRPr="0042554D" w:rsidRDefault="05076435" w:rsidP="05076435">
            <w:pPr>
              <w:jc w:val="center"/>
              <w:rPr>
                <w:b w:val="0"/>
              </w:rPr>
            </w:pPr>
            <w:r w:rsidRPr="0042554D">
              <w:rPr>
                <w:b w:val="0"/>
              </w:rPr>
              <w:t>Users</w:t>
            </w:r>
          </w:p>
        </w:tc>
      </w:tr>
      <w:tr w:rsidR="05076435" w:rsidRPr="0042554D" w14:paraId="3E77FC41" w14:textId="77777777" w:rsidTr="00425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5AADD73" w14:textId="77777777" w:rsidR="05076435" w:rsidRPr="00FD3D31" w:rsidRDefault="05076435" w:rsidP="000C2388">
            <w:pPr>
              <w:jc w:val="center"/>
            </w:pPr>
            <w:r w:rsidRPr="00FD3D31"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5E3E4F14" w14:textId="77777777" w:rsidR="05076435" w:rsidRPr="00FD3D31" w:rsidRDefault="05076435" w:rsidP="000C2388">
            <w:pPr>
              <w:jc w:val="center"/>
              <w:rPr>
                <w:b/>
              </w:rPr>
            </w:pPr>
            <w:r w:rsidRPr="00FD3D31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0D0FD16F" w14:textId="77777777" w:rsidR="05076435" w:rsidRPr="00FD3D31" w:rsidRDefault="05076435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3D31">
              <w:rPr>
                <w:b/>
              </w:rPr>
              <w:t>Kiểu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66D0A079" w14:textId="77777777" w:rsidR="05076435" w:rsidRPr="00FD3D31" w:rsidRDefault="05076435" w:rsidP="000C2388">
            <w:pPr>
              <w:jc w:val="center"/>
              <w:rPr>
                <w:b/>
              </w:rPr>
            </w:pPr>
            <w:r w:rsidRPr="00FD3D31">
              <w:rPr>
                <w:b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297007ED" w14:textId="77777777" w:rsidR="05076435" w:rsidRPr="00FD3D31" w:rsidRDefault="05076435" w:rsidP="000C2388">
            <w:pPr>
              <w:jc w:val="center"/>
            </w:pPr>
            <w:r w:rsidRPr="00FD3D31">
              <w:t>Ý nghĩa/ghi chú</w:t>
            </w:r>
          </w:p>
        </w:tc>
      </w:tr>
      <w:tr w:rsidR="05076435" w:rsidRPr="0042554D" w14:paraId="1E7BE649" w14:textId="77777777" w:rsidTr="00425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746EF8E9" w14:textId="26B76F41" w:rsidR="05076435" w:rsidRPr="0042554D" w:rsidRDefault="05076435" w:rsidP="000C2388">
            <w:pPr>
              <w:jc w:val="center"/>
              <w:rPr>
                <w:b w:val="0"/>
              </w:rPr>
            </w:pPr>
            <w:r w:rsidRPr="0042554D">
              <w:rPr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36027DCA" w14:textId="3B6B0AD2" w:rsidR="05076435" w:rsidRPr="0042554D" w:rsidRDefault="05076435" w:rsidP="05076435">
            <w:r w:rsidRPr="0042554D">
              <w:t>Id</w:t>
            </w:r>
          </w:p>
        </w:tc>
        <w:tc>
          <w:tcPr>
            <w:tcW w:w="1688" w:type="dxa"/>
          </w:tcPr>
          <w:p w14:paraId="51794325" w14:textId="60AA950D" w:rsidR="05076435" w:rsidRPr="0042554D" w:rsidRDefault="05076435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54D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02993193" w14:textId="1A44C8DB" w:rsidR="05076435" w:rsidRPr="0042554D" w:rsidRDefault="05076435" w:rsidP="05076435">
            <w:r w:rsidRPr="0042554D"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42ED04ED" w14:textId="623BD4A4" w:rsidR="05076435" w:rsidRPr="0042554D" w:rsidRDefault="05076435" w:rsidP="05076435">
            <w:pPr>
              <w:rPr>
                <w:b w:val="0"/>
              </w:rPr>
            </w:pPr>
            <w:r w:rsidRPr="0042554D">
              <w:rPr>
                <w:b w:val="0"/>
              </w:rPr>
              <w:t>Mã tài khoản</w:t>
            </w:r>
          </w:p>
        </w:tc>
      </w:tr>
      <w:tr w:rsidR="05076435" w:rsidRPr="0042554D" w14:paraId="30BF7E27" w14:textId="77777777" w:rsidTr="00425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0BA615D8" w14:textId="2EB389B0" w:rsidR="05076435" w:rsidRPr="0042554D" w:rsidRDefault="05076435" w:rsidP="000C2388">
            <w:pPr>
              <w:jc w:val="center"/>
              <w:rPr>
                <w:b w:val="0"/>
              </w:rPr>
            </w:pPr>
            <w:r w:rsidRPr="0042554D">
              <w:rPr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3DFFF81F" w14:textId="2F8B0477" w:rsidR="05076435" w:rsidRPr="0042554D" w:rsidRDefault="05076435" w:rsidP="05076435">
            <w:r w:rsidRPr="0042554D">
              <w:t>RoleId</w:t>
            </w:r>
          </w:p>
        </w:tc>
        <w:tc>
          <w:tcPr>
            <w:tcW w:w="1688" w:type="dxa"/>
          </w:tcPr>
          <w:p w14:paraId="06289AF0" w14:textId="33B9A941" w:rsidR="05076435" w:rsidRPr="0042554D" w:rsidRDefault="05076435" w:rsidP="0507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54D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224C18E8" w14:textId="478FEC9F" w:rsidR="05076435" w:rsidRPr="0042554D" w:rsidRDefault="05076435" w:rsidP="05076435">
            <w:r w:rsidRPr="0042554D">
              <w:t>Khóa ngoại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2ED63626" w14:textId="65772D71" w:rsidR="05076435" w:rsidRPr="0042554D" w:rsidRDefault="05076435" w:rsidP="05076435">
            <w:pPr>
              <w:rPr>
                <w:b w:val="0"/>
              </w:rPr>
            </w:pPr>
            <w:r w:rsidRPr="0042554D">
              <w:rPr>
                <w:b w:val="0"/>
              </w:rPr>
              <w:t>Mã loại tài khoản</w:t>
            </w:r>
          </w:p>
        </w:tc>
      </w:tr>
      <w:tr w:rsidR="05076435" w:rsidRPr="0042554D" w14:paraId="431E3648" w14:textId="77777777" w:rsidTr="00425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01C814AE" w14:textId="76DA8F9F" w:rsidR="05076435" w:rsidRPr="0042554D" w:rsidRDefault="05076435" w:rsidP="000C2388">
            <w:pPr>
              <w:jc w:val="center"/>
              <w:rPr>
                <w:b w:val="0"/>
              </w:rPr>
            </w:pPr>
            <w:r w:rsidRPr="0042554D">
              <w:rPr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37C03882" w14:textId="342AAF64" w:rsidR="05076435" w:rsidRPr="0042554D" w:rsidRDefault="05076435" w:rsidP="05076435">
            <w:r w:rsidRPr="0042554D">
              <w:t>DisplayName</w:t>
            </w:r>
          </w:p>
        </w:tc>
        <w:tc>
          <w:tcPr>
            <w:tcW w:w="1688" w:type="dxa"/>
          </w:tcPr>
          <w:p w14:paraId="4684C485" w14:textId="1EC80E42" w:rsidR="05076435" w:rsidRPr="0042554D" w:rsidRDefault="05076435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54D">
              <w:t>nvarchar(max)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695A3440" w14:textId="4EF1BB34" w:rsidR="05076435" w:rsidRPr="0042554D" w:rsidRDefault="05076435" w:rsidP="05076435">
            <w:r w:rsidRPr="0042554D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263DEB48" w14:textId="137E15D3" w:rsidR="05076435" w:rsidRPr="0042554D" w:rsidRDefault="05076435" w:rsidP="05076435">
            <w:pPr>
              <w:rPr>
                <w:b w:val="0"/>
              </w:rPr>
            </w:pPr>
            <w:r w:rsidRPr="0042554D">
              <w:rPr>
                <w:b w:val="0"/>
              </w:rPr>
              <w:t>Tên tài khoản</w:t>
            </w:r>
          </w:p>
        </w:tc>
      </w:tr>
      <w:tr w:rsidR="05076435" w:rsidRPr="0042554D" w14:paraId="71CEA8E7" w14:textId="77777777" w:rsidTr="00425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B765978" w14:textId="54DE9E00" w:rsidR="05076435" w:rsidRPr="0042554D" w:rsidRDefault="05076435" w:rsidP="000C2388">
            <w:pPr>
              <w:jc w:val="center"/>
              <w:rPr>
                <w:b w:val="0"/>
              </w:rPr>
            </w:pPr>
            <w:r w:rsidRPr="0042554D">
              <w:rPr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2FD10699" w14:textId="4E0861A6" w:rsidR="05076435" w:rsidRPr="0042554D" w:rsidRDefault="05076435" w:rsidP="05076435">
            <w:r w:rsidRPr="0042554D">
              <w:t>UserName</w:t>
            </w:r>
          </w:p>
        </w:tc>
        <w:tc>
          <w:tcPr>
            <w:tcW w:w="1688" w:type="dxa"/>
          </w:tcPr>
          <w:p w14:paraId="3CAB119F" w14:textId="78EBB75E" w:rsidR="05076435" w:rsidRPr="0042554D" w:rsidRDefault="05076435" w:rsidP="0507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54D">
              <w:t>nchar(50)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3C4D256A" w14:textId="03AE88A5" w:rsidR="05076435" w:rsidRPr="0042554D" w:rsidRDefault="05076435" w:rsidP="05076435">
            <w:r w:rsidRPr="0042554D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351CB31A" w14:textId="31EDE469" w:rsidR="05076435" w:rsidRPr="0042554D" w:rsidRDefault="05076435" w:rsidP="05076435">
            <w:pPr>
              <w:rPr>
                <w:b w:val="0"/>
              </w:rPr>
            </w:pPr>
            <w:r w:rsidRPr="0042554D">
              <w:rPr>
                <w:b w:val="0"/>
              </w:rPr>
              <w:t>Tên đăng nhâp</w:t>
            </w:r>
          </w:p>
        </w:tc>
      </w:tr>
      <w:tr w:rsidR="05076435" w:rsidRPr="0042554D" w14:paraId="6076DB71" w14:textId="77777777" w:rsidTr="00425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F778D82" w14:textId="2F874175" w:rsidR="05076435" w:rsidRPr="0042554D" w:rsidRDefault="05076435" w:rsidP="000C2388">
            <w:pPr>
              <w:jc w:val="center"/>
              <w:rPr>
                <w:b w:val="0"/>
              </w:rPr>
            </w:pPr>
            <w:r w:rsidRPr="0042554D">
              <w:rPr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0616CD32" w14:textId="135F906F" w:rsidR="05076435" w:rsidRPr="0042554D" w:rsidRDefault="05076435" w:rsidP="05076435">
            <w:r w:rsidRPr="0042554D">
              <w:t>Password</w:t>
            </w:r>
          </w:p>
        </w:tc>
        <w:tc>
          <w:tcPr>
            <w:tcW w:w="1688" w:type="dxa"/>
          </w:tcPr>
          <w:p w14:paraId="4CF2870F" w14:textId="72740C56" w:rsidR="05076435" w:rsidRPr="0042554D" w:rsidRDefault="05076435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54D">
              <w:t>nchar(50)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663951DF" w14:textId="22C10C20" w:rsidR="05076435" w:rsidRPr="0042554D" w:rsidRDefault="05076435" w:rsidP="05076435">
            <w:r w:rsidRPr="0042554D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130D2EC8" w14:textId="10263077" w:rsidR="05076435" w:rsidRPr="0042554D" w:rsidRDefault="05076435" w:rsidP="05076435">
            <w:pPr>
              <w:rPr>
                <w:b w:val="0"/>
              </w:rPr>
            </w:pPr>
            <w:r w:rsidRPr="0042554D">
              <w:rPr>
                <w:b w:val="0"/>
              </w:rPr>
              <w:t>Mật khẩu</w:t>
            </w:r>
          </w:p>
        </w:tc>
      </w:tr>
      <w:tr w:rsidR="05076435" w:rsidRPr="0042554D" w14:paraId="0BB48B34" w14:textId="77777777" w:rsidTr="00425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8C44E14" w14:textId="1FF91BAC" w:rsidR="05076435" w:rsidRPr="0042554D" w:rsidRDefault="05076435" w:rsidP="000C2388">
            <w:pPr>
              <w:jc w:val="center"/>
              <w:rPr>
                <w:b w:val="0"/>
              </w:rPr>
            </w:pPr>
            <w:r w:rsidRPr="0042554D">
              <w:rPr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3A710900" w14:textId="1DA55A7B" w:rsidR="05076435" w:rsidRPr="0042554D" w:rsidRDefault="05076435" w:rsidP="05076435">
            <w:r w:rsidRPr="0042554D">
              <w:t>IdentityCard</w:t>
            </w:r>
          </w:p>
        </w:tc>
        <w:tc>
          <w:tcPr>
            <w:tcW w:w="1688" w:type="dxa"/>
          </w:tcPr>
          <w:p w14:paraId="3FA93DE6" w14:textId="22760F87" w:rsidR="05076435" w:rsidRPr="0042554D" w:rsidRDefault="05076435" w:rsidP="0507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54D">
              <w:t>nchar(10)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710BCE2F" w14:textId="1C5A6371" w:rsidR="05076435" w:rsidRPr="0042554D" w:rsidRDefault="05076435" w:rsidP="05076435">
            <w:r w:rsidRPr="0042554D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31B66E99" w14:textId="7484D59D" w:rsidR="05076435" w:rsidRPr="0042554D" w:rsidRDefault="05076435" w:rsidP="05076435">
            <w:pPr>
              <w:rPr>
                <w:b w:val="0"/>
              </w:rPr>
            </w:pPr>
            <w:r w:rsidRPr="0042554D">
              <w:rPr>
                <w:b w:val="0"/>
              </w:rPr>
              <w:t>CMND</w:t>
            </w:r>
          </w:p>
        </w:tc>
      </w:tr>
      <w:tr w:rsidR="05076435" w:rsidRPr="0042554D" w14:paraId="01382868" w14:textId="77777777" w:rsidTr="00425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B148E90" w14:textId="1883DC7D" w:rsidR="05076435" w:rsidRPr="0042554D" w:rsidRDefault="05076435" w:rsidP="000C2388">
            <w:pPr>
              <w:jc w:val="center"/>
              <w:rPr>
                <w:b w:val="0"/>
              </w:rPr>
            </w:pPr>
            <w:r w:rsidRPr="0042554D">
              <w:rPr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55D03951" w14:textId="42F4FECD" w:rsidR="05076435" w:rsidRPr="0042554D" w:rsidRDefault="05076435" w:rsidP="05076435">
            <w:r w:rsidRPr="0042554D">
              <w:t>Birthdate</w:t>
            </w:r>
          </w:p>
        </w:tc>
        <w:tc>
          <w:tcPr>
            <w:tcW w:w="1688" w:type="dxa"/>
          </w:tcPr>
          <w:p w14:paraId="0802FC2C" w14:textId="5B176028" w:rsidR="05076435" w:rsidRPr="00F50764" w:rsidRDefault="00F50764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7AD931BE" w14:textId="7939A9BE" w:rsidR="05076435" w:rsidRPr="0042554D" w:rsidRDefault="05076435" w:rsidP="05076435">
            <w:r w:rsidRPr="0042554D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76E256BF" w14:textId="3FC12692" w:rsidR="05076435" w:rsidRPr="0042554D" w:rsidRDefault="05076435" w:rsidP="05076435">
            <w:pPr>
              <w:rPr>
                <w:b w:val="0"/>
              </w:rPr>
            </w:pPr>
            <w:r w:rsidRPr="0042554D">
              <w:rPr>
                <w:b w:val="0"/>
              </w:rPr>
              <w:t>Ngày sinh</w:t>
            </w:r>
          </w:p>
        </w:tc>
      </w:tr>
      <w:tr w:rsidR="05076435" w:rsidRPr="0042554D" w14:paraId="7088A842" w14:textId="77777777" w:rsidTr="004255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01" w:type="dxa"/>
          </w:tcPr>
          <w:p w14:paraId="0A565576" w14:textId="4B9DF0A7" w:rsidR="05076435" w:rsidRPr="0042554D" w:rsidRDefault="05076435" w:rsidP="000C2388">
            <w:pPr>
              <w:jc w:val="center"/>
              <w:rPr>
                <w:b w:val="0"/>
              </w:rPr>
            </w:pPr>
            <w:r w:rsidRPr="0042554D">
              <w:rPr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64F09509" w14:textId="6E0EB902" w:rsidR="05076435" w:rsidRPr="0042554D" w:rsidRDefault="05076435" w:rsidP="05076435">
            <w:pPr>
              <w:rPr>
                <w:b w:val="0"/>
              </w:rPr>
            </w:pPr>
            <w:r w:rsidRPr="0042554D">
              <w:rPr>
                <w:b w:val="0"/>
              </w:rPr>
              <w:t>Address</w:t>
            </w:r>
          </w:p>
        </w:tc>
        <w:tc>
          <w:tcPr>
            <w:tcW w:w="1688" w:type="dxa"/>
          </w:tcPr>
          <w:p w14:paraId="16F0637A" w14:textId="133AE1F9" w:rsidR="05076435" w:rsidRPr="0042554D" w:rsidRDefault="05076435" w:rsidP="050764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54D">
              <w:rPr>
                <w:b w:val="0"/>
              </w:rPr>
              <w:t>nvarchar(max)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3E549EC5" w14:textId="1FB1A5E2" w:rsidR="05076435" w:rsidRPr="0042554D" w:rsidRDefault="05076435" w:rsidP="05076435">
            <w:pPr>
              <w:rPr>
                <w:b w:val="0"/>
              </w:rPr>
            </w:pPr>
            <w:r w:rsidRPr="0042554D">
              <w:rPr>
                <w:b w:val="0"/>
              </w:rPr>
              <w:t>-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858" w:type="dxa"/>
          </w:tcPr>
          <w:p w14:paraId="09E2F7BA" w14:textId="01098C21" w:rsidR="05076435" w:rsidRPr="0042554D" w:rsidRDefault="05076435" w:rsidP="05076435">
            <w:pPr>
              <w:rPr>
                <w:b w:val="0"/>
              </w:rPr>
            </w:pPr>
            <w:r w:rsidRPr="0042554D">
              <w:rPr>
                <w:b w:val="0"/>
              </w:rPr>
              <w:t>Địa chỉ</w:t>
            </w:r>
          </w:p>
        </w:tc>
      </w:tr>
    </w:tbl>
    <w:p w14:paraId="4D683F6D" w14:textId="507FFDDE" w:rsidR="05076435" w:rsidRDefault="05076435" w:rsidP="05076435">
      <w:pPr>
        <w:pStyle w:val="BodyText"/>
        <w:ind w:left="0"/>
        <w:rPr>
          <w:i/>
          <w:iCs/>
          <w:color w:val="0000FF"/>
          <w:lang w:val="en-US"/>
        </w:rPr>
      </w:pPr>
    </w:p>
    <w:tbl>
      <w:tblPr>
        <w:tblStyle w:val="ListTable3-Accent1"/>
        <w:tblW w:w="0" w:type="auto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5076435" w:rsidRPr="000C2388" w14:paraId="796B0E50" w14:textId="77777777" w:rsidTr="000C2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8" w:type="dxa"/>
            <w:gridSpan w:val="5"/>
          </w:tcPr>
          <w:p w14:paraId="02ACBCF5" w14:textId="48BE9D63" w:rsidR="05076435" w:rsidRPr="000C2388" w:rsidRDefault="05076435" w:rsidP="05076435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lastRenderedPageBreak/>
              <w:t>Type</w:t>
            </w:r>
          </w:p>
        </w:tc>
      </w:tr>
      <w:tr w:rsidR="05076435" w:rsidRPr="000C2388" w14:paraId="5CF29F30" w14:textId="77777777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0C50413B" w14:textId="77777777" w:rsidR="05076435" w:rsidRPr="00FD3D31" w:rsidRDefault="05076435" w:rsidP="000C2388">
            <w:pPr>
              <w:jc w:val="center"/>
            </w:pPr>
            <w:r w:rsidRPr="00FD3D31"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2B3512CF" w14:textId="77777777" w:rsidR="05076435" w:rsidRPr="00FD3D31" w:rsidRDefault="05076435" w:rsidP="000C2388">
            <w:pPr>
              <w:jc w:val="center"/>
              <w:rPr>
                <w:b/>
              </w:rPr>
            </w:pPr>
            <w:r w:rsidRPr="00FD3D31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5CA1F526" w14:textId="77777777" w:rsidR="05076435" w:rsidRPr="00FD3D31" w:rsidRDefault="05076435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3D31">
              <w:rPr>
                <w:b/>
              </w:rPr>
              <w:t>Kiểu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55571C0D" w14:textId="77777777" w:rsidR="05076435" w:rsidRPr="00FD3D31" w:rsidRDefault="05076435" w:rsidP="000C2388">
            <w:pPr>
              <w:jc w:val="center"/>
              <w:rPr>
                <w:b/>
              </w:rPr>
            </w:pPr>
            <w:r w:rsidRPr="00FD3D31">
              <w:rPr>
                <w:b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7852972B" w14:textId="77777777" w:rsidR="05076435" w:rsidRPr="00FD3D31" w:rsidRDefault="05076435" w:rsidP="000C2388">
            <w:pPr>
              <w:jc w:val="center"/>
            </w:pPr>
            <w:r w:rsidRPr="00FD3D31">
              <w:t>Ý nghĩa/ghi chú</w:t>
            </w:r>
          </w:p>
        </w:tc>
      </w:tr>
      <w:tr w:rsidR="05076435" w:rsidRPr="000C2388" w14:paraId="1A5A0804" w14:textId="77777777" w:rsidTr="000C2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09B9660C" w14:textId="03D67843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5C548748" w14:textId="7674718E" w:rsidR="05076435" w:rsidRPr="000C2388" w:rsidRDefault="05076435" w:rsidP="05076435">
            <w:r w:rsidRPr="000C2388">
              <w:t>TypeId</w:t>
            </w:r>
          </w:p>
        </w:tc>
        <w:tc>
          <w:tcPr>
            <w:tcW w:w="1688" w:type="dxa"/>
          </w:tcPr>
          <w:p w14:paraId="289F9C10" w14:textId="0A1B343A" w:rsidR="05076435" w:rsidRPr="000C2388" w:rsidRDefault="05076435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388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43263D75" w14:textId="52B8B7BD" w:rsidR="05076435" w:rsidRPr="000C2388" w:rsidRDefault="05076435" w:rsidP="05076435">
            <w:r w:rsidRPr="000C2388"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2E6B483E" w14:textId="1606BE72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Mã loại sản phẩm</w:t>
            </w:r>
          </w:p>
        </w:tc>
      </w:tr>
      <w:tr w:rsidR="05076435" w:rsidRPr="000C2388" w14:paraId="29B38BB0" w14:textId="77777777" w:rsidTr="000C23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01" w:type="dxa"/>
          </w:tcPr>
          <w:p w14:paraId="33C9511B" w14:textId="79A2EB92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7D92EBFD" w14:textId="36510F79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DisplayName</w:t>
            </w:r>
          </w:p>
        </w:tc>
        <w:tc>
          <w:tcPr>
            <w:tcW w:w="1688" w:type="dxa"/>
          </w:tcPr>
          <w:p w14:paraId="1FD34DA4" w14:textId="22A606B3" w:rsidR="05076435" w:rsidRPr="000C2388" w:rsidRDefault="05076435" w:rsidP="050764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388">
              <w:rPr>
                <w:b w:val="0"/>
              </w:rPr>
              <w:t>nvarchar(max)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276AC5B9" w14:textId="6A5ACA13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-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858" w:type="dxa"/>
          </w:tcPr>
          <w:p w14:paraId="54E4E2F7" w14:textId="42282B72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Tên loại sản phẩm</w:t>
            </w:r>
          </w:p>
        </w:tc>
      </w:tr>
    </w:tbl>
    <w:p w14:paraId="7CDDF6C7" w14:textId="1C5CCA76" w:rsidR="05076435" w:rsidRDefault="05076435" w:rsidP="05076435">
      <w:pPr>
        <w:pStyle w:val="BodyText"/>
        <w:ind w:left="0"/>
        <w:rPr>
          <w:i/>
          <w:iCs/>
          <w:color w:val="0000FF"/>
          <w:lang w:val="en-US"/>
        </w:rPr>
      </w:pPr>
    </w:p>
    <w:tbl>
      <w:tblPr>
        <w:tblStyle w:val="ListTable3-Accent1"/>
        <w:tblW w:w="0" w:type="auto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5076435" w:rsidRPr="000C2388" w14:paraId="42CD9995" w14:textId="77777777" w:rsidTr="000C2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8" w:type="dxa"/>
            <w:gridSpan w:val="5"/>
          </w:tcPr>
          <w:p w14:paraId="5BCA0AA7" w14:textId="12FD8407" w:rsidR="05076435" w:rsidRPr="000C2388" w:rsidRDefault="05076435" w:rsidP="05076435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Product</w:t>
            </w:r>
          </w:p>
        </w:tc>
      </w:tr>
      <w:tr w:rsidR="05076435" w:rsidRPr="000C2388" w14:paraId="01D20BC8" w14:textId="77777777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031C207F" w14:textId="77777777" w:rsidR="05076435" w:rsidRPr="00FD3D31" w:rsidRDefault="05076435" w:rsidP="000C2388">
            <w:pPr>
              <w:jc w:val="center"/>
            </w:pPr>
            <w:r w:rsidRPr="00FD3D31"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390BFD94" w14:textId="77777777" w:rsidR="05076435" w:rsidRPr="00FD3D31" w:rsidRDefault="05076435" w:rsidP="000C2388">
            <w:pPr>
              <w:jc w:val="center"/>
              <w:rPr>
                <w:b/>
              </w:rPr>
            </w:pPr>
            <w:r w:rsidRPr="00FD3D31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4B47B7B2" w14:textId="77777777" w:rsidR="05076435" w:rsidRPr="00FD3D31" w:rsidRDefault="05076435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3D31">
              <w:rPr>
                <w:b/>
              </w:rPr>
              <w:t>Kiểu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2BD7AC81" w14:textId="77777777" w:rsidR="05076435" w:rsidRPr="00FD3D31" w:rsidRDefault="05076435" w:rsidP="000C2388">
            <w:pPr>
              <w:jc w:val="center"/>
              <w:rPr>
                <w:b/>
              </w:rPr>
            </w:pPr>
            <w:r w:rsidRPr="00FD3D31">
              <w:rPr>
                <w:b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7BD63510" w14:textId="77777777" w:rsidR="05076435" w:rsidRPr="00FD3D31" w:rsidRDefault="05076435" w:rsidP="000C2388">
            <w:pPr>
              <w:jc w:val="center"/>
            </w:pPr>
            <w:r w:rsidRPr="00FD3D31">
              <w:t>Ý nghĩa/ghi chú</w:t>
            </w:r>
          </w:p>
        </w:tc>
      </w:tr>
      <w:tr w:rsidR="05076435" w:rsidRPr="000C2388" w14:paraId="2D939CDA" w14:textId="77777777" w:rsidTr="000C2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FE3C679" w14:textId="50BC9003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2B3A6DC2" w14:textId="373EE0A9" w:rsidR="05076435" w:rsidRPr="000C2388" w:rsidRDefault="05076435" w:rsidP="05076435">
            <w:r w:rsidRPr="000C2388">
              <w:t>Id</w:t>
            </w:r>
          </w:p>
        </w:tc>
        <w:tc>
          <w:tcPr>
            <w:tcW w:w="1688" w:type="dxa"/>
          </w:tcPr>
          <w:p w14:paraId="27231E91" w14:textId="6351D83B" w:rsidR="05076435" w:rsidRPr="000C2388" w:rsidRDefault="05076435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388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38E1455F" w14:textId="63A220F3" w:rsidR="05076435" w:rsidRPr="000C2388" w:rsidRDefault="05076435" w:rsidP="05076435">
            <w:r w:rsidRPr="000C2388"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27481D7D" w14:textId="2A54F064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Mã sản phẩm</w:t>
            </w:r>
          </w:p>
        </w:tc>
      </w:tr>
      <w:tr w:rsidR="05076435" w:rsidRPr="000C2388" w14:paraId="32514F8E" w14:textId="77777777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6E8DEE8E" w14:textId="7169788C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47399E18" w14:textId="7168F0BF" w:rsidR="05076435" w:rsidRPr="000C2388" w:rsidRDefault="05076435" w:rsidP="05076435">
            <w:r w:rsidRPr="000C2388">
              <w:t>DisplayName</w:t>
            </w:r>
          </w:p>
        </w:tc>
        <w:tc>
          <w:tcPr>
            <w:tcW w:w="1688" w:type="dxa"/>
          </w:tcPr>
          <w:p w14:paraId="57598A1F" w14:textId="756A1BF8" w:rsidR="05076435" w:rsidRPr="000C2388" w:rsidRDefault="05076435" w:rsidP="0507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388">
              <w:t>nvarchar(max)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1C307548" w14:textId="54574F08" w:rsidR="05076435" w:rsidRPr="000C2388" w:rsidRDefault="05076435" w:rsidP="05076435">
            <w:r w:rsidRPr="000C2388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743D9262" w14:textId="3A23B147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Tên sản phẩm</w:t>
            </w:r>
          </w:p>
        </w:tc>
      </w:tr>
      <w:tr w:rsidR="05076435" w:rsidRPr="000C2388" w14:paraId="0E05AA75" w14:textId="77777777" w:rsidTr="000C2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9A9E637" w14:textId="2F1741B0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45EA92DF" w14:textId="20915D68" w:rsidR="05076435" w:rsidRPr="000C2388" w:rsidRDefault="05076435" w:rsidP="05076435">
            <w:r w:rsidRPr="000C2388">
              <w:t>Brand</w:t>
            </w:r>
          </w:p>
        </w:tc>
        <w:tc>
          <w:tcPr>
            <w:tcW w:w="1688" w:type="dxa"/>
          </w:tcPr>
          <w:p w14:paraId="5ADD373E" w14:textId="6EA6E5AB" w:rsidR="05076435" w:rsidRPr="000C2388" w:rsidRDefault="05076435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388">
              <w:t>nvarchar(max)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78ADBFD5" w14:textId="6876B75A" w:rsidR="05076435" w:rsidRPr="000C2388" w:rsidRDefault="05076435" w:rsidP="05076435">
            <w:r w:rsidRPr="000C2388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0070E10C" w14:textId="195C4B45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Nhãn hiệu</w:t>
            </w:r>
          </w:p>
        </w:tc>
      </w:tr>
      <w:tr w:rsidR="05076435" w:rsidRPr="000C2388" w14:paraId="08339D52" w14:textId="77777777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A5B69DC" w14:textId="363256EA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73DEDF49" w14:textId="2D0B5255" w:rsidR="05076435" w:rsidRPr="000C2388" w:rsidRDefault="05076435" w:rsidP="05076435">
            <w:r w:rsidRPr="000C2388">
              <w:t>TypeId</w:t>
            </w:r>
          </w:p>
        </w:tc>
        <w:tc>
          <w:tcPr>
            <w:tcW w:w="1688" w:type="dxa"/>
          </w:tcPr>
          <w:p w14:paraId="6ED88DA9" w14:textId="05F1210C" w:rsidR="05076435" w:rsidRPr="000C2388" w:rsidRDefault="05076435" w:rsidP="0507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388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1EC4BB91" w14:textId="329E6DF4" w:rsidR="05076435" w:rsidRPr="000C2388" w:rsidRDefault="05076435" w:rsidP="05076435">
            <w:r w:rsidRPr="000C2388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1C1E6A38" w14:textId="2AD13497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Mã loại sản phẩm</w:t>
            </w:r>
          </w:p>
        </w:tc>
      </w:tr>
      <w:tr w:rsidR="05076435" w:rsidRPr="000C2388" w14:paraId="5BF93573" w14:textId="77777777" w:rsidTr="000C2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388D2300" w14:textId="0931B92E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113A981F" w14:textId="56AE467E" w:rsidR="05076435" w:rsidRPr="000C2388" w:rsidRDefault="05076435" w:rsidP="05076435">
            <w:r w:rsidRPr="000C2388">
              <w:t>Price</w:t>
            </w:r>
          </w:p>
        </w:tc>
        <w:tc>
          <w:tcPr>
            <w:tcW w:w="1688" w:type="dxa"/>
          </w:tcPr>
          <w:p w14:paraId="42164903" w14:textId="46342C42" w:rsidR="05076435" w:rsidRPr="000C2388" w:rsidRDefault="05076435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388">
              <w:t>float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5B6023E7" w14:textId="71F43B1E" w:rsidR="05076435" w:rsidRPr="000C2388" w:rsidRDefault="05076435" w:rsidP="05076435">
            <w:r w:rsidRPr="000C2388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3C18F47B" w14:textId="136328AD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Giá</w:t>
            </w:r>
          </w:p>
        </w:tc>
      </w:tr>
      <w:tr w:rsidR="05076435" w:rsidRPr="000C2388" w14:paraId="5DA39711" w14:textId="77777777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2A6BC9E2" w14:textId="21BC131C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572802C2" w14:textId="13683FF2" w:rsidR="05076435" w:rsidRPr="000C2388" w:rsidRDefault="05076435" w:rsidP="05076435">
            <w:r w:rsidRPr="000C2388">
              <w:t>Description</w:t>
            </w:r>
          </w:p>
        </w:tc>
        <w:tc>
          <w:tcPr>
            <w:tcW w:w="1688" w:type="dxa"/>
          </w:tcPr>
          <w:p w14:paraId="5D9FFF75" w14:textId="3E7F09CD" w:rsidR="05076435" w:rsidRPr="000C2388" w:rsidRDefault="05076435" w:rsidP="0507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388">
              <w:t>nvarchar(max)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1023094E" w14:textId="20841071" w:rsidR="05076435" w:rsidRPr="000C2388" w:rsidRDefault="05076435" w:rsidP="05076435">
            <w:r w:rsidRPr="000C2388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367A1EDF" w14:textId="17F3E111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Mô tả</w:t>
            </w:r>
          </w:p>
        </w:tc>
      </w:tr>
      <w:tr w:rsidR="05076435" w:rsidRPr="000C2388" w14:paraId="07F95BE7" w14:textId="77777777" w:rsidTr="000C2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22D3230A" w14:textId="6CBA3243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0CEF55CC" w14:textId="0F4F91C8" w:rsidR="05076435" w:rsidRPr="000C2388" w:rsidRDefault="05076435" w:rsidP="05076435">
            <w:r w:rsidRPr="000C2388">
              <w:t>Quantity</w:t>
            </w:r>
          </w:p>
        </w:tc>
        <w:tc>
          <w:tcPr>
            <w:tcW w:w="1688" w:type="dxa"/>
          </w:tcPr>
          <w:p w14:paraId="5255E9F2" w14:textId="11C183C2" w:rsidR="05076435" w:rsidRPr="000C2388" w:rsidRDefault="05076435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388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7BA963BC" w14:textId="36C524DE" w:rsidR="05076435" w:rsidRPr="000C2388" w:rsidRDefault="05076435" w:rsidP="05076435">
            <w:r w:rsidRPr="000C2388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1EB39D16" w14:textId="7763C859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Số lượng</w:t>
            </w:r>
          </w:p>
        </w:tc>
      </w:tr>
      <w:tr w:rsidR="05076435" w:rsidRPr="000C2388" w14:paraId="6034E22F" w14:textId="77777777" w:rsidTr="000C23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01" w:type="dxa"/>
          </w:tcPr>
          <w:p w14:paraId="28894412" w14:textId="129AC549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25C1CCC2" w14:textId="4B999DDF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Image</w:t>
            </w:r>
          </w:p>
        </w:tc>
        <w:tc>
          <w:tcPr>
            <w:tcW w:w="1688" w:type="dxa"/>
          </w:tcPr>
          <w:p w14:paraId="010FF11E" w14:textId="7385A477" w:rsidR="05076435" w:rsidRPr="000C2388" w:rsidRDefault="05076435" w:rsidP="050764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388">
              <w:rPr>
                <w:b w:val="0"/>
              </w:rPr>
              <w:t>nchar(max)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5F3FCEF7" w14:textId="00E89F59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-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858" w:type="dxa"/>
          </w:tcPr>
          <w:p w14:paraId="2AF7D38D" w14:textId="1D217810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Link ảnh hiện thị chính của sản phẩm</w:t>
            </w:r>
          </w:p>
        </w:tc>
      </w:tr>
    </w:tbl>
    <w:p w14:paraId="02F14F1C" w14:textId="2B2998D6" w:rsidR="05076435" w:rsidRDefault="05076435" w:rsidP="05076435">
      <w:pPr>
        <w:pStyle w:val="BodyText"/>
        <w:ind w:left="0"/>
        <w:rPr>
          <w:i/>
          <w:iCs/>
          <w:color w:val="0000FF"/>
          <w:lang w:val="en-US"/>
        </w:rPr>
      </w:pPr>
    </w:p>
    <w:tbl>
      <w:tblPr>
        <w:tblStyle w:val="ListTable3-Accent1"/>
        <w:tblW w:w="0" w:type="auto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5076435" w:rsidRPr="000C2388" w14:paraId="10D29C96" w14:textId="77777777" w:rsidTr="000C2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8" w:type="dxa"/>
            <w:gridSpan w:val="5"/>
          </w:tcPr>
          <w:p w14:paraId="07E9C28A" w14:textId="1540F2C3" w:rsidR="05076435" w:rsidRPr="000C2388" w:rsidRDefault="05076435" w:rsidP="05076435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Bill</w:t>
            </w:r>
          </w:p>
        </w:tc>
      </w:tr>
      <w:tr w:rsidR="05076435" w:rsidRPr="000C2388" w14:paraId="27FD9326" w14:textId="77777777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33CD1516" w14:textId="77777777" w:rsidR="05076435" w:rsidRPr="00FD3D31" w:rsidRDefault="05076435" w:rsidP="000C2388">
            <w:pPr>
              <w:jc w:val="center"/>
            </w:pPr>
            <w:r w:rsidRPr="00FD3D31"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461A8DE1" w14:textId="77777777" w:rsidR="05076435" w:rsidRPr="00FD3D31" w:rsidRDefault="05076435" w:rsidP="000C2388">
            <w:pPr>
              <w:jc w:val="center"/>
              <w:rPr>
                <w:b/>
              </w:rPr>
            </w:pPr>
            <w:r w:rsidRPr="00FD3D31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78EEBD8F" w14:textId="77777777" w:rsidR="05076435" w:rsidRPr="00FD3D31" w:rsidRDefault="05076435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3D31">
              <w:rPr>
                <w:b/>
              </w:rPr>
              <w:t>Kiểu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51C7616E" w14:textId="77777777" w:rsidR="05076435" w:rsidRPr="00FD3D31" w:rsidRDefault="05076435" w:rsidP="000C2388">
            <w:pPr>
              <w:jc w:val="center"/>
              <w:rPr>
                <w:b/>
              </w:rPr>
            </w:pPr>
            <w:r w:rsidRPr="00FD3D31">
              <w:rPr>
                <w:b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525BBB58" w14:textId="77777777" w:rsidR="05076435" w:rsidRPr="00FD3D31" w:rsidRDefault="05076435" w:rsidP="000C2388">
            <w:pPr>
              <w:jc w:val="center"/>
            </w:pPr>
            <w:r w:rsidRPr="00FD3D31">
              <w:t>Ý nghĩa/ghi chú</w:t>
            </w:r>
          </w:p>
        </w:tc>
      </w:tr>
      <w:tr w:rsidR="05076435" w:rsidRPr="000C2388" w14:paraId="57B3E7E7" w14:textId="77777777" w:rsidTr="000C2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3BA3A3B1" w14:textId="16FBBED7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295B7F2A" w14:textId="228ED39C" w:rsidR="05076435" w:rsidRPr="000C2388" w:rsidRDefault="05076435" w:rsidP="05076435">
            <w:r w:rsidRPr="000C2388">
              <w:t>BillID</w:t>
            </w:r>
          </w:p>
        </w:tc>
        <w:tc>
          <w:tcPr>
            <w:tcW w:w="1688" w:type="dxa"/>
          </w:tcPr>
          <w:p w14:paraId="009577A1" w14:textId="657F3139" w:rsidR="05076435" w:rsidRPr="000C2388" w:rsidRDefault="05076435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388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27DD0E96" w14:textId="07F6AAE4" w:rsidR="05076435" w:rsidRPr="000C2388" w:rsidRDefault="05076435" w:rsidP="05076435">
            <w:r w:rsidRPr="000C2388"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35CA2A85" w14:textId="0A966133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Mã hóa đơn</w:t>
            </w:r>
          </w:p>
        </w:tc>
      </w:tr>
      <w:tr w:rsidR="05076435" w:rsidRPr="000C2388" w14:paraId="2D3621FD" w14:textId="77777777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BC9C5E5" w14:textId="67DD4F8D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5B4BB7BD" w14:textId="1B9334C6" w:rsidR="05076435" w:rsidRPr="000C2388" w:rsidRDefault="05076435" w:rsidP="05076435">
            <w:r w:rsidRPr="000C2388">
              <w:t>BillDate</w:t>
            </w:r>
          </w:p>
        </w:tc>
        <w:tc>
          <w:tcPr>
            <w:tcW w:w="1688" w:type="dxa"/>
          </w:tcPr>
          <w:p w14:paraId="7C4762B5" w14:textId="1904FBBF" w:rsidR="05076435" w:rsidRPr="00EF1C99" w:rsidRDefault="05076435" w:rsidP="0507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2388">
              <w:t>date</w:t>
            </w:r>
            <w:r w:rsidR="00EF1C99">
              <w:rPr>
                <w:lang w:val="en-US"/>
              </w:rPr>
              <w:t>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112813FC" w14:textId="3EA9CBB4" w:rsidR="05076435" w:rsidRPr="000C2388" w:rsidRDefault="05076435" w:rsidP="05076435">
            <w:r w:rsidRPr="000C2388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75CF44D4" w14:textId="1BC4901A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Ngày thanh toán</w:t>
            </w:r>
          </w:p>
        </w:tc>
      </w:tr>
      <w:tr w:rsidR="05076435" w:rsidRPr="000C2388" w14:paraId="3B0D9A81" w14:textId="77777777" w:rsidTr="000C2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90ADAA4" w14:textId="397F4721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7711BA15" w14:textId="32735255" w:rsidR="05076435" w:rsidRPr="000C2388" w:rsidRDefault="05076435" w:rsidP="05076435">
            <w:r w:rsidRPr="000C2388">
              <w:t>CashierID</w:t>
            </w:r>
          </w:p>
        </w:tc>
        <w:tc>
          <w:tcPr>
            <w:tcW w:w="1688" w:type="dxa"/>
          </w:tcPr>
          <w:p w14:paraId="7B91E787" w14:textId="5FE96358" w:rsidR="05076435" w:rsidRPr="000C2388" w:rsidRDefault="05076435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388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29164C9F" w14:textId="756B58B5" w:rsidR="05076435" w:rsidRPr="000C2388" w:rsidRDefault="05076435" w:rsidP="05076435">
            <w:r w:rsidRPr="000C2388">
              <w:t>Khóa ngoại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16FE9848" w14:textId="709E648A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Mã nhân viên thực hiện</w:t>
            </w:r>
          </w:p>
        </w:tc>
      </w:tr>
      <w:tr w:rsidR="05076435" w:rsidRPr="000C2388" w14:paraId="105FD9BC" w14:textId="77777777" w:rsidTr="000C23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01" w:type="dxa"/>
          </w:tcPr>
          <w:p w14:paraId="7CCBAED3" w14:textId="7AEEC8F8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621EEA81" w14:textId="5389488D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TotalPrice</w:t>
            </w:r>
          </w:p>
        </w:tc>
        <w:tc>
          <w:tcPr>
            <w:tcW w:w="1688" w:type="dxa"/>
          </w:tcPr>
          <w:p w14:paraId="0E4EA7A4" w14:textId="63573101" w:rsidR="05076435" w:rsidRPr="000C2388" w:rsidRDefault="05076435" w:rsidP="050764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388">
              <w:rPr>
                <w:b w:val="0"/>
              </w:rPr>
              <w:t>float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05A50579" w14:textId="37902D1E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-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858" w:type="dxa"/>
          </w:tcPr>
          <w:p w14:paraId="0DAD7091" w14:textId="55C2647C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Giá</w:t>
            </w:r>
          </w:p>
        </w:tc>
      </w:tr>
    </w:tbl>
    <w:p w14:paraId="4462C0EC" w14:textId="3E76CC4A" w:rsidR="05076435" w:rsidRDefault="05076435" w:rsidP="05076435">
      <w:pPr>
        <w:pStyle w:val="BodyText"/>
        <w:ind w:left="0"/>
        <w:rPr>
          <w:lang w:val="en-US"/>
        </w:rPr>
      </w:pPr>
    </w:p>
    <w:tbl>
      <w:tblPr>
        <w:tblStyle w:val="ListTable3-Accent1"/>
        <w:tblW w:w="0" w:type="auto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5076435" w:rsidRPr="000C2388" w14:paraId="4103547D" w14:textId="77777777" w:rsidTr="000C2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8" w:type="dxa"/>
            <w:gridSpan w:val="5"/>
          </w:tcPr>
          <w:p w14:paraId="1C497531" w14:textId="1F341A78" w:rsidR="05076435" w:rsidRPr="000C2388" w:rsidRDefault="05076435" w:rsidP="05076435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BillDetail</w:t>
            </w:r>
          </w:p>
        </w:tc>
      </w:tr>
      <w:tr w:rsidR="05076435" w:rsidRPr="000C2388" w14:paraId="1CCC5DDB" w14:textId="77777777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0CF2F85" w14:textId="77777777" w:rsidR="05076435" w:rsidRPr="00FD3D31" w:rsidRDefault="05076435" w:rsidP="000C2388">
            <w:pPr>
              <w:jc w:val="center"/>
            </w:pPr>
            <w:r w:rsidRPr="00FD3D31"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7432F110" w14:textId="77777777" w:rsidR="05076435" w:rsidRPr="00FD3D31" w:rsidRDefault="05076435" w:rsidP="000C2388">
            <w:pPr>
              <w:jc w:val="center"/>
              <w:rPr>
                <w:b/>
              </w:rPr>
            </w:pPr>
            <w:r w:rsidRPr="00FD3D31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22F74DD3" w14:textId="77777777" w:rsidR="05076435" w:rsidRPr="00FD3D31" w:rsidRDefault="05076435" w:rsidP="000C2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3D31">
              <w:rPr>
                <w:b/>
              </w:rPr>
              <w:t>Kiểu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78608DC2" w14:textId="77777777" w:rsidR="05076435" w:rsidRPr="00FD3D31" w:rsidRDefault="05076435" w:rsidP="000C2388">
            <w:pPr>
              <w:jc w:val="center"/>
              <w:rPr>
                <w:b/>
              </w:rPr>
            </w:pPr>
            <w:r w:rsidRPr="00FD3D31">
              <w:rPr>
                <w:b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7D505513" w14:textId="77777777" w:rsidR="05076435" w:rsidRPr="00FD3D31" w:rsidRDefault="05076435" w:rsidP="000C2388">
            <w:pPr>
              <w:jc w:val="center"/>
            </w:pPr>
            <w:r w:rsidRPr="00FD3D31">
              <w:t>Ý nghĩa/ghi chú</w:t>
            </w:r>
          </w:p>
        </w:tc>
      </w:tr>
      <w:tr w:rsidR="05076435" w:rsidRPr="000C2388" w14:paraId="31F69EC0" w14:textId="77777777" w:rsidTr="000C2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3AE7C594" w14:textId="322E01D2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73A682FE" w14:textId="580C778B" w:rsidR="05076435" w:rsidRPr="000C2388" w:rsidRDefault="05076435" w:rsidP="05076435">
            <w:r w:rsidRPr="000C2388">
              <w:t>BillID</w:t>
            </w:r>
          </w:p>
        </w:tc>
        <w:tc>
          <w:tcPr>
            <w:tcW w:w="1688" w:type="dxa"/>
          </w:tcPr>
          <w:p w14:paraId="58E81E2B" w14:textId="0E81789D" w:rsidR="05076435" w:rsidRPr="000C2388" w:rsidRDefault="05076435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388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vMerge w:val="restart"/>
          </w:tcPr>
          <w:p w14:paraId="10325C56" w14:textId="035D4B58" w:rsidR="05076435" w:rsidRPr="000C2388" w:rsidRDefault="05076435" w:rsidP="05076435">
            <w:r w:rsidRPr="000C2388"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29CDCC92" w14:textId="0A580F34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Mã hóa đơn</w:t>
            </w:r>
          </w:p>
        </w:tc>
      </w:tr>
      <w:tr w:rsidR="05076435" w:rsidRPr="000C2388" w14:paraId="03B688A8" w14:textId="77777777" w:rsidTr="000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0651E9A3" w14:textId="5C4DAAA4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21102016" w14:textId="4C701D59" w:rsidR="05076435" w:rsidRPr="000C2388" w:rsidRDefault="05076435" w:rsidP="05076435">
            <w:r w:rsidRPr="000C2388">
              <w:t>ProductId</w:t>
            </w:r>
          </w:p>
        </w:tc>
        <w:tc>
          <w:tcPr>
            <w:tcW w:w="1688" w:type="dxa"/>
          </w:tcPr>
          <w:p w14:paraId="76E1466D" w14:textId="06248671" w:rsidR="05076435" w:rsidRPr="000C2388" w:rsidRDefault="05076435" w:rsidP="0507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388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vMerge/>
          </w:tcPr>
          <w:p w14:paraId="06BAE487" w14:textId="77777777" w:rsidR="002E0B11" w:rsidRPr="000C2388" w:rsidRDefault="002E0B1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1EE96C49" w14:textId="5C9AC106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Mã sản phẩm</w:t>
            </w:r>
          </w:p>
        </w:tc>
      </w:tr>
      <w:tr w:rsidR="05076435" w:rsidRPr="000C2388" w14:paraId="424657E2" w14:textId="77777777" w:rsidTr="000C2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7419B9FD" w14:textId="40BCE2AA" w:rsidR="05076435" w:rsidRPr="000C2388" w:rsidRDefault="05076435" w:rsidP="000C2388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7E5071D9" w14:textId="15A159ED" w:rsidR="05076435" w:rsidRPr="000C2388" w:rsidRDefault="05076435" w:rsidP="05076435">
            <w:pPr>
              <w:rPr>
                <w:b/>
              </w:rPr>
            </w:pPr>
            <w:r w:rsidRPr="000C2388">
              <w:t>Amount</w:t>
            </w:r>
          </w:p>
        </w:tc>
        <w:tc>
          <w:tcPr>
            <w:tcW w:w="1688" w:type="dxa"/>
          </w:tcPr>
          <w:p w14:paraId="3B47AD66" w14:textId="6ECFE378" w:rsidR="05076435" w:rsidRPr="000C2388" w:rsidRDefault="05076435" w:rsidP="0507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2388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5B014A65" w14:textId="125E114C" w:rsidR="05076435" w:rsidRPr="000C2388" w:rsidRDefault="05076435" w:rsidP="05076435">
            <w:pPr>
              <w:rPr>
                <w:b/>
              </w:rPr>
            </w:pPr>
            <w:r w:rsidRPr="000C2388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373EF95B" w14:textId="08620670" w:rsidR="05076435" w:rsidRPr="000C2388" w:rsidRDefault="05076435" w:rsidP="05076435">
            <w:pPr>
              <w:rPr>
                <w:b w:val="0"/>
              </w:rPr>
            </w:pPr>
            <w:r w:rsidRPr="000C2388">
              <w:rPr>
                <w:b w:val="0"/>
              </w:rPr>
              <w:t>Số lượng</w:t>
            </w:r>
          </w:p>
        </w:tc>
      </w:tr>
      <w:tr w:rsidR="003E004C" w:rsidRPr="000C2388" w14:paraId="126DE8BD" w14:textId="77777777" w:rsidTr="000C23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01" w:type="dxa"/>
          </w:tcPr>
          <w:p w14:paraId="79C06E21" w14:textId="4C8FFBB0" w:rsidR="003E004C" w:rsidRPr="003E004C" w:rsidRDefault="003E004C" w:rsidP="000C2388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664DCF2A" w14:textId="14C585A1" w:rsidR="003E004C" w:rsidRPr="003E004C" w:rsidRDefault="003E004C" w:rsidP="0507643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UnitPrice</w:t>
            </w:r>
          </w:p>
        </w:tc>
        <w:tc>
          <w:tcPr>
            <w:tcW w:w="1688" w:type="dxa"/>
          </w:tcPr>
          <w:p w14:paraId="52115CBE" w14:textId="645A8D18" w:rsidR="003E004C" w:rsidRPr="003E004C" w:rsidRDefault="003E004C" w:rsidP="050764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float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7F1FC0BB" w14:textId="00E3BE12" w:rsidR="003E004C" w:rsidRPr="003E004C" w:rsidRDefault="003E004C" w:rsidP="0507643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858" w:type="dxa"/>
          </w:tcPr>
          <w:p w14:paraId="0031D2BA" w14:textId="476A782C" w:rsidR="003E004C" w:rsidRPr="003E004C" w:rsidRDefault="00F21F13" w:rsidP="0507643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Giá mỗi sản phẩm * số lượng sản phẩm</w:t>
            </w:r>
          </w:p>
        </w:tc>
      </w:tr>
    </w:tbl>
    <w:p w14:paraId="0F1D127A" w14:textId="7AB8BF1A" w:rsidR="05076435" w:rsidRDefault="05076435" w:rsidP="05076435">
      <w:pPr>
        <w:pStyle w:val="BodyText"/>
        <w:ind w:left="0"/>
        <w:rPr>
          <w:i/>
          <w:iCs/>
          <w:color w:val="0000FF"/>
          <w:lang w:val="en-US"/>
        </w:rPr>
      </w:pPr>
    </w:p>
    <w:tbl>
      <w:tblPr>
        <w:tblStyle w:val="ListTable3-Accent1"/>
        <w:tblW w:w="0" w:type="auto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8A44B8" w:rsidRPr="000C2388" w14:paraId="77E035FB" w14:textId="77777777" w:rsidTr="000C0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8" w:type="dxa"/>
            <w:gridSpan w:val="5"/>
          </w:tcPr>
          <w:p w14:paraId="3204A950" w14:textId="5371D86C" w:rsidR="008A44B8" w:rsidRPr="00975A5B" w:rsidRDefault="00975A5B" w:rsidP="000C0A0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CustomerInfo</w:t>
            </w:r>
          </w:p>
        </w:tc>
      </w:tr>
      <w:tr w:rsidR="008A44B8" w:rsidRPr="000C2388" w14:paraId="52ED6D2C" w14:textId="77777777" w:rsidTr="000C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6F83C8CE" w14:textId="77777777" w:rsidR="008A44B8" w:rsidRPr="00FD3D31" w:rsidRDefault="008A44B8" w:rsidP="000C0A05">
            <w:pPr>
              <w:jc w:val="center"/>
            </w:pPr>
            <w:r w:rsidRPr="00FD3D31"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2DBB72F5" w14:textId="77777777" w:rsidR="008A44B8" w:rsidRPr="00FD3D31" w:rsidRDefault="008A44B8" w:rsidP="000C0A05">
            <w:pPr>
              <w:jc w:val="center"/>
              <w:rPr>
                <w:b/>
              </w:rPr>
            </w:pPr>
            <w:r w:rsidRPr="00FD3D31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0B35FF0B" w14:textId="77777777" w:rsidR="008A44B8" w:rsidRPr="00FD3D31" w:rsidRDefault="008A44B8" w:rsidP="000C0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3D31">
              <w:rPr>
                <w:b/>
              </w:rPr>
              <w:t>Kiểu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3185FAE6" w14:textId="77777777" w:rsidR="008A44B8" w:rsidRPr="00FD3D31" w:rsidRDefault="008A44B8" w:rsidP="000C0A05">
            <w:pPr>
              <w:jc w:val="center"/>
              <w:rPr>
                <w:b/>
              </w:rPr>
            </w:pPr>
            <w:r w:rsidRPr="00FD3D31">
              <w:rPr>
                <w:b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7BF72257" w14:textId="77777777" w:rsidR="008A44B8" w:rsidRPr="00FD3D31" w:rsidRDefault="008A44B8" w:rsidP="000C0A05">
            <w:pPr>
              <w:jc w:val="center"/>
            </w:pPr>
            <w:r w:rsidRPr="00FD3D31">
              <w:t>Ý nghĩa/ghi chú</w:t>
            </w:r>
          </w:p>
        </w:tc>
      </w:tr>
      <w:tr w:rsidR="008A44B8" w:rsidRPr="000C2388" w14:paraId="14652AEB" w14:textId="77777777" w:rsidTr="000C0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79821DB4" w14:textId="77777777" w:rsidR="008A44B8" w:rsidRPr="000C2388" w:rsidRDefault="008A44B8" w:rsidP="000C0A05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0FBA71BD" w14:textId="140DBE66" w:rsidR="008A44B8" w:rsidRPr="00256FBA" w:rsidRDefault="00256FBA" w:rsidP="000C0A05">
            <w:pPr>
              <w:rPr>
                <w:lang w:val="en-US"/>
              </w:rPr>
            </w:pPr>
            <w:r>
              <w:rPr>
                <w:lang w:val="en-US"/>
              </w:rPr>
              <w:t>PhoneNumber</w:t>
            </w:r>
          </w:p>
        </w:tc>
        <w:tc>
          <w:tcPr>
            <w:tcW w:w="1688" w:type="dxa"/>
          </w:tcPr>
          <w:p w14:paraId="7EAA1023" w14:textId="16AD80AC" w:rsidR="008A44B8" w:rsidRPr="00256FBA" w:rsidRDefault="00256FBA" w:rsidP="000C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5D39FC8F" w14:textId="77777777" w:rsidR="008A44B8" w:rsidRPr="000C2388" w:rsidRDefault="008A44B8" w:rsidP="000C0A05">
            <w:r w:rsidRPr="000C2388"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149ADEE1" w14:textId="642AFEEE" w:rsidR="008A44B8" w:rsidRPr="00256FBA" w:rsidRDefault="00256FBA" w:rsidP="000C0A0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Số điện thoại của khách hàng</w:t>
            </w:r>
          </w:p>
        </w:tc>
      </w:tr>
      <w:tr w:rsidR="008A44B8" w:rsidRPr="000C2388" w14:paraId="760EDB98" w14:textId="77777777" w:rsidTr="000C0A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01" w:type="dxa"/>
          </w:tcPr>
          <w:p w14:paraId="082C304C" w14:textId="77777777" w:rsidR="008A44B8" w:rsidRPr="000C2388" w:rsidRDefault="008A44B8" w:rsidP="000C0A05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22458C8F" w14:textId="1C9B0C12" w:rsidR="008A44B8" w:rsidRPr="00D3364F" w:rsidRDefault="00D3364F" w:rsidP="000C0A05">
            <w:pPr>
              <w:rPr>
                <w:b w:val="0"/>
                <w:bCs w:val="0"/>
                <w:lang w:val="en-US"/>
              </w:rPr>
            </w:pPr>
            <w:r w:rsidRPr="00D3364F">
              <w:rPr>
                <w:b w:val="0"/>
                <w:bCs w:val="0"/>
                <w:lang w:val="en-US"/>
              </w:rPr>
              <w:t>CustomerName</w:t>
            </w:r>
          </w:p>
        </w:tc>
        <w:tc>
          <w:tcPr>
            <w:tcW w:w="1688" w:type="dxa"/>
          </w:tcPr>
          <w:p w14:paraId="612DFF39" w14:textId="6F3B5B06" w:rsidR="008A44B8" w:rsidRPr="00D3364F" w:rsidRDefault="00D3364F" w:rsidP="000C0A0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3364F">
              <w:rPr>
                <w:b w:val="0"/>
                <w:bCs w:val="0"/>
                <w:lang w:val="en-US"/>
              </w:rPr>
              <w:t>nvarchar(50)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3CA50D2B" w14:textId="77777777" w:rsidR="008A44B8" w:rsidRPr="000C2388" w:rsidRDefault="008A44B8" w:rsidP="000C0A05">
            <w:r w:rsidRPr="000C2388">
              <w:t>-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858" w:type="dxa"/>
          </w:tcPr>
          <w:p w14:paraId="22F6EDD5" w14:textId="18CA3978" w:rsidR="008A44B8" w:rsidRPr="00D3364F" w:rsidRDefault="00D3364F" w:rsidP="000C0A0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Tên khách hàng</w:t>
            </w:r>
          </w:p>
        </w:tc>
      </w:tr>
    </w:tbl>
    <w:p w14:paraId="1C883FCF" w14:textId="2E0411C6" w:rsidR="008A44B8" w:rsidRDefault="008A44B8" w:rsidP="05076435">
      <w:pPr>
        <w:pStyle w:val="BodyText"/>
        <w:ind w:left="0"/>
        <w:rPr>
          <w:color w:val="0000FF"/>
          <w:lang w:val="en-US"/>
        </w:rPr>
      </w:pPr>
    </w:p>
    <w:tbl>
      <w:tblPr>
        <w:tblStyle w:val="ListTable3-Accent1"/>
        <w:tblW w:w="0" w:type="auto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D3364F" w:rsidRPr="000C2388" w14:paraId="25106635" w14:textId="77777777" w:rsidTr="000C0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8" w:type="dxa"/>
            <w:gridSpan w:val="5"/>
          </w:tcPr>
          <w:p w14:paraId="194FCA4B" w14:textId="6D85ACBE" w:rsidR="00D3364F" w:rsidRPr="00A9439B" w:rsidRDefault="00A9439B" w:rsidP="000C0A0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Warranty</w:t>
            </w:r>
          </w:p>
        </w:tc>
      </w:tr>
      <w:tr w:rsidR="00D3364F" w:rsidRPr="000C2388" w14:paraId="5CE6DDBE" w14:textId="77777777" w:rsidTr="000C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012DB342" w14:textId="77777777" w:rsidR="00D3364F" w:rsidRPr="00FD3D31" w:rsidRDefault="00D3364F" w:rsidP="000C0A05">
            <w:pPr>
              <w:jc w:val="center"/>
            </w:pPr>
            <w:r w:rsidRPr="00FD3D31"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5142A0B3" w14:textId="77777777" w:rsidR="00D3364F" w:rsidRPr="00FD3D31" w:rsidRDefault="00D3364F" w:rsidP="000C0A05">
            <w:pPr>
              <w:jc w:val="center"/>
              <w:rPr>
                <w:b/>
              </w:rPr>
            </w:pPr>
            <w:r w:rsidRPr="00FD3D31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041BD5F0" w14:textId="77777777" w:rsidR="00D3364F" w:rsidRPr="00FD3D31" w:rsidRDefault="00D3364F" w:rsidP="000C0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3D31">
              <w:rPr>
                <w:b/>
              </w:rPr>
              <w:t>Kiểu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3AEB0E23" w14:textId="77777777" w:rsidR="00D3364F" w:rsidRPr="00FD3D31" w:rsidRDefault="00D3364F" w:rsidP="000C0A05">
            <w:pPr>
              <w:jc w:val="center"/>
              <w:rPr>
                <w:b/>
              </w:rPr>
            </w:pPr>
            <w:r w:rsidRPr="00FD3D31">
              <w:rPr>
                <w:b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668A2629" w14:textId="77777777" w:rsidR="00D3364F" w:rsidRPr="00FD3D31" w:rsidRDefault="00D3364F" w:rsidP="000C0A05">
            <w:pPr>
              <w:jc w:val="center"/>
            </w:pPr>
            <w:r w:rsidRPr="00FD3D31">
              <w:t>Ý nghĩa/ghi chú</w:t>
            </w:r>
          </w:p>
        </w:tc>
      </w:tr>
      <w:tr w:rsidR="00D3364F" w:rsidRPr="000C2388" w14:paraId="15CDE969" w14:textId="77777777" w:rsidTr="000C0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FD59C9D" w14:textId="77777777" w:rsidR="00D3364F" w:rsidRPr="000C2388" w:rsidRDefault="00D3364F" w:rsidP="000C0A05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60E5FDA9" w14:textId="34A2AED2" w:rsidR="00D3364F" w:rsidRPr="00A9439B" w:rsidRDefault="00A9439B" w:rsidP="000C0A05">
            <w:pPr>
              <w:rPr>
                <w:lang w:val="en-US"/>
              </w:rPr>
            </w:pPr>
            <w:r>
              <w:rPr>
                <w:lang w:val="en-US"/>
              </w:rPr>
              <w:t>WarrantyID</w:t>
            </w:r>
          </w:p>
        </w:tc>
        <w:tc>
          <w:tcPr>
            <w:tcW w:w="1688" w:type="dxa"/>
          </w:tcPr>
          <w:p w14:paraId="7241394C" w14:textId="77777777" w:rsidR="00D3364F" w:rsidRPr="000C2388" w:rsidRDefault="00D3364F" w:rsidP="000C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388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4B4010F2" w14:textId="77777777" w:rsidR="00D3364F" w:rsidRPr="000C2388" w:rsidRDefault="00D3364F" w:rsidP="000C0A05">
            <w:r w:rsidRPr="000C2388"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73D6E2F6" w14:textId="4916A283" w:rsidR="00D3364F" w:rsidRPr="00A9439B" w:rsidRDefault="00D3364F" w:rsidP="000C0A05">
            <w:pPr>
              <w:rPr>
                <w:b w:val="0"/>
                <w:lang w:val="en-US"/>
              </w:rPr>
            </w:pPr>
            <w:r w:rsidRPr="000C2388">
              <w:rPr>
                <w:b w:val="0"/>
              </w:rPr>
              <w:t xml:space="preserve">Mã </w:t>
            </w:r>
            <w:r w:rsidR="00A9439B">
              <w:rPr>
                <w:b w:val="0"/>
                <w:lang w:val="en-US"/>
              </w:rPr>
              <w:t>bảo hành</w:t>
            </w:r>
          </w:p>
        </w:tc>
      </w:tr>
      <w:tr w:rsidR="00D3364F" w:rsidRPr="000C2388" w14:paraId="4F6B7E20" w14:textId="77777777" w:rsidTr="000C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780264E" w14:textId="77777777" w:rsidR="00D3364F" w:rsidRPr="000C2388" w:rsidRDefault="00D3364F" w:rsidP="000C0A05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2A4A4AEA" w14:textId="1DB7EA3A" w:rsidR="00D3364F" w:rsidRPr="00A9439B" w:rsidRDefault="00A9439B" w:rsidP="000C0A05">
            <w:pPr>
              <w:rPr>
                <w:lang w:val="en-US"/>
              </w:rPr>
            </w:pPr>
            <w:r>
              <w:rPr>
                <w:lang w:val="en-US"/>
              </w:rPr>
              <w:t>PhoneNumber</w:t>
            </w:r>
          </w:p>
        </w:tc>
        <w:tc>
          <w:tcPr>
            <w:tcW w:w="1688" w:type="dxa"/>
          </w:tcPr>
          <w:p w14:paraId="7F28BEE8" w14:textId="5FB5A068" w:rsidR="00D3364F" w:rsidRPr="007B4496" w:rsidRDefault="007B4496" w:rsidP="000C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5930CA8F" w14:textId="7A267D29" w:rsidR="00D3364F" w:rsidRPr="007B4496" w:rsidRDefault="007B4496" w:rsidP="000C0A05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3FD7A897" w14:textId="3898C265" w:rsidR="00D3364F" w:rsidRPr="007B4496" w:rsidRDefault="007B4496" w:rsidP="000C0A0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Số điện thoại của khách hàng</w:t>
            </w:r>
          </w:p>
        </w:tc>
      </w:tr>
      <w:tr w:rsidR="00D3364F" w:rsidRPr="000C2388" w14:paraId="320BA235" w14:textId="77777777" w:rsidTr="000C0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69D26039" w14:textId="77777777" w:rsidR="00D3364F" w:rsidRPr="000C2388" w:rsidRDefault="00D3364F" w:rsidP="000C0A05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46C2594D" w14:textId="7C634B03" w:rsidR="00D3364F" w:rsidRPr="00B911B9" w:rsidRDefault="00B911B9" w:rsidP="000C0A05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1688" w:type="dxa"/>
          </w:tcPr>
          <w:p w14:paraId="28E8BCB6" w14:textId="77777777" w:rsidR="00D3364F" w:rsidRPr="000C2388" w:rsidRDefault="00D3364F" w:rsidP="000C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388"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039C4E83" w14:textId="77777777" w:rsidR="00D3364F" w:rsidRPr="000C2388" w:rsidRDefault="00D3364F" w:rsidP="000C0A05">
            <w:r w:rsidRPr="000C2388">
              <w:t>Khóa ngoại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1E7CBA81" w14:textId="04C3BD0F" w:rsidR="00D3364F" w:rsidRPr="00B911B9" w:rsidRDefault="00D3364F" w:rsidP="000C0A05">
            <w:pPr>
              <w:rPr>
                <w:b w:val="0"/>
                <w:lang w:val="en-US"/>
              </w:rPr>
            </w:pPr>
            <w:r w:rsidRPr="000C2388">
              <w:rPr>
                <w:b w:val="0"/>
              </w:rPr>
              <w:t xml:space="preserve">Mã </w:t>
            </w:r>
            <w:r w:rsidR="00B911B9">
              <w:rPr>
                <w:b w:val="0"/>
                <w:lang w:val="en-US"/>
              </w:rPr>
              <w:t>sản phẩm</w:t>
            </w:r>
          </w:p>
        </w:tc>
      </w:tr>
      <w:tr w:rsidR="00D3364F" w:rsidRPr="000C2388" w14:paraId="7B119B08" w14:textId="77777777" w:rsidTr="000C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035A9FB4" w14:textId="77777777" w:rsidR="00D3364F" w:rsidRPr="000C2388" w:rsidRDefault="00D3364F" w:rsidP="000C0A05">
            <w:pPr>
              <w:jc w:val="center"/>
              <w:rPr>
                <w:b w:val="0"/>
              </w:rPr>
            </w:pPr>
            <w:r w:rsidRPr="000C2388">
              <w:rPr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46AD64B4" w14:textId="6090306D" w:rsidR="00D3364F" w:rsidRPr="00B911B9" w:rsidRDefault="00B911B9" w:rsidP="000C0A05">
            <w:pPr>
              <w:rPr>
                <w:bCs/>
                <w:lang w:val="en-US"/>
              </w:rPr>
            </w:pPr>
            <w:r w:rsidRPr="00B911B9">
              <w:rPr>
                <w:bCs/>
                <w:lang w:val="en-US"/>
              </w:rPr>
              <w:t>StartDate</w:t>
            </w:r>
          </w:p>
        </w:tc>
        <w:tc>
          <w:tcPr>
            <w:tcW w:w="1688" w:type="dxa"/>
          </w:tcPr>
          <w:p w14:paraId="04FD1C98" w14:textId="065BAA6A" w:rsidR="00D3364F" w:rsidRPr="00B911B9" w:rsidRDefault="00B911B9" w:rsidP="000C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911B9">
              <w:rPr>
                <w:bCs/>
                <w:lang w:val="en-US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7D3EA677" w14:textId="77777777" w:rsidR="00D3364F" w:rsidRPr="000C2388" w:rsidRDefault="00D3364F" w:rsidP="000C0A05">
            <w:pPr>
              <w:rPr>
                <w:b/>
              </w:rPr>
            </w:pPr>
            <w:r w:rsidRPr="000C2388"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58" w:type="dxa"/>
          </w:tcPr>
          <w:p w14:paraId="67852CB9" w14:textId="59A092C7" w:rsidR="00D3364F" w:rsidRPr="00B911B9" w:rsidRDefault="00B911B9" w:rsidP="000C0A0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Ngày bắt đầu bảo hành</w:t>
            </w:r>
          </w:p>
        </w:tc>
      </w:tr>
      <w:tr w:rsidR="00B911B9" w:rsidRPr="000C2388" w14:paraId="33F6E1B3" w14:textId="77777777" w:rsidTr="000C0A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01" w:type="dxa"/>
          </w:tcPr>
          <w:p w14:paraId="0CBA5E5B" w14:textId="213D60F4" w:rsidR="00B911B9" w:rsidRPr="00B911B9" w:rsidRDefault="00B911B9" w:rsidP="000C0A0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14:paraId="64C29077" w14:textId="3AA4B5F0" w:rsidR="00B911B9" w:rsidRPr="00B911B9" w:rsidRDefault="00B911B9" w:rsidP="000C0A05">
            <w:pPr>
              <w:rPr>
                <w:b w:val="0"/>
                <w:lang w:val="en-US"/>
              </w:rPr>
            </w:pPr>
            <w:r w:rsidRPr="00B911B9">
              <w:rPr>
                <w:b w:val="0"/>
                <w:lang w:val="en-US"/>
              </w:rPr>
              <w:t>EndDate</w:t>
            </w:r>
          </w:p>
        </w:tc>
        <w:tc>
          <w:tcPr>
            <w:tcW w:w="1688" w:type="dxa"/>
          </w:tcPr>
          <w:p w14:paraId="172D030B" w14:textId="33855313" w:rsidR="00B911B9" w:rsidRDefault="00B911B9" w:rsidP="000C0A0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34DA805C" w14:textId="1CD0DE51" w:rsidR="00B911B9" w:rsidRPr="00B911B9" w:rsidRDefault="00B911B9" w:rsidP="000C0A0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858" w:type="dxa"/>
          </w:tcPr>
          <w:p w14:paraId="3D7B0836" w14:textId="75B78CAC" w:rsidR="00B911B9" w:rsidRDefault="00B911B9" w:rsidP="000C0A0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Ngày kết thúc bảo hành</w:t>
            </w:r>
          </w:p>
        </w:tc>
      </w:tr>
    </w:tbl>
    <w:p w14:paraId="6D2AAD85" w14:textId="77777777" w:rsidR="00D3364F" w:rsidRPr="008A44B8" w:rsidRDefault="00D3364F" w:rsidP="05076435">
      <w:pPr>
        <w:pStyle w:val="BodyText"/>
        <w:ind w:left="0"/>
        <w:rPr>
          <w:color w:val="0000FF"/>
          <w:lang w:val="en-US"/>
        </w:rPr>
      </w:pPr>
    </w:p>
    <w:sectPr w:rsidR="00D3364F" w:rsidRPr="008A44B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F7729" w14:textId="77777777" w:rsidR="00F13138" w:rsidRDefault="00F13138">
      <w:r>
        <w:separator/>
      </w:r>
    </w:p>
  </w:endnote>
  <w:endnote w:type="continuationSeparator" w:id="0">
    <w:p w14:paraId="2A578ED6" w14:textId="77777777" w:rsidR="00F13138" w:rsidRDefault="00F13138">
      <w:r>
        <w:continuationSeparator/>
      </w:r>
    </w:p>
  </w:endnote>
  <w:endnote w:type="continuationNotice" w:id="1">
    <w:p w14:paraId="74B53ECE" w14:textId="77777777" w:rsidR="00F13138" w:rsidRDefault="00F1313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CEAE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242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D9C869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AD7BAA2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43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D260ED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80A4E5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3298F" w14:textId="77777777" w:rsidR="00F13138" w:rsidRDefault="00F13138">
      <w:r>
        <w:separator/>
      </w:r>
    </w:p>
  </w:footnote>
  <w:footnote w:type="continuationSeparator" w:id="0">
    <w:p w14:paraId="255D97D3" w14:textId="77777777" w:rsidR="00F13138" w:rsidRDefault="00F13138">
      <w:r>
        <w:continuationSeparator/>
      </w:r>
    </w:p>
  </w:footnote>
  <w:footnote w:type="continuationNotice" w:id="1">
    <w:p w14:paraId="2AD7686A" w14:textId="77777777" w:rsidR="00F13138" w:rsidRDefault="00F1313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88C5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796EEE" wp14:editId="15A1956D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D8D379" id="Freeform 1" o:spid="_x0000_s1026" style="position:absolute;margin-left:0;margin-top:0;width:93.15pt;height:813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72EE3ED3" wp14:editId="38ED28C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829076" w14:textId="77777777" w:rsidR="006D084D" w:rsidRDefault="006D084D" w:rsidP="006D084D">
    <w:pPr>
      <w:pStyle w:val="Title"/>
      <w:rPr>
        <w:lang w:val="en-US"/>
      </w:rPr>
    </w:pPr>
  </w:p>
  <w:p w14:paraId="2BA226A1" w14:textId="77777777" w:rsidR="006D084D" w:rsidRPr="003B1A2B" w:rsidRDefault="006D084D" w:rsidP="006D084D">
    <w:pPr>
      <w:rPr>
        <w:lang w:val="en-US"/>
      </w:rPr>
    </w:pPr>
  </w:p>
  <w:p w14:paraId="39705B98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7AD93B2" w14:textId="77777777" w:rsidR="006D084D" w:rsidRPr="0040293A" w:rsidRDefault="006D084D" w:rsidP="006D084D">
    <w:pPr>
      <w:pStyle w:val="Header"/>
      <w:rPr>
        <w:rFonts w:eastAsia="Tahoma"/>
      </w:rPr>
    </w:pPr>
  </w:p>
  <w:p w14:paraId="0DE4B5B7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FB4D9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58244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96028CF" w14:textId="77777777" w:rsidTr="008D3541">
      <w:tc>
        <w:tcPr>
          <w:tcW w:w="6623" w:type="dxa"/>
          <w:shd w:val="clear" w:color="auto" w:fill="auto"/>
        </w:tcPr>
        <w:p w14:paraId="5B0E7024" w14:textId="77777777" w:rsidR="00E95D0C" w:rsidRPr="008D3541" w:rsidRDefault="0096381A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cửa hàng kinh doanh điện thoại</w:t>
          </w:r>
        </w:p>
      </w:tc>
      <w:tc>
        <w:tcPr>
          <w:tcW w:w="2845" w:type="dxa"/>
          <w:shd w:val="clear" w:color="auto" w:fill="auto"/>
        </w:tcPr>
        <w:p w14:paraId="2858F491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96381A">
            <w:rPr>
              <w:color w:val="0000FF"/>
              <w:lang w:val="en-US"/>
            </w:rPr>
            <w:t>1</w:t>
          </w:r>
          <w:r w:rsidRPr="008D3541">
            <w:rPr>
              <w:color w:val="0000FF"/>
              <w:lang w:val="en-US"/>
            </w:rPr>
            <w:t>.</w:t>
          </w:r>
          <w:r w:rsidR="0096381A">
            <w:rPr>
              <w:color w:val="0000FF"/>
              <w:lang w:val="en-US"/>
            </w:rPr>
            <w:t>0</w:t>
          </w:r>
        </w:p>
      </w:tc>
    </w:tr>
    <w:tr w:rsidR="00E95D0C" w14:paraId="33CEEB79" w14:textId="77777777" w:rsidTr="008D3541">
      <w:tc>
        <w:tcPr>
          <w:tcW w:w="6623" w:type="dxa"/>
          <w:shd w:val="clear" w:color="auto" w:fill="auto"/>
        </w:tcPr>
        <w:p w14:paraId="04EB3D4E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5C5AA911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96381A">
            <w:rPr>
              <w:color w:val="0000FF"/>
              <w:lang w:val="en-US"/>
            </w:rPr>
            <w:t>17/05/2019</w:t>
          </w:r>
        </w:p>
      </w:tc>
    </w:tr>
  </w:tbl>
  <w:p w14:paraId="19219836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37636"/>
    <w:rsid w:val="000519D9"/>
    <w:rsid w:val="000C0CA8"/>
    <w:rsid w:val="000C2388"/>
    <w:rsid w:val="00101D33"/>
    <w:rsid w:val="0019537D"/>
    <w:rsid w:val="00213ECB"/>
    <w:rsid w:val="002160F2"/>
    <w:rsid w:val="002206A9"/>
    <w:rsid w:val="00221A67"/>
    <w:rsid w:val="00256FBA"/>
    <w:rsid w:val="002E0B11"/>
    <w:rsid w:val="002F5712"/>
    <w:rsid w:val="00301562"/>
    <w:rsid w:val="0031511D"/>
    <w:rsid w:val="00340CE3"/>
    <w:rsid w:val="003548A8"/>
    <w:rsid w:val="003701D7"/>
    <w:rsid w:val="003747E6"/>
    <w:rsid w:val="003A0290"/>
    <w:rsid w:val="003C2F0F"/>
    <w:rsid w:val="003E004C"/>
    <w:rsid w:val="004176B5"/>
    <w:rsid w:val="0042554D"/>
    <w:rsid w:val="00435847"/>
    <w:rsid w:val="00477ACA"/>
    <w:rsid w:val="004B7CC9"/>
    <w:rsid w:val="004C222F"/>
    <w:rsid w:val="004D2AA6"/>
    <w:rsid w:val="004E4257"/>
    <w:rsid w:val="005802A5"/>
    <w:rsid w:val="00601671"/>
    <w:rsid w:val="0060493B"/>
    <w:rsid w:val="006257BE"/>
    <w:rsid w:val="006855DC"/>
    <w:rsid w:val="006D084D"/>
    <w:rsid w:val="006E420F"/>
    <w:rsid w:val="006E56E2"/>
    <w:rsid w:val="007338F6"/>
    <w:rsid w:val="007701F9"/>
    <w:rsid w:val="007A1DE8"/>
    <w:rsid w:val="007B4496"/>
    <w:rsid w:val="007F21C9"/>
    <w:rsid w:val="008243D9"/>
    <w:rsid w:val="00857E69"/>
    <w:rsid w:val="008A44B8"/>
    <w:rsid w:val="008D3541"/>
    <w:rsid w:val="0096381A"/>
    <w:rsid w:val="00975A5B"/>
    <w:rsid w:val="00984338"/>
    <w:rsid w:val="0099744F"/>
    <w:rsid w:val="009B2AFC"/>
    <w:rsid w:val="009F47F5"/>
    <w:rsid w:val="00A077C4"/>
    <w:rsid w:val="00A23833"/>
    <w:rsid w:val="00A544E7"/>
    <w:rsid w:val="00A638EF"/>
    <w:rsid w:val="00A9439B"/>
    <w:rsid w:val="00B871C5"/>
    <w:rsid w:val="00B911B9"/>
    <w:rsid w:val="00BB5444"/>
    <w:rsid w:val="00BD6EDA"/>
    <w:rsid w:val="00C14AB8"/>
    <w:rsid w:val="00C25BB4"/>
    <w:rsid w:val="00C25D12"/>
    <w:rsid w:val="00C74D6D"/>
    <w:rsid w:val="00CA52C8"/>
    <w:rsid w:val="00D04A68"/>
    <w:rsid w:val="00D234F3"/>
    <w:rsid w:val="00D328EA"/>
    <w:rsid w:val="00D3364F"/>
    <w:rsid w:val="00D642F5"/>
    <w:rsid w:val="00DA2A6D"/>
    <w:rsid w:val="00DC363E"/>
    <w:rsid w:val="00DD57E3"/>
    <w:rsid w:val="00E95D0C"/>
    <w:rsid w:val="00EF1C99"/>
    <w:rsid w:val="00EF744D"/>
    <w:rsid w:val="00F13138"/>
    <w:rsid w:val="00F21F13"/>
    <w:rsid w:val="00F50764"/>
    <w:rsid w:val="00F93BD1"/>
    <w:rsid w:val="00FA2327"/>
    <w:rsid w:val="00FB3FFD"/>
    <w:rsid w:val="00FD3D31"/>
    <w:rsid w:val="05076435"/>
    <w:rsid w:val="10E52B81"/>
    <w:rsid w:val="6462FB35"/>
    <w:rsid w:val="71C6F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4630F0D"/>
  <w15:docId w15:val="{E504586E-AF5B-45BD-B0A4-4C753BA3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table" w:styleId="ListTable3-Accent1">
    <w:name w:val="List Table 3 Accent 1"/>
    <w:basedOn w:val="TableNormal"/>
    <w:uiPriority w:val="48"/>
    <w:rsid w:val="00101D3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43</TotalTime>
  <Pages>6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_Toc369451399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_Toc369451398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THẠCH</dc:creator>
  <cp:keywords/>
  <cp:lastModifiedBy>NGUYỄN QUANG THẠCH</cp:lastModifiedBy>
  <cp:revision>32</cp:revision>
  <cp:lastPrinted>2013-12-08T06:58:00Z</cp:lastPrinted>
  <dcterms:created xsi:type="dcterms:W3CDTF">2013-10-14T01:14:00Z</dcterms:created>
  <dcterms:modified xsi:type="dcterms:W3CDTF">2019-06-18T15:29:00Z</dcterms:modified>
</cp:coreProperties>
</file>